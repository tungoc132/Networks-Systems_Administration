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B5E27" w14:textId="3DBD1884" w:rsidR="00FE094A" w:rsidRPr="00E63D03" w:rsidRDefault="00FE094A" w:rsidP="00E63D03">
      <w:pPr>
        <w:pStyle w:val="Heading1"/>
      </w:pPr>
      <w:bookmarkStart w:id="0" w:name="_Toc61943676"/>
      <w:r w:rsidRPr="00E63D03">
        <w:t>bài thực hành số 2</w:t>
      </w:r>
      <w:bookmarkEnd w:id="0"/>
    </w:p>
    <w:p w14:paraId="2691D5F8" w14:textId="627EE7D8" w:rsidR="00804E5C" w:rsidRPr="00A90E18" w:rsidRDefault="00FE094A" w:rsidP="00FE094A">
      <w:pPr>
        <w:jc w:val="center"/>
        <w:rPr>
          <w:b/>
          <w:bCs/>
          <w:sz w:val="32"/>
          <w:szCs w:val="32"/>
        </w:rPr>
      </w:pPr>
      <w:r w:rsidRPr="00A90E18">
        <w:rPr>
          <w:b/>
          <w:bCs/>
          <w:sz w:val="32"/>
          <w:szCs w:val="32"/>
        </w:rPr>
        <w:t>TRIỂN KHAI HỆ THỐNG TƯỜNG LỬA</w:t>
      </w:r>
    </w:p>
    <w:p w14:paraId="39912F86" w14:textId="3BCCF805" w:rsidR="00FE094A" w:rsidRDefault="009351B3" w:rsidP="009351B3">
      <w:pPr>
        <w:pStyle w:val="Heading2"/>
      </w:pPr>
      <w:bookmarkStart w:id="1" w:name="_Toc61943677"/>
      <w:r>
        <w:t>1. mục đích và nội dung</w:t>
      </w:r>
      <w:bookmarkEnd w:id="1"/>
    </w:p>
    <w:p w14:paraId="30FB64A2" w14:textId="77777777" w:rsidR="00AD7D23" w:rsidRPr="00CD24F4" w:rsidRDefault="00AD7D23" w:rsidP="00AD7D23">
      <w:r w:rsidRPr="00CD24F4">
        <w:rPr>
          <w:b/>
        </w:rPr>
        <w:t>Mục đích</w:t>
      </w:r>
    </w:p>
    <w:p w14:paraId="5B223D92" w14:textId="77777777" w:rsidR="00AD7D23" w:rsidRPr="00AD7D23" w:rsidRDefault="00AD7D23" w:rsidP="006E537C">
      <w:pPr>
        <w:pStyle w:val="ListParagraph"/>
        <w:numPr>
          <w:ilvl w:val="0"/>
          <w:numId w:val="5"/>
        </w:numPr>
      </w:pPr>
      <w:r w:rsidRPr="00AD7D23">
        <w:t>Sinh viên hiểu được vai trò của hệ thống tường lửa trong các giải pháp phòng chống tấn công mạng</w:t>
      </w:r>
    </w:p>
    <w:p w14:paraId="4BA0FA95" w14:textId="77777777" w:rsidR="00AD7D23" w:rsidRPr="00AD7D23" w:rsidRDefault="00AD7D23" w:rsidP="006E537C">
      <w:pPr>
        <w:pStyle w:val="ListParagraph"/>
        <w:numPr>
          <w:ilvl w:val="0"/>
          <w:numId w:val="5"/>
        </w:numPr>
      </w:pPr>
      <w:r w:rsidRPr="00AD7D23">
        <w:t>Làm quen với một số hệ thống tường lửa cơ bản (Cisco ASA 5500, iptables)</w:t>
      </w:r>
    </w:p>
    <w:p w14:paraId="79B9F939" w14:textId="77777777" w:rsidR="00AD7D23" w:rsidRPr="00AD7D23" w:rsidRDefault="00AD7D23" w:rsidP="006E537C">
      <w:pPr>
        <w:pStyle w:val="ListParagraph"/>
        <w:numPr>
          <w:ilvl w:val="0"/>
          <w:numId w:val="5"/>
        </w:numPr>
      </w:pPr>
      <w:r w:rsidRPr="00AD7D23">
        <w:t>Rèn luyện kỹ năng cấu hình tường lửa theo yêu cầu</w:t>
      </w:r>
    </w:p>
    <w:p w14:paraId="15B828FF" w14:textId="77777777" w:rsidR="00AD7D23" w:rsidRDefault="00AD7D23" w:rsidP="00AD7D23">
      <w:pPr>
        <w:rPr>
          <w:b/>
          <w:bCs/>
        </w:rPr>
      </w:pPr>
      <w:r>
        <w:rPr>
          <w:b/>
          <w:bCs/>
        </w:rPr>
        <w:t>Môi trường thực hành</w:t>
      </w:r>
    </w:p>
    <w:p w14:paraId="55097436" w14:textId="77777777" w:rsidR="00AD7D23" w:rsidRDefault="00AD7D23" w:rsidP="006E537C">
      <w:pPr>
        <w:pStyle w:val="ListParagraph"/>
        <w:numPr>
          <w:ilvl w:val="0"/>
          <w:numId w:val="2"/>
        </w:numPr>
      </w:pPr>
      <w:r w:rsidRPr="00821601">
        <w:t>Hệ điều hành:</w:t>
      </w:r>
      <w:r>
        <w:t xml:space="preserve"> Windows/Linux</w:t>
      </w:r>
    </w:p>
    <w:p w14:paraId="66BC1095" w14:textId="6B377C46" w:rsidR="00AD7D23" w:rsidRDefault="00AD7D23" w:rsidP="006E537C">
      <w:pPr>
        <w:pStyle w:val="ListParagraph"/>
        <w:numPr>
          <w:ilvl w:val="0"/>
          <w:numId w:val="2"/>
        </w:numPr>
      </w:pPr>
      <w:r>
        <w:t>Phần mềm: GNS3, Cisco IOS, Virtualbox, Wireshark</w:t>
      </w:r>
    </w:p>
    <w:p w14:paraId="0C230813" w14:textId="77777777" w:rsidR="00405C1E" w:rsidRPr="00405C1E" w:rsidRDefault="00405C1E" w:rsidP="00405C1E">
      <w:pPr>
        <w:rPr>
          <w:rFonts w:cs="Tahoma"/>
          <w:b/>
        </w:rPr>
      </w:pPr>
      <w:r w:rsidRPr="00405C1E">
        <w:rPr>
          <w:rFonts w:cs="Tahoma"/>
          <w:b/>
        </w:rPr>
        <w:t>Yêu cầu chuẩn bị:</w:t>
      </w:r>
    </w:p>
    <w:p w14:paraId="36F97FD8" w14:textId="77777777" w:rsidR="00405C1E" w:rsidRPr="00405C1E" w:rsidRDefault="00405C1E" w:rsidP="006E537C">
      <w:pPr>
        <w:pStyle w:val="ListParagraph"/>
        <w:numPr>
          <w:ilvl w:val="0"/>
          <w:numId w:val="3"/>
        </w:numPr>
        <w:autoSpaceDE/>
        <w:autoSpaceDN/>
        <w:spacing w:before="0" w:after="200" w:line="276" w:lineRule="auto"/>
        <w:rPr>
          <w:rFonts w:cs="Tahoma"/>
        </w:rPr>
      </w:pPr>
      <w:r w:rsidRPr="00405C1E">
        <w:rPr>
          <w:rFonts w:cs="Tahoma"/>
        </w:rPr>
        <w:t>Nắm vững kiến trúc và các mô hình triển khai tường lửa bộ lọc gói</w:t>
      </w:r>
    </w:p>
    <w:p w14:paraId="1CAA4B20" w14:textId="77777777" w:rsidR="00405C1E" w:rsidRPr="00405C1E" w:rsidRDefault="00405C1E" w:rsidP="006E537C">
      <w:pPr>
        <w:pStyle w:val="ListParagraph"/>
        <w:numPr>
          <w:ilvl w:val="0"/>
          <w:numId w:val="3"/>
        </w:numPr>
        <w:autoSpaceDE/>
        <w:autoSpaceDN/>
        <w:spacing w:before="0" w:after="200" w:line="276" w:lineRule="auto"/>
        <w:rPr>
          <w:rFonts w:cs="Tahoma"/>
        </w:rPr>
      </w:pPr>
      <w:r w:rsidRPr="00405C1E">
        <w:rPr>
          <w:rFonts w:cs="Tahoma"/>
        </w:rPr>
        <w:t>Cài đặt và tìm hiểu sử dụng các công cụ trong bài thực hành: GNS3, Virtualbox, Wireshark, iptables</w:t>
      </w:r>
    </w:p>
    <w:p w14:paraId="4C10D34E" w14:textId="77777777" w:rsidR="00405C1E" w:rsidRPr="00405C1E" w:rsidRDefault="00405C1E" w:rsidP="006E537C">
      <w:pPr>
        <w:pStyle w:val="ListParagraph"/>
        <w:numPr>
          <w:ilvl w:val="0"/>
          <w:numId w:val="3"/>
        </w:numPr>
        <w:autoSpaceDE/>
        <w:autoSpaceDN/>
        <w:spacing w:before="0" w:after="200" w:line="276" w:lineRule="auto"/>
        <w:rPr>
          <w:rFonts w:cs="Tahoma"/>
        </w:rPr>
      </w:pPr>
      <w:r w:rsidRPr="00405C1E">
        <w:rPr>
          <w:rFonts w:cs="Tahoma"/>
        </w:rPr>
        <w:t>Môi trường thực hành: Windows và Linux</w:t>
      </w:r>
    </w:p>
    <w:p w14:paraId="1E643D3F" w14:textId="18ABE361" w:rsidR="00B11CF4" w:rsidRDefault="00B11CF4" w:rsidP="006E537C">
      <w:pPr>
        <w:pStyle w:val="ListParagraph"/>
        <w:numPr>
          <w:ilvl w:val="0"/>
          <w:numId w:val="3"/>
        </w:numPr>
        <w:rPr>
          <w:b/>
        </w:rPr>
      </w:pPr>
      <w:r w:rsidRPr="00456594">
        <w:rPr>
          <w:b/>
        </w:rPr>
        <w:t xml:space="preserve">Đọc tài liệu thực hành. </w:t>
      </w:r>
      <w:r>
        <w:rPr>
          <w:b/>
        </w:rPr>
        <w:t>Hoàn thành các yêu cầu luyện tập tại nhà</w:t>
      </w:r>
      <w:r w:rsidRPr="00456594">
        <w:rPr>
          <w:b/>
        </w:rPr>
        <w:t xml:space="preserve"> </w:t>
      </w:r>
      <w:r>
        <w:rPr>
          <w:b/>
        </w:rPr>
        <w:t xml:space="preserve">trong mục số </w:t>
      </w:r>
      <w:r w:rsidR="00B61D4A">
        <w:rPr>
          <w:b/>
        </w:rPr>
        <w:t>3</w:t>
      </w:r>
      <w:r>
        <w:rPr>
          <w:b/>
        </w:rPr>
        <w:t xml:space="preserve"> trước khi đến thực hành.</w:t>
      </w:r>
    </w:p>
    <w:p w14:paraId="4AA77D7E" w14:textId="77777777" w:rsidR="00405C1E" w:rsidRDefault="00405C1E" w:rsidP="00405C1E"/>
    <w:p w14:paraId="4153A046" w14:textId="36AC1C38" w:rsidR="009351B3" w:rsidRDefault="007C6306" w:rsidP="007C6306">
      <w:pPr>
        <w:pStyle w:val="Heading2"/>
      </w:pPr>
      <w:bookmarkStart w:id="2" w:name="_Toc61943678"/>
      <w:r>
        <w:t>2. giới thiệu một số sản phẩm tường lửa</w:t>
      </w:r>
      <w:bookmarkEnd w:id="2"/>
    </w:p>
    <w:p w14:paraId="65CE50D2" w14:textId="24D5653C" w:rsidR="007C6306" w:rsidRPr="007C6306" w:rsidRDefault="00A92C5C" w:rsidP="00A92C5C">
      <w:pPr>
        <w:pStyle w:val="Heading3"/>
      </w:pPr>
      <w:bookmarkStart w:id="3" w:name="_Toc61943679"/>
      <w:r>
        <w:t>2.</w:t>
      </w:r>
      <w:r w:rsidR="007C6306" w:rsidRPr="007C6306">
        <w:t>1. Cisco ACL</w:t>
      </w:r>
      <w:bookmarkEnd w:id="3"/>
    </w:p>
    <w:p w14:paraId="36FF7FA7" w14:textId="77777777" w:rsidR="007C6306" w:rsidRPr="007C6306" w:rsidRDefault="007C6306" w:rsidP="007C6306">
      <w:r w:rsidRPr="007C6306">
        <w:t>Danh sách điều khiển truy cập(ACL – Access Control List) là giải pháp lọc gói cơ bản được cung cấp trên hầu hết các thiết bị của Cisco. Danh sách này sẽ chỉ ra các gói tin được phép chuyển tiếp hoặc bị loại bỏ dựa trên các thông tin trên phần tiêu đề, hoặc thông tin của phiên làm việc. Mỗi danh sách có thể có nhiều luật. Khi so khớp, các luật sẽ được sử dụng theo thứ tự ưu tiên từ trên xuống dưới. Gói tin phù hợp với luật nào sẽ được xử lý theo chỉ thị tại luật đó và bỏ qua tất cả các luật còn lại. Có 2 loại ACL chính được sử dụng:</w:t>
      </w:r>
    </w:p>
    <w:p w14:paraId="02D0EAB6" w14:textId="77777777" w:rsidR="007C6306" w:rsidRPr="007C6306" w:rsidRDefault="007C6306" w:rsidP="006E537C">
      <w:pPr>
        <w:numPr>
          <w:ilvl w:val="0"/>
          <w:numId w:val="6"/>
        </w:numPr>
      </w:pPr>
      <w:r w:rsidRPr="007C6306">
        <w:t>Standard ACLs: lọc gói theo địa chỉ trên gói tin</w:t>
      </w:r>
    </w:p>
    <w:p w14:paraId="23C8EEB5" w14:textId="77777777" w:rsidR="007C6306" w:rsidRPr="007C6306" w:rsidRDefault="007C6306" w:rsidP="006E537C">
      <w:pPr>
        <w:numPr>
          <w:ilvl w:val="0"/>
          <w:numId w:val="6"/>
        </w:numPr>
      </w:pPr>
      <w:r w:rsidRPr="007C6306">
        <w:t>Extended ACLs: lọc gói theo giao thức, địa chỉ, số hiệu cổng</w:t>
      </w:r>
    </w:p>
    <w:p w14:paraId="6E7A5E22" w14:textId="77777777" w:rsidR="007C6306" w:rsidRPr="007C6306" w:rsidRDefault="007C6306" w:rsidP="007C6306">
      <w:r w:rsidRPr="007C6306">
        <w:t>Ngoài ra, Cisco cung cấp các Extended ACL đặc biệt sau:</w:t>
      </w:r>
    </w:p>
    <w:p w14:paraId="677A4106" w14:textId="77777777" w:rsidR="007C6306" w:rsidRPr="007C6306" w:rsidRDefault="007C6306" w:rsidP="006E537C">
      <w:pPr>
        <w:numPr>
          <w:ilvl w:val="0"/>
          <w:numId w:val="7"/>
        </w:numPr>
      </w:pPr>
      <w:r w:rsidRPr="007C6306">
        <w:lastRenderedPageBreak/>
        <w:t>Reflexive ACLs: lọc gói theo trạng thái của liên kết</w:t>
      </w:r>
    </w:p>
    <w:p w14:paraId="581D7AFD" w14:textId="77777777" w:rsidR="007C6306" w:rsidRPr="007C6306" w:rsidRDefault="007C6306" w:rsidP="006E537C">
      <w:pPr>
        <w:numPr>
          <w:ilvl w:val="0"/>
          <w:numId w:val="7"/>
        </w:numPr>
      </w:pPr>
      <w:r w:rsidRPr="007C6306">
        <w:t>Dynamic ACLs: ACL yêu cầu xác thực</w:t>
      </w:r>
    </w:p>
    <w:p w14:paraId="7E0426C1" w14:textId="77777777" w:rsidR="007C6306" w:rsidRPr="007C6306" w:rsidRDefault="007C6306" w:rsidP="007C6306">
      <w:r w:rsidRPr="007C6306">
        <w:t>Để hỗ trợ hoạt động của ACL, Cisco đưa ra một số cơ chế bổ sung tùy theo phiên bản IOS:</w:t>
      </w:r>
    </w:p>
    <w:p w14:paraId="004FBB12" w14:textId="77777777" w:rsidR="007C6306" w:rsidRPr="007C6306" w:rsidRDefault="007C6306" w:rsidP="006E537C">
      <w:pPr>
        <w:numPr>
          <w:ilvl w:val="0"/>
          <w:numId w:val="8"/>
        </w:numPr>
      </w:pPr>
      <w:r w:rsidRPr="007C6306">
        <w:t>Context-Based Access Control</w:t>
      </w:r>
    </w:p>
    <w:p w14:paraId="0DC845E2" w14:textId="77777777" w:rsidR="007C6306" w:rsidRPr="007C6306" w:rsidRDefault="007C6306" w:rsidP="006E537C">
      <w:pPr>
        <w:numPr>
          <w:ilvl w:val="0"/>
          <w:numId w:val="8"/>
        </w:numPr>
      </w:pPr>
      <w:r w:rsidRPr="007C6306">
        <w:t>Turbo ACLs</w:t>
      </w:r>
    </w:p>
    <w:p w14:paraId="572DA640" w14:textId="77777777" w:rsidR="007C6306" w:rsidRPr="007C6306" w:rsidRDefault="007C6306" w:rsidP="006E537C">
      <w:pPr>
        <w:numPr>
          <w:ilvl w:val="0"/>
          <w:numId w:val="8"/>
        </w:numPr>
      </w:pPr>
      <w:r w:rsidRPr="007C6306">
        <w:t>Distributed Time-Based ACLs</w:t>
      </w:r>
    </w:p>
    <w:p w14:paraId="0D4FC179" w14:textId="77777777" w:rsidR="007C6306" w:rsidRPr="007C6306" w:rsidRDefault="007C6306" w:rsidP="006E537C">
      <w:pPr>
        <w:numPr>
          <w:ilvl w:val="0"/>
          <w:numId w:val="8"/>
        </w:numPr>
      </w:pPr>
      <w:r w:rsidRPr="007C6306">
        <w:t>Receive ACLs</w:t>
      </w:r>
    </w:p>
    <w:p w14:paraId="47BDEAF1" w14:textId="77777777" w:rsidR="007C6306" w:rsidRPr="007C6306" w:rsidRDefault="007C6306" w:rsidP="006E537C">
      <w:pPr>
        <w:numPr>
          <w:ilvl w:val="0"/>
          <w:numId w:val="8"/>
        </w:numPr>
      </w:pPr>
      <w:r w:rsidRPr="007C6306">
        <w:t>Infrastructure Protection ACLs</w:t>
      </w:r>
    </w:p>
    <w:p w14:paraId="5BEAEAED" w14:textId="77777777" w:rsidR="007C6306" w:rsidRPr="007C6306" w:rsidRDefault="007C6306" w:rsidP="006E537C">
      <w:pPr>
        <w:numPr>
          <w:ilvl w:val="0"/>
          <w:numId w:val="8"/>
        </w:numPr>
      </w:pPr>
      <w:r w:rsidRPr="007C6306">
        <w:t>Transit ACLs</w:t>
      </w:r>
    </w:p>
    <w:p w14:paraId="5E437BF5" w14:textId="2C402522" w:rsidR="007C6306" w:rsidRPr="007C6306" w:rsidRDefault="007A54AA" w:rsidP="00F64512">
      <w:pPr>
        <w:pStyle w:val="Heading4"/>
      </w:pPr>
      <w:bookmarkStart w:id="4" w:name="_Toc61943680"/>
      <w:r>
        <w:t>2.</w:t>
      </w:r>
      <w:r w:rsidR="007C6306" w:rsidRPr="007C6306">
        <w:t>1.1. Standard ACLs</w:t>
      </w:r>
      <w:bookmarkEnd w:id="4"/>
    </w:p>
    <w:p w14:paraId="5DF75B7D" w14:textId="77777777" w:rsidR="007C6306" w:rsidRPr="007C6306" w:rsidRDefault="007C6306" w:rsidP="007C6306">
      <w:r w:rsidRPr="007C6306">
        <w:t>Standard ACLs có thể định nghĩa bằng số hiệu hoặc bằng tên</w:t>
      </w:r>
    </w:p>
    <w:p w14:paraId="757DC36B" w14:textId="77777777" w:rsidR="007C6306" w:rsidRPr="007C6306" w:rsidRDefault="007C6306" w:rsidP="006E537C">
      <w:pPr>
        <w:numPr>
          <w:ilvl w:val="0"/>
          <w:numId w:val="8"/>
        </w:numPr>
      </w:pPr>
      <w:r w:rsidRPr="007C6306">
        <w:t>Định nghĩa bằng số hiệu:</w:t>
      </w:r>
    </w:p>
    <w:p w14:paraId="74BEC71F" w14:textId="1C1D398F" w:rsidR="007C6306" w:rsidRPr="007C6306" w:rsidRDefault="007C6306" w:rsidP="007C6306">
      <w:pPr>
        <w:rPr>
          <w:b/>
          <w:bCs/>
        </w:rPr>
      </w:pPr>
      <w:r w:rsidRPr="007C6306">
        <w:rPr>
          <w:bCs/>
        </w:rPr>
        <w:t xml:space="preserve">(config)# </w:t>
      </w:r>
      <w:r w:rsidRPr="007C6306">
        <w:rPr>
          <w:b/>
          <w:bCs/>
        </w:rPr>
        <w:t xml:space="preserve">access-list </w:t>
      </w:r>
      <w:r w:rsidRPr="007C6306">
        <w:rPr>
          <w:i/>
          <w:iCs/>
        </w:rPr>
        <w:t>ACL-number</w:t>
      </w:r>
      <w:r w:rsidRPr="007C6306">
        <w:rPr>
          <w:b/>
          <w:bCs/>
        </w:rPr>
        <w:t xml:space="preserve"> {permit|deny}</w:t>
      </w:r>
      <w:r w:rsidR="0006039F">
        <w:rPr>
          <w:b/>
          <w:bCs/>
        </w:rPr>
        <w:t xml:space="preserve"> </w:t>
      </w:r>
      <w:r w:rsidRPr="007C6306">
        <w:rPr>
          <w:b/>
          <w:bCs/>
        </w:rPr>
        <w:t>{</w:t>
      </w:r>
      <w:r w:rsidRPr="007C6306">
        <w:rPr>
          <w:b/>
          <w:iCs/>
        </w:rPr>
        <w:t>host</w:t>
      </w:r>
      <w:r w:rsidRPr="007C6306">
        <w:rPr>
          <w:i/>
          <w:iCs/>
        </w:rPr>
        <w:t>|source source-wildcard</w:t>
      </w:r>
      <w:r w:rsidRPr="007C6306">
        <w:rPr>
          <w:b/>
          <w:bCs/>
        </w:rPr>
        <w:t>|any}</w:t>
      </w:r>
    </w:p>
    <w:p w14:paraId="06BB8505" w14:textId="77777777" w:rsidR="007C6306" w:rsidRPr="007C6306" w:rsidRDefault="007C6306" w:rsidP="006E537C">
      <w:pPr>
        <w:numPr>
          <w:ilvl w:val="0"/>
          <w:numId w:val="8"/>
        </w:numPr>
      </w:pPr>
      <w:r w:rsidRPr="007C6306">
        <w:t>Định nghĩa bằng tên</w:t>
      </w:r>
    </w:p>
    <w:p w14:paraId="62EAD41A" w14:textId="77777777" w:rsidR="007C6306" w:rsidRPr="007C6306" w:rsidRDefault="007C6306" w:rsidP="007C6306">
      <w:pPr>
        <w:rPr>
          <w:iCs/>
        </w:rPr>
      </w:pPr>
      <w:r w:rsidRPr="007C6306">
        <w:rPr>
          <w:bCs/>
        </w:rPr>
        <w:t xml:space="preserve">(config)# </w:t>
      </w:r>
      <w:r w:rsidRPr="007C6306">
        <w:rPr>
          <w:b/>
          <w:bCs/>
        </w:rPr>
        <w:t xml:space="preserve">ip access-list standard </w:t>
      </w:r>
      <w:r w:rsidRPr="007C6306">
        <w:rPr>
          <w:i/>
          <w:iCs/>
        </w:rPr>
        <w:t>name</w:t>
      </w:r>
    </w:p>
    <w:p w14:paraId="65D7C7A1" w14:textId="77777777" w:rsidR="007C6306" w:rsidRPr="007C6306" w:rsidRDefault="007C6306" w:rsidP="007C6306">
      <w:r w:rsidRPr="007C6306">
        <w:rPr>
          <w:iCs/>
        </w:rPr>
        <w:t xml:space="preserve">(config-std-nacl)# </w:t>
      </w:r>
      <w:r w:rsidRPr="007C6306">
        <w:rPr>
          <w:b/>
          <w:bCs/>
        </w:rPr>
        <w:t>{permit|deny} {</w:t>
      </w:r>
      <w:r w:rsidRPr="007C6306">
        <w:rPr>
          <w:b/>
          <w:iCs/>
        </w:rPr>
        <w:t>host</w:t>
      </w:r>
      <w:r w:rsidRPr="007C6306">
        <w:rPr>
          <w:i/>
          <w:iCs/>
        </w:rPr>
        <w:t>|source source-wildcard</w:t>
      </w:r>
      <w:r w:rsidRPr="007C6306">
        <w:rPr>
          <w:b/>
          <w:bCs/>
        </w:rPr>
        <w:t>|any}</w:t>
      </w:r>
    </w:p>
    <w:p w14:paraId="221251B1" w14:textId="77777777" w:rsidR="007C6306" w:rsidRPr="007C6306" w:rsidRDefault="007C6306" w:rsidP="007C6306"/>
    <w:tbl>
      <w:tblPr>
        <w:tblStyle w:val="TableGrid"/>
        <w:tblW w:w="9360" w:type="dxa"/>
        <w:tblInd w:w="108" w:type="dxa"/>
        <w:tblLook w:val="04A0" w:firstRow="1" w:lastRow="0" w:firstColumn="1" w:lastColumn="0" w:noHBand="0" w:noVBand="1"/>
      </w:tblPr>
      <w:tblGrid>
        <w:gridCol w:w="2160"/>
        <w:gridCol w:w="7200"/>
      </w:tblGrid>
      <w:tr w:rsidR="007C6306" w:rsidRPr="007C6306" w14:paraId="7B1DE7B2" w14:textId="77777777" w:rsidTr="0006039F">
        <w:tc>
          <w:tcPr>
            <w:tcW w:w="2160" w:type="dxa"/>
          </w:tcPr>
          <w:p w14:paraId="33D4C3DA" w14:textId="77777777" w:rsidR="007C6306" w:rsidRPr="007C6306" w:rsidRDefault="007C6306" w:rsidP="007C6306">
            <w:r w:rsidRPr="007C6306">
              <w:rPr>
                <w:bCs/>
              </w:rPr>
              <w:t>ACL-number</w:t>
            </w:r>
          </w:p>
        </w:tc>
        <w:tc>
          <w:tcPr>
            <w:tcW w:w="7200" w:type="dxa"/>
          </w:tcPr>
          <w:p w14:paraId="046A3FCA" w14:textId="77777777" w:rsidR="007C6306" w:rsidRPr="007C6306" w:rsidRDefault="007C6306" w:rsidP="007C6306">
            <w:r w:rsidRPr="007C6306">
              <w:rPr>
                <w:bCs/>
              </w:rPr>
              <w:t>Từ 0 đến 99, từ 1300 đến 1699</w:t>
            </w:r>
          </w:p>
        </w:tc>
      </w:tr>
      <w:tr w:rsidR="007C6306" w:rsidRPr="007C6306" w14:paraId="20F3E6F0" w14:textId="77777777" w:rsidTr="0006039F">
        <w:tc>
          <w:tcPr>
            <w:tcW w:w="2160" w:type="dxa"/>
          </w:tcPr>
          <w:p w14:paraId="454E8429" w14:textId="77777777" w:rsidR="007C6306" w:rsidRPr="007C6306" w:rsidRDefault="007C6306" w:rsidP="007C6306">
            <w:pPr>
              <w:rPr>
                <w:bCs/>
              </w:rPr>
            </w:pPr>
            <w:r w:rsidRPr="007C6306">
              <w:rPr>
                <w:bCs/>
              </w:rPr>
              <w:t>name</w:t>
            </w:r>
          </w:p>
        </w:tc>
        <w:tc>
          <w:tcPr>
            <w:tcW w:w="7200" w:type="dxa"/>
          </w:tcPr>
          <w:p w14:paraId="7030F355" w14:textId="77777777" w:rsidR="007C6306" w:rsidRPr="007C6306" w:rsidRDefault="007C6306" w:rsidP="007C6306">
            <w:pPr>
              <w:rPr>
                <w:bCs/>
              </w:rPr>
            </w:pPr>
            <w:r w:rsidRPr="007C6306">
              <w:rPr>
                <w:bCs/>
              </w:rPr>
              <w:t>Xâu không chứa dấu cách trắng(có phân biệt chữ hoa, chữ thường)</w:t>
            </w:r>
          </w:p>
        </w:tc>
      </w:tr>
      <w:tr w:rsidR="007C6306" w:rsidRPr="007C6306" w14:paraId="5107ACEA" w14:textId="77777777" w:rsidTr="0006039F">
        <w:tc>
          <w:tcPr>
            <w:tcW w:w="2160" w:type="dxa"/>
          </w:tcPr>
          <w:p w14:paraId="47EF3DC2" w14:textId="77777777" w:rsidR="007C6306" w:rsidRPr="007C6306" w:rsidRDefault="007C6306" w:rsidP="007C6306">
            <w:pPr>
              <w:rPr>
                <w:b/>
              </w:rPr>
            </w:pPr>
            <w:r w:rsidRPr="007C6306">
              <w:rPr>
                <w:b/>
              </w:rPr>
              <w:t>deny | permit</w:t>
            </w:r>
          </w:p>
        </w:tc>
        <w:tc>
          <w:tcPr>
            <w:tcW w:w="7200" w:type="dxa"/>
          </w:tcPr>
          <w:p w14:paraId="40211AA3" w14:textId="77777777" w:rsidR="007C6306" w:rsidRPr="007C6306" w:rsidRDefault="007C6306" w:rsidP="007C6306">
            <w:r w:rsidRPr="007C6306">
              <w:t>Chỉ thị xử lý (</w:t>
            </w:r>
            <w:r w:rsidRPr="007C6306">
              <w:rPr>
                <w:b/>
              </w:rPr>
              <w:t>deny</w:t>
            </w:r>
            <w:r w:rsidRPr="007C6306">
              <w:t xml:space="preserve">: loại bỏ, </w:t>
            </w:r>
            <w:r w:rsidRPr="007C6306">
              <w:rPr>
                <w:b/>
              </w:rPr>
              <w:t>permit</w:t>
            </w:r>
            <w:r w:rsidRPr="007C6306">
              <w:t>: cho phép)</w:t>
            </w:r>
          </w:p>
        </w:tc>
      </w:tr>
      <w:tr w:rsidR="007C6306" w:rsidRPr="007C6306" w14:paraId="0C260807" w14:textId="77777777" w:rsidTr="0006039F">
        <w:tc>
          <w:tcPr>
            <w:tcW w:w="2160" w:type="dxa"/>
          </w:tcPr>
          <w:p w14:paraId="2E8174B6" w14:textId="77777777" w:rsidR="007C6306" w:rsidRPr="007C6306" w:rsidRDefault="007C6306" w:rsidP="007C6306">
            <w:r w:rsidRPr="007C6306">
              <w:t>source</w:t>
            </w:r>
          </w:p>
        </w:tc>
        <w:tc>
          <w:tcPr>
            <w:tcW w:w="7200" w:type="dxa"/>
          </w:tcPr>
          <w:p w14:paraId="37672C94" w14:textId="77777777" w:rsidR="007C6306" w:rsidRPr="007C6306" w:rsidRDefault="007C6306" w:rsidP="007C6306">
            <w:r w:rsidRPr="007C6306">
              <w:t>Địa chỉ IP tham chiếu</w:t>
            </w:r>
          </w:p>
        </w:tc>
      </w:tr>
      <w:tr w:rsidR="007C6306" w:rsidRPr="007C6306" w14:paraId="4513E197" w14:textId="77777777" w:rsidTr="0006039F">
        <w:tc>
          <w:tcPr>
            <w:tcW w:w="2160" w:type="dxa"/>
          </w:tcPr>
          <w:p w14:paraId="2A0EBB5A" w14:textId="77777777" w:rsidR="007C6306" w:rsidRPr="007C6306" w:rsidRDefault="007C6306" w:rsidP="007C6306">
            <w:r w:rsidRPr="007C6306">
              <w:t>source-wildcard</w:t>
            </w:r>
          </w:p>
        </w:tc>
        <w:tc>
          <w:tcPr>
            <w:tcW w:w="7200" w:type="dxa"/>
          </w:tcPr>
          <w:p w14:paraId="12363820" w14:textId="77777777" w:rsidR="007C6306" w:rsidRPr="007C6306" w:rsidRDefault="007C6306" w:rsidP="007C6306">
            <w:r w:rsidRPr="007C6306">
              <w:t>Mặt nạ kiểm tra</w:t>
            </w:r>
          </w:p>
        </w:tc>
      </w:tr>
      <w:tr w:rsidR="007C6306" w:rsidRPr="007C6306" w14:paraId="7FC69B7E" w14:textId="77777777" w:rsidTr="0006039F">
        <w:tc>
          <w:tcPr>
            <w:tcW w:w="2160" w:type="dxa"/>
          </w:tcPr>
          <w:p w14:paraId="26C24003" w14:textId="77777777" w:rsidR="007C6306" w:rsidRPr="007C6306" w:rsidRDefault="007C6306" w:rsidP="007C6306">
            <w:pPr>
              <w:rPr>
                <w:b/>
              </w:rPr>
            </w:pPr>
            <w:r w:rsidRPr="007C6306">
              <w:rPr>
                <w:b/>
              </w:rPr>
              <w:t>host</w:t>
            </w:r>
          </w:p>
        </w:tc>
        <w:tc>
          <w:tcPr>
            <w:tcW w:w="7200" w:type="dxa"/>
          </w:tcPr>
          <w:p w14:paraId="051E8AFC" w14:textId="77777777" w:rsidR="007C6306" w:rsidRPr="007C6306" w:rsidRDefault="007C6306" w:rsidP="007C6306">
            <w:r w:rsidRPr="007C6306">
              <w:t>Áp dụng luật với 1 địa chỉ IP chỉ định</w:t>
            </w:r>
          </w:p>
        </w:tc>
      </w:tr>
      <w:tr w:rsidR="007C6306" w:rsidRPr="007C6306" w14:paraId="51661F48" w14:textId="77777777" w:rsidTr="0006039F">
        <w:tc>
          <w:tcPr>
            <w:tcW w:w="2160" w:type="dxa"/>
          </w:tcPr>
          <w:p w14:paraId="01482897" w14:textId="77777777" w:rsidR="007C6306" w:rsidRPr="007C6306" w:rsidRDefault="007C6306" w:rsidP="007C6306">
            <w:pPr>
              <w:rPr>
                <w:b/>
              </w:rPr>
            </w:pPr>
            <w:r w:rsidRPr="007C6306">
              <w:rPr>
                <w:b/>
              </w:rPr>
              <w:t>any</w:t>
            </w:r>
          </w:p>
        </w:tc>
        <w:tc>
          <w:tcPr>
            <w:tcW w:w="7200" w:type="dxa"/>
          </w:tcPr>
          <w:p w14:paraId="4849C70D" w14:textId="77777777" w:rsidR="007C6306" w:rsidRPr="007C6306" w:rsidRDefault="007C6306" w:rsidP="007C6306">
            <w:r w:rsidRPr="007C6306">
              <w:t>Áp dụng luật với mọi địa chỉ IP</w:t>
            </w:r>
          </w:p>
        </w:tc>
      </w:tr>
    </w:tbl>
    <w:p w14:paraId="55CADF20" w14:textId="77777777" w:rsidR="007C6306" w:rsidRPr="007C6306" w:rsidRDefault="007C6306" w:rsidP="007C6306"/>
    <w:p w14:paraId="62DEC3E3" w14:textId="77777777" w:rsidR="007C6306" w:rsidRPr="007C6306" w:rsidRDefault="007C6306" w:rsidP="007C6306">
      <w:r w:rsidRPr="007C6306">
        <w:lastRenderedPageBreak/>
        <w:t>Mặt nạ kiểm tra: được sử dụng để kiểm tra sự so khớp giữa địa chỉ IP nguồn của gói tin và địa chỉ IP tham chiếu:</w:t>
      </w:r>
    </w:p>
    <w:p w14:paraId="170DBF92" w14:textId="77777777" w:rsidR="007C6306" w:rsidRPr="007C6306" w:rsidRDefault="007C6306" w:rsidP="006E537C">
      <w:pPr>
        <w:numPr>
          <w:ilvl w:val="0"/>
          <w:numId w:val="9"/>
        </w:numPr>
      </w:pPr>
      <w:r w:rsidRPr="007C6306">
        <w:t>Bit 0 trong mặt nạ: kiểm tra bit trong địa chỉ IP có vị trí tương ứng</w:t>
      </w:r>
    </w:p>
    <w:p w14:paraId="057B114B" w14:textId="77777777" w:rsidR="007C6306" w:rsidRPr="007C6306" w:rsidRDefault="007C6306" w:rsidP="006E537C">
      <w:pPr>
        <w:numPr>
          <w:ilvl w:val="0"/>
          <w:numId w:val="9"/>
        </w:numPr>
      </w:pPr>
      <w:r w:rsidRPr="007C6306">
        <w:t>Bit 1 trong mặt nạ: không kiểm tra bit trong địa chỉ IP có vị trí tương ứng</w:t>
      </w:r>
    </w:p>
    <w:p w14:paraId="5D532823" w14:textId="77777777" w:rsidR="007C6306" w:rsidRPr="007C6306" w:rsidRDefault="007C6306" w:rsidP="007C6306">
      <w:r w:rsidRPr="007C6306">
        <w:t>Ví dụ:</w:t>
      </w:r>
    </w:p>
    <w:p w14:paraId="5A37A1E7" w14:textId="77777777" w:rsidR="007C6306" w:rsidRPr="007C6306" w:rsidRDefault="007C6306" w:rsidP="007A54AA">
      <w:pPr>
        <w:jc w:val="center"/>
      </w:pPr>
      <w:r w:rsidRPr="007C6306">
        <w:rPr>
          <w:noProof/>
        </w:rPr>
        <w:drawing>
          <wp:inline distT="0" distB="0" distL="0" distR="0" wp14:anchorId="586703B0" wp14:editId="03055427">
            <wp:extent cx="4537494" cy="1624481"/>
            <wp:effectExtent l="0" t="0" r="0" b="0"/>
            <wp:docPr id="8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868" cy="1628911"/>
                    </a:xfrm>
                    <a:prstGeom prst="rect">
                      <a:avLst/>
                    </a:prstGeom>
                    <a:noFill/>
                    <a:ln>
                      <a:noFill/>
                    </a:ln>
                  </pic:spPr>
                </pic:pic>
              </a:graphicData>
            </a:graphic>
          </wp:inline>
        </w:drawing>
      </w:r>
    </w:p>
    <w:p w14:paraId="234AF6EF" w14:textId="1B6C114D" w:rsidR="007C6306" w:rsidRPr="007C6306" w:rsidRDefault="007C6306" w:rsidP="007C6306">
      <w:r w:rsidRPr="007C6306">
        <w:t>Ví dụ, để kiểm tra địa chỉ IP nguồn của gói tin có nằm trong mạng 192.168.1.32/28. Dễ thấy mạng 192.168.1.32 /28 cung cấp các địa chỉ IP có biểu diễn nhị phân như sau</w:t>
      </w:r>
      <w:r w:rsidR="00B00402">
        <w:t>(màu đỏ là các bit NetworkID)</w:t>
      </w:r>
      <w:r w:rsidRPr="007C6306">
        <w:t>:</w:t>
      </w:r>
    </w:p>
    <w:p w14:paraId="0DEFE467" w14:textId="77777777" w:rsidR="007C6306" w:rsidRPr="007C6306" w:rsidRDefault="007C6306" w:rsidP="007C6306">
      <w:r w:rsidRPr="00721196">
        <w:rPr>
          <w:color w:val="FF0000"/>
        </w:rPr>
        <w:t>1100 0000 1010 1000 0000 0001 0010</w:t>
      </w:r>
      <w:r w:rsidRPr="007C6306">
        <w:t xml:space="preserve"> 0000 đến</w:t>
      </w:r>
    </w:p>
    <w:p w14:paraId="4719F206" w14:textId="77777777" w:rsidR="007C6306" w:rsidRPr="007C6306" w:rsidRDefault="007C6306" w:rsidP="007C6306">
      <w:r w:rsidRPr="00721196">
        <w:rPr>
          <w:color w:val="FF0000"/>
        </w:rPr>
        <w:t>1100 0000 1010 1000 0000 0001 0010</w:t>
      </w:r>
      <w:r w:rsidRPr="007C6306">
        <w:t xml:space="preserve"> 1111</w:t>
      </w:r>
    </w:p>
    <w:p w14:paraId="4966A945" w14:textId="0217D057" w:rsidR="007C6306" w:rsidRPr="007C6306" w:rsidRDefault="007C6306" w:rsidP="007C6306">
      <w:r w:rsidRPr="007C6306">
        <w:t>Do đó, mặt nạ kiểm tra sẽ yêu cầu kiểm tra giá trị của 28 bit đầu tiên phải so khớp với chuỗi bit</w:t>
      </w:r>
      <w:r w:rsidR="00B00402">
        <w:t xml:space="preserve"> NetworkID là</w:t>
      </w:r>
      <w:r w:rsidRPr="007C6306">
        <w:t xml:space="preserve"> 1100 0000 1010 1000 0000 0001 0010</w:t>
      </w:r>
    </w:p>
    <w:p w14:paraId="027894C9" w14:textId="77777777" w:rsidR="007C6306" w:rsidRPr="007C6306" w:rsidRDefault="007C6306" w:rsidP="007C6306">
      <w:r w:rsidRPr="007C6306">
        <w:t>Vì vậy ta có:</w:t>
      </w:r>
    </w:p>
    <w:p w14:paraId="66F098E4" w14:textId="050CBB20" w:rsidR="007C6306" w:rsidRPr="007C6306" w:rsidRDefault="007C6306" w:rsidP="006E537C">
      <w:pPr>
        <w:numPr>
          <w:ilvl w:val="0"/>
          <w:numId w:val="10"/>
        </w:numPr>
      </w:pPr>
      <w:r w:rsidRPr="007C6306">
        <w:t>Địa chỉ IP tham chiếu: 192.168.</w:t>
      </w:r>
      <w:r w:rsidR="00B11CF4">
        <w:t>1</w:t>
      </w:r>
      <w:r w:rsidRPr="007C6306">
        <w:t>.</w:t>
      </w:r>
      <w:r w:rsidR="00B11CF4">
        <w:t>32</w:t>
      </w:r>
      <w:r w:rsidRPr="007C6306">
        <w:t xml:space="preserve"> (1100 0000 1010 1000 0000 0001 0010 0000)</w:t>
      </w:r>
    </w:p>
    <w:p w14:paraId="372653AC" w14:textId="0261B55E" w:rsidR="007C6306" w:rsidRPr="007C6306" w:rsidRDefault="007C6306" w:rsidP="006E537C">
      <w:pPr>
        <w:numPr>
          <w:ilvl w:val="0"/>
          <w:numId w:val="10"/>
        </w:numPr>
      </w:pPr>
      <w:r w:rsidRPr="007C6306">
        <w:t>Mặt nạ kiểm tra: 0.0.0.15 (0000 0000 0000 0000 0000 0000 0000 1111)</w:t>
      </w:r>
    </w:p>
    <w:p w14:paraId="5464CD18" w14:textId="4C4AA1F8" w:rsidR="007C6306" w:rsidRPr="007C6306" w:rsidRDefault="007A54AA" w:rsidP="00F64512">
      <w:pPr>
        <w:pStyle w:val="Heading4"/>
      </w:pPr>
      <w:bookmarkStart w:id="5" w:name="_Toc61943681"/>
      <w:r>
        <w:t>2.</w:t>
      </w:r>
      <w:r w:rsidR="007C6306" w:rsidRPr="007C6306">
        <w:t>1.2. Extended ACLs</w:t>
      </w:r>
      <w:bookmarkEnd w:id="5"/>
    </w:p>
    <w:p w14:paraId="3A1CE2DE" w14:textId="77777777" w:rsidR="007C6306" w:rsidRPr="007C6306" w:rsidRDefault="007C6306" w:rsidP="007C6306">
      <w:r w:rsidRPr="007C6306">
        <w:t>Standard ACLs có thể định nghĩa bằng số hiệu hoặc bằng tên:</w:t>
      </w:r>
    </w:p>
    <w:p w14:paraId="01382DA1" w14:textId="77777777" w:rsidR="007C6306" w:rsidRPr="007C6306" w:rsidRDefault="007C6306" w:rsidP="006E537C">
      <w:pPr>
        <w:numPr>
          <w:ilvl w:val="0"/>
          <w:numId w:val="8"/>
        </w:numPr>
      </w:pPr>
      <w:r w:rsidRPr="007C6306">
        <w:t>Định nghĩa bằng số hiệu:</w:t>
      </w:r>
    </w:p>
    <w:p w14:paraId="633B17D5" w14:textId="77777777" w:rsidR="007C6306" w:rsidRPr="007C6306" w:rsidRDefault="007C6306" w:rsidP="007C6306">
      <w:pPr>
        <w:rPr>
          <w:bCs/>
        </w:rPr>
      </w:pPr>
      <w:r w:rsidRPr="007C6306">
        <w:rPr>
          <w:bCs/>
        </w:rPr>
        <w:t xml:space="preserve">(config)# </w:t>
      </w:r>
      <w:r w:rsidRPr="007C6306">
        <w:rPr>
          <w:b/>
          <w:bCs/>
        </w:rPr>
        <w:t>access-list</w:t>
      </w:r>
      <w:r w:rsidRPr="007C6306">
        <w:t xml:space="preserve"> </w:t>
      </w:r>
      <w:r w:rsidRPr="007C6306">
        <w:rPr>
          <w:i/>
          <w:iCs/>
        </w:rPr>
        <w:t>ACL-number</w:t>
      </w:r>
      <w:r w:rsidRPr="007C6306">
        <w:t xml:space="preserve"> {</w:t>
      </w:r>
      <w:r w:rsidRPr="007C6306">
        <w:rPr>
          <w:b/>
          <w:bCs/>
        </w:rPr>
        <w:t>deny | permit</w:t>
      </w:r>
      <w:r w:rsidRPr="007C6306">
        <w:t xml:space="preserve">} </w:t>
      </w:r>
      <w:r w:rsidRPr="007C6306">
        <w:rPr>
          <w:i/>
          <w:iCs/>
        </w:rPr>
        <w:t xml:space="preserve">protocol </w:t>
      </w:r>
      <w:r w:rsidRPr="007C6306">
        <w:rPr>
          <w:b/>
          <w:bCs/>
        </w:rPr>
        <w:t>{</w:t>
      </w:r>
      <w:r w:rsidRPr="007C6306">
        <w:rPr>
          <w:b/>
          <w:iCs/>
        </w:rPr>
        <w:t>host</w:t>
      </w:r>
      <w:r w:rsidRPr="007C6306">
        <w:rPr>
          <w:i/>
          <w:iCs/>
        </w:rPr>
        <w:t>|source source-wildcard</w:t>
      </w:r>
      <w:r w:rsidRPr="007C6306">
        <w:rPr>
          <w:b/>
          <w:bCs/>
        </w:rPr>
        <w:t xml:space="preserve">|any} </w:t>
      </w:r>
      <w:r w:rsidRPr="007C6306">
        <w:rPr>
          <w:bCs/>
        </w:rPr>
        <w:t>[operator src-port]</w:t>
      </w:r>
      <w:r w:rsidRPr="007C6306">
        <w:t xml:space="preserve"> </w:t>
      </w:r>
      <w:r w:rsidRPr="007C6306">
        <w:rPr>
          <w:b/>
          <w:bCs/>
        </w:rPr>
        <w:t>{</w:t>
      </w:r>
      <w:r w:rsidRPr="007C6306">
        <w:rPr>
          <w:b/>
          <w:iCs/>
        </w:rPr>
        <w:t>host</w:t>
      </w:r>
      <w:r w:rsidRPr="007C6306">
        <w:rPr>
          <w:i/>
          <w:iCs/>
        </w:rPr>
        <w:t>|destination destination-wildcard</w:t>
      </w:r>
      <w:r w:rsidRPr="007C6306">
        <w:rPr>
          <w:b/>
          <w:bCs/>
        </w:rPr>
        <w:t>|any}</w:t>
      </w:r>
      <w:r w:rsidRPr="007C6306">
        <w:rPr>
          <w:bCs/>
        </w:rPr>
        <w:t>[operator dst-port]</w:t>
      </w:r>
      <w:r w:rsidRPr="007C6306">
        <w:rPr>
          <w:b/>
          <w:bCs/>
        </w:rPr>
        <w:t xml:space="preserve"> [established]</w:t>
      </w:r>
    </w:p>
    <w:p w14:paraId="6D0E35DF" w14:textId="77777777" w:rsidR="007C6306" w:rsidRPr="007C6306" w:rsidRDefault="007C6306" w:rsidP="006E537C">
      <w:pPr>
        <w:numPr>
          <w:ilvl w:val="0"/>
          <w:numId w:val="8"/>
        </w:numPr>
      </w:pPr>
      <w:r w:rsidRPr="007C6306">
        <w:t>Định nghĩa bằng tên:</w:t>
      </w:r>
    </w:p>
    <w:p w14:paraId="55359C1A" w14:textId="77777777" w:rsidR="007C6306" w:rsidRPr="007C6306" w:rsidRDefault="007C6306" w:rsidP="007C6306">
      <w:pPr>
        <w:rPr>
          <w:iCs/>
        </w:rPr>
      </w:pPr>
      <w:r w:rsidRPr="007C6306">
        <w:rPr>
          <w:bCs/>
        </w:rPr>
        <w:t xml:space="preserve">(config)# </w:t>
      </w:r>
      <w:r w:rsidRPr="007C6306">
        <w:rPr>
          <w:b/>
          <w:bCs/>
        </w:rPr>
        <w:t xml:space="preserve">ip access-list extended </w:t>
      </w:r>
      <w:r w:rsidRPr="007C6306">
        <w:rPr>
          <w:i/>
          <w:iCs/>
        </w:rPr>
        <w:t>name</w:t>
      </w:r>
    </w:p>
    <w:p w14:paraId="04B28776" w14:textId="77777777" w:rsidR="007C6306" w:rsidRPr="007C6306" w:rsidRDefault="007C6306" w:rsidP="007C6306">
      <w:pPr>
        <w:rPr>
          <w:bCs/>
        </w:rPr>
      </w:pPr>
      <w:r w:rsidRPr="007C6306">
        <w:rPr>
          <w:iCs/>
        </w:rPr>
        <w:lastRenderedPageBreak/>
        <w:t xml:space="preserve">(config-ext-nacl)# </w:t>
      </w:r>
      <w:r w:rsidRPr="007C6306">
        <w:t>{</w:t>
      </w:r>
      <w:r w:rsidRPr="007C6306">
        <w:rPr>
          <w:b/>
          <w:bCs/>
        </w:rPr>
        <w:t>deny | permit</w:t>
      </w:r>
      <w:r w:rsidRPr="007C6306">
        <w:t xml:space="preserve">} </w:t>
      </w:r>
      <w:r w:rsidRPr="007C6306">
        <w:rPr>
          <w:i/>
          <w:iCs/>
        </w:rPr>
        <w:t xml:space="preserve">protocol </w:t>
      </w:r>
      <w:r w:rsidRPr="007C6306">
        <w:rPr>
          <w:b/>
          <w:bCs/>
        </w:rPr>
        <w:t>{</w:t>
      </w:r>
      <w:r w:rsidRPr="007C6306">
        <w:rPr>
          <w:b/>
          <w:iCs/>
        </w:rPr>
        <w:t>host</w:t>
      </w:r>
      <w:r w:rsidRPr="007C6306">
        <w:rPr>
          <w:i/>
          <w:iCs/>
        </w:rPr>
        <w:t>|source source-wildcard</w:t>
      </w:r>
      <w:r w:rsidRPr="007C6306">
        <w:rPr>
          <w:b/>
          <w:bCs/>
        </w:rPr>
        <w:t xml:space="preserve">|any} </w:t>
      </w:r>
      <w:r w:rsidRPr="007C6306">
        <w:rPr>
          <w:bCs/>
        </w:rPr>
        <w:t>[operator src-port]</w:t>
      </w:r>
      <w:r w:rsidRPr="007C6306">
        <w:t xml:space="preserve"> </w:t>
      </w:r>
      <w:r w:rsidRPr="007C6306">
        <w:rPr>
          <w:b/>
          <w:bCs/>
        </w:rPr>
        <w:t>{</w:t>
      </w:r>
      <w:r w:rsidRPr="007C6306">
        <w:rPr>
          <w:b/>
          <w:iCs/>
        </w:rPr>
        <w:t>host</w:t>
      </w:r>
      <w:r w:rsidRPr="007C6306">
        <w:rPr>
          <w:i/>
          <w:iCs/>
        </w:rPr>
        <w:t>|destination destination-wildcard</w:t>
      </w:r>
      <w:r w:rsidRPr="007C6306">
        <w:rPr>
          <w:b/>
          <w:bCs/>
        </w:rPr>
        <w:t>|any}</w:t>
      </w:r>
      <w:r w:rsidRPr="007C6306">
        <w:rPr>
          <w:bCs/>
        </w:rPr>
        <w:t>[operator dst-port]</w:t>
      </w:r>
      <w:r w:rsidRPr="007C6306">
        <w:rPr>
          <w:b/>
          <w:bCs/>
        </w:rPr>
        <w:t xml:space="preserve"> [established]</w:t>
      </w:r>
    </w:p>
    <w:tbl>
      <w:tblPr>
        <w:tblStyle w:val="TableGrid"/>
        <w:tblW w:w="9360" w:type="dxa"/>
        <w:tblInd w:w="108" w:type="dxa"/>
        <w:tblLook w:val="04A0" w:firstRow="1" w:lastRow="0" w:firstColumn="1" w:lastColumn="0" w:noHBand="0" w:noVBand="1"/>
      </w:tblPr>
      <w:tblGrid>
        <w:gridCol w:w="2340"/>
        <w:gridCol w:w="7020"/>
      </w:tblGrid>
      <w:tr w:rsidR="007C6306" w:rsidRPr="007C6306" w14:paraId="02BB2845" w14:textId="77777777" w:rsidTr="006660F9">
        <w:tc>
          <w:tcPr>
            <w:tcW w:w="2340" w:type="dxa"/>
          </w:tcPr>
          <w:p w14:paraId="50037090" w14:textId="77777777" w:rsidR="007C6306" w:rsidRPr="007C6306" w:rsidRDefault="007C6306" w:rsidP="007C6306">
            <w:r w:rsidRPr="007C6306">
              <w:rPr>
                <w:bCs/>
              </w:rPr>
              <w:t>ACL-number</w:t>
            </w:r>
          </w:p>
        </w:tc>
        <w:tc>
          <w:tcPr>
            <w:tcW w:w="7020" w:type="dxa"/>
          </w:tcPr>
          <w:p w14:paraId="2F023515" w14:textId="77777777" w:rsidR="007C6306" w:rsidRPr="007C6306" w:rsidRDefault="007C6306" w:rsidP="007C6306">
            <w:r w:rsidRPr="007C6306">
              <w:rPr>
                <w:bCs/>
              </w:rPr>
              <w:t>Từ 100 đến 199, từ 2000 đến 2699</w:t>
            </w:r>
          </w:p>
        </w:tc>
      </w:tr>
      <w:tr w:rsidR="007C6306" w:rsidRPr="007C6306" w14:paraId="47D22374" w14:textId="77777777" w:rsidTr="006660F9">
        <w:tc>
          <w:tcPr>
            <w:tcW w:w="2340" w:type="dxa"/>
          </w:tcPr>
          <w:p w14:paraId="61049709" w14:textId="77777777" w:rsidR="007C6306" w:rsidRPr="007C6306" w:rsidRDefault="007C6306" w:rsidP="007C6306">
            <w:pPr>
              <w:rPr>
                <w:bCs/>
              </w:rPr>
            </w:pPr>
            <w:r w:rsidRPr="007C6306">
              <w:rPr>
                <w:bCs/>
              </w:rPr>
              <w:t>name</w:t>
            </w:r>
          </w:p>
        </w:tc>
        <w:tc>
          <w:tcPr>
            <w:tcW w:w="7020" w:type="dxa"/>
          </w:tcPr>
          <w:p w14:paraId="0823286A" w14:textId="77777777" w:rsidR="007C6306" w:rsidRPr="007C6306" w:rsidRDefault="007C6306" w:rsidP="007C6306">
            <w:pPr>
              <w:rPr>
                <w:bCs/>
              </w:rPr>
            </w:pPr>
            <w:r w:rsidRPr="007C6306">
              <w:rPr>
                <w:bCs/>
              </w:rPr>
              <w:t>Xâu không chứa dấu cách trắng(có phân biệt chữ hoa, chữ thường)</w:t>
            </w:r>
          </w:p>
        </w:tc>
      </w:tr>
      <w:tr w:rsidR="007C6306" w:rsidRPr="007C6306" w14:paraId="5C2B9053" w14:textId="77777777" w:rsidTr="006660F9">
        <w:tc>
          <w:tcPr>
            <w:tcW w:w="2340" w:type="dxa"/>
          </w:tcPr>
          <w:p w14:paraId="63A6F4C7" w14:textId="77777777" w:rsidR="007C6306" w:rsidRPr="007C6306" w:rsidRDefault="007C6306" w:rsidP="007C6306">
            <w:pPr>
              <w:rPr>
                <w:b/>
              </w:rPr>
            </w:pPr>
            <w:r w:rsidRPr="007C6306">
              <w:rPr>
                <w:b/>
              </w:rPr>
              <w:t>deny | permit</w:t>
            </w:r>
          </w:p>
        </w:tc>
        <w:tc>
          <w:tcPr>
            <w:tcW w:w="7020" w:type="dxa"/>
          </w:tcPr>
          <w:p w14:paraId="170955C1" w14:textId="77777777" w:rsidR="007C6306" w:rsidRPr="007C6306" w:rsidRDefault="007C6306" w:rsidP="007C6306">
            <w:r w:rsidRPr="007C6306">
              <w:t>Chỉ thị xử lý (</w:t>
            </w:r>
            <w:r w:rsidRPr="007C6306">
              <w:rPr>
                <w:b/>
              </w:rPr>
              <w:t>deny</w:t>
            </w:r>
            <w:r w:rsidRPr="007C6306">
              <w:t xml:space="preserve">: loại bỏ, </w:t>
            </w:r>
            <w:r w:rsidRPr="007C6306">
              <w:rPr>
                <w:b/>
              </w:rPr>
              <w:t>permit</w:t>
            </w:r>
            <w:r w:rsidRPr="007C6306">
              <w:t>: cho phép)</w:t>
            </w:r>
          </w:p>
        </w:tc>
      </w:tr>
      <w:tr w:rsidR="007C6306" w:rsidRPr="007C6306" w14:paraId="648B8121" w14:textId="77777777" w:rsidTr="006660F9">
        <w:tc>
          <w:tcPr>
            <w:tcW w:w="2340" w:type="dxa"/>
          </w:tcPr>
          <w:p w14:paraId="0E4C975F" w14:textId="77777777" w:rsidR="007C6306" w:rsidRPr="007C6306" w:rsidRDefault="007C6306" w:rsidP="007C6306">
            <w:r w:rsidRPr="007C6306">
              <w:t>source</w:t>
            </w:r>
          </w:p>
        </w:tc>
        <w:tc>
          <w:tcPr>
            <w:tcW w:w="7020" w:type="dxa"/>
          </w:tcPr>
          <w:p w14:paraId="2B57DB79" w14:textId="77777777" w:rsidR="007C6306" w:rsidRPr="007C6306" w:rsidRDefault="007C6306" w:rsidP="007C6306">
            <w:r w:rsidRPr="007C6306">
              <w:t>Địa chỉ IP tham chiếu cho địa chỉ nguồn</w:t>
            </w:r>
          </w:p>
        </w:tc>
      </w:tr>
      <w:tr w:rsidR="007C6306" w:rsidRPr="007C6306" w14:paraId="1E05E76E" w14:textId="77777777" w:rsidTr="006660F9">
        <w:tc>
          <w:tcPr>
            <w:tcW w:w="2340" w:type="dxa"/>
          </w:tcPr>
          <w:p w14:paraId="56E5B677" w14:textId="77777777" w:rsidR="007C6306" w:rsidRPr="007C6306" w:rsidRDefault="007C6306" w:rsidP="007C6306">
            <w:r w:rsidRPr="007C6306">
              <w:t>source-wildcard</w:t>
            </w:r>
          </w:p>
        </w:tc>
        <w:tc>
          <w:tcPr>
            <w:tcW w:w="7020" w:type="dxa"/>
          </w:tcPr>
          <w:p w14:paraId="4595C726" w14:textId="77777777" w:rsidR="007C6306" w:rsidRPr="007C6306" w:rsidRDefault="007C6306" w:rsidP="007C6306">
            <w:r w:rsidRPr="007C6306">
              <w:t>Mặt nạ kiểm tra địa chỉ nguồn</w:t>
            </w:r>
          </w:p>
        </w:tc>
      </w:tr>
      <w:tr w:rsidR="007C6306" w:rsidRPr="007C6306" w14:paraId="04C0823F" w14:textId="77777777" w:rsidTr="006660F9">
        <w:tc>
          <w:tcPr>
            <w:tcW w:w="2340" w:type="dxa"/>
          </w:tcPr>
          <w:p w14:paraId="638C2CA4" w14:textId="77777777" w:rsidR="007C6306" w:rsidRPr="007C6306" w:rsidRDefault="007C6306" w:rsidP="007C6306">
            <w:r w:rsidRPr="007C6306">
              <w:t>destination</w:t>
            </w:r>
          </w:p>
        </w:tc>
        <w:tc>
          <w:tcPr>
            <w:tcW w:w="7020" w:type="dxa"/>
          </w:tcPr>
          <w:p w14:paraId="13998CF0" w14:textId="77777777" w:rsidR="007C6306" w:rsidRPr="007C6306" w:rsidRDefault="007C6306" w:rsidP="007C6306">
            <w:r w:rsidRPr="007C6306">
              <w:t>Địa chỉ IP tham chiếu cho địa chỉ đích</w:t>
            </w:r>
          </w:p>
        </w:tc>
      </w:tr>
      <w:tr w:rsidR="007C6306" w:rsidRPr="007C6306" w14:paraId="0AAC30F6" w14:textId="77777777" w:rsidTr="006660F9">
        <w:tc>
          <w:tcPr>
            <w:tcW w:w="2340" w:type="dxa"/>
          </w:tcPr>
          <w:p w14:paraId="6851610F" w14:textId="77777777" w:rsidR="007C6306" w:rsidRPr="007C6306" w:rsidRDefault="007C6306" w:rsidP="007C6306">
            <w:r w:rsidRPr="007C6306">
              <w:t>destination-wildcard</w:t>
            </w:r>
          </w:p>
        </w:tc>
        <w:tc>
          <w:tcPr>
            <w:tcW w:w="7020" w:type="dxa"/>
          </w:tcPr>
          <w:p w14:paraId="150562CE" w14:textId="77777777" w:rsidR="007C6306" w:rsidRPr="007C6306" w:rsidRDefault="007C6306" w:rsidP="007C6306">
            <w:r w:rsidRPr="007C6306">
              <w:t>Mặt nạ kiểm tra địa chỉ đích</w:t>
            </w:r>
          </w:p>
        </w:tc>
      </w:tr>
      <w:tr w:rsidR="007C6306" w:rsidRPr="007C6306" w14:paraId="209405BD" w14:textId="77777777" w:rsidTr="006660F9">
        <w:tc>
          <w:tcPr>
            <w:tcW w:w="2340" w:type="dxa"/>
          </w:tcPr>
          <w:p w14:paraId="0ADF02B8" w14:textId="77777777" w:rsidR="007C6306" w:rsidRPr="007C6306" w:rsidRDefault="007C6306" w:rsidP="007C6306">
            <w:pPr>
              <w:rPr>
                <w:b/>
              </w:rPr>
            </w:pPr>
            <w:r w:rsidRPr="007C6306">
              <w:rPr>
                <w:b/>
              </w:rPr>
              <w:t>host</w:t>
            </w:r>
          </w:p>
        </w:tc>
        <w:tc>
          <w:tcPr>
            <w:tcW w:w="7020" w:type="dxa"/>
          </w:tcPr>
          <w:p w14:paraId="28780CE9" w14:textId="77777777" w:rsidR="007C6306" w:rsidRPr="007C6306" w:rsidRDefault="007C6306" w:rsidP="007C6306">
            <w:r w:rsidRPr="007C6306">
              <w:t>Áp dụng luật với 1 địa chỉ IP chỉ định</w:t>
            </w:r>
          </w:p>
        </w:tc>
      </w:tr>
      <w:tr w:rsidR="007C6306" w:rsidRPr="007C6306" w14:paraId="2F3AE5A3" w14:textId="77777777" w:rsidTr="006660F9">
        <w:tc>
          <w:tcPr>
            <w:tcW w:w="2340" w:type="dxa"/>
          </w:tcPr>
          <w:p w14:paraId="69ACD4E3" w14:textId="77777777" w:rsidR="007C6306" w:rsidRPr="007C6306" w:rsidRDefault="007C6306" w:rsidP="007C6306">
            <w:pPr>
              <w:rPr>
                <w:b/>
              </w:rPr>
            </w:pPr>
            <w:r w:rsidRPr="007C6306">
              <w:rPr>
                <w:b/>
              </w:rPr>
              <w:t>any</w:t>
            </w:r>
          </w:p>
        </w:tc>
        <w:tc>
          <w:tcPr>
            <w:tcW w:w="7020" w:type="dxa"/>
          </w:tcPr>
          <w:p w14:paraId="266FEF45" w14:textId="77777777" w:rsidR="007C6306" w:rsidRPr="007C6306" w:rsidRDefault="007C6306" w:rsidP="007C6306">
            <w:r w:rsidRPr="007C6306">
              <w:t>Áp dụng luật với mọi địa chỉ IP</w:t>
            </w:r>
          </w:p>
        </w:tc>
      </w:tr>
      <w:tr w:rsidR="007C6306" w:rsidRPr="007C6306" w14:paraId="412AFD37" w14:textId="77777777" w:rsidTr="006660F9">
        <w:tc>
          <w:tcPr>
            <w:tcW w:w="2340" w:type="dxa"/>
          </w:tcPr>
          <w:p w14:paraId="01886134" w14:textId="77777777" w:rsidR="007C6306" w:rsidRPr="007C6306" w:rsidRDefault="007C6306" w:rsidP="007C6306">
            <w:r w:rsidRPr="007C6306">
              <w:t>operator</w:t>
            </w:r>
          </w:p>
        </w:tc>
        <w:tc>
          <w:tcPr>
            <w:tcW w:w="7020" w:type="dxa"/>
          </w:tcPr>
          <w:p w14:paraId="6805CA33" w14:textId="77777777" w:rsidR="007C6306" w:rsidRPr="007C6306" w:rsidRDefault="007C6306" w:rsidP="007C6306">
            <w:r w:rsidRPr="007C6306">
              <w:t xml:space="preserve">Toán tử kiểm tra số hiệu cổng: </w:t>
            </w:r>
            <w:r w:rsidRPr="007C6306">
              <w:rPr>
                <w:b/>
                <w:bCs/>
              </w:rPr>
              <w:t xml:space="preserve">lt </w:t>
            </w:r>
            <w:r w:rsidRPr="007C6306">
              <w:t>(nhỏ hơn)</w:t>
            </w:r>
            <w:r w:rsidRPr="007C6306">
              <w:rPr>
                <w:b/>
                <w:bCs/>
              </w:rPr>
              <w:t xml:space="preserve">, gr </w:t>
            </w:r>
            <w:r w:rsidRPr="007C6306">
              <w:t>(lớn hơn),</w:t>
            </w:r>
            <w:r w:rsidRPr="007C6306">
              <w:rPr>
                <w:b/>
                <w:bCs/>
              </w:rPr>
              <w:t xml:space="preserve"> eq </w:t>
            </w:r>
            <w:r w:rsidRPr="007C6306">
              <w:t xml:space="preserve">(bằng), </w:t>
            </w:r>
            <w:r w:rsidRPr="007C6306">
              <w:rPr>
                <w:b/>
                <w:bCs/>
              </w:rPr>
              <w:t xml:space="preserve">neq </w:t>
            </w:r>
            <w:r w:rsidRPr="007C6306">
              <w:t xml:space="preserve">(khác), </w:t>
            </w:r>
            <w:r w:rsidRPr="007C6306">
              <w:rPr>
                <w:b/>
                <w:bCs/>
              </w:rPr>
              <w:t xml:space="preserve">range </w:t>
            </w:r>
            <w:r w:rsidRPr="007C6306">
              <w:rPr>
                <w:bCs/>
              </w:rPr>
              <w:t>(nằm trong khoảng)</w:t>
            </w:r>
          </w:p>
        </w:tc>
      </w:tr>
      <w:tr w:rsidR="007C6306" w:rsidRPr="007C6306" w14:paraId="4EA0F4C6" w14:textId="77777777" w:rsidTr="006660F9">
        <w:tc>
          <w:tcPr>
            <w:tcW w:w="2340" w:type="dxa"/>
          </w:tcPr>
          <w:p w14:paraId="2941017F" w14:textId="77777777" w:rsidR="007C6306" w:rsidRPr="007C6306" w:rsidRDefault="007C6306" w:rsidP="007C6306">
            <w:r w:rsidRPr="007C6306">
              <w:t>src-port</w:t>
            </w:r>
          </w:p>
        </w:tc>
        <w:tc>
          <w:tcPr>
            <w:tcW w:w="7020" w:type="dxa"/>
          </w:tcPr>
          <w:p w14:paraId="3DE328CC" w14:textId="77777777" w:rsidR="007C6306" w:rsidRPr="007C6306" w:rsidRDefault="007C6306" w:rsidP="007C6306">
            <w:r w:rsidRPr="007C6306">
              <w:t>Giá trị số hiệu cổng nguồn được so khớp</w:t>
            </w:r>
          </w:p>
        </w:tc>
      </w:tr>
      <w:tr w:rsidR="007C6306" w:rsidRPr="007C6306" w14:paraId="37784994" w14:textId="77777777" w:rsidTr="006660F9">
        <w:tc>
          <w:tcPr>
            <w:tcW w:w="2340" w:type="dxa"/>
          </w:tcPr>
          <w:p w14:paraId="0FDB2188" w14:textId="77777777" w:rsidR="007C6306" w:rsidRPr="007C6306" w:rsidRDefault="007C6306" w:rsidP="007C6306">
            <w:r w:rsidRPr="007C6306">
              <w:t>dst-port</w:t>
            </w:r>
          </w:p>
        </w:tc>
        <w:tc>
          <w:tcPr>
            <w:tcW w:w="7020" w:type="dxa"/>
          </w:tcPr>
          <w:p w14:paraId="64A20A76" w14:textId="77777777" w:rsidR="007C6306" w:rsidRPr="007C6306" w:rsidRDefault="007C6306" w:rsidP="007C6306">
            <w:r w:rsidRPr="007C6306">
              <w:t>Giá trị số hiệu cổng đích được so khớp</w:t>
            </w:r>
          </w:p>
        </w:tc>
      </w:tr>
      <w:tr w:rsidR="007C6306" w:rsidRPr="007C6306" w14:paraId="4AE38CAD" w14:textId="77777777" w:rsidTr="006660F9">
        <w:tc>
          <w:tcPr>
            <w:tcW w:w="2340" w:type="dxa"/>
          </w:tcPr>
          <w:p w14:paraId="1CAB7E25" w14:textId="77777777" w:rsidR="007C6306" w:rsidRPr="007C6306" w:rsidRDefault="007C6306" w:rsidP="007C6306">
            <w:pPr>
              <w:rPr>
                <w:b/>
              </w:rPr>
            </w:pPr>
            <w:r w:rsidRPr="007C6306">
              <w:rPr>
                <w:b/>
              </w:rPr>
              <w:t>established</w:t>
            </w:r>
          </w:p>
        </w:tc>
        <w:tc>
          <w:tcPr>
            <w:tcW w:w="7020" w:type="dxa"/>
          </w:tcPr>
          <w:p w14:paraId="7A1320F0" w14:textId="77777777" w:rsidR="007C6306" w:rsidRPr="007C6306" w:rsidRDefault="007C6306" w:rsidP="007C6306">
            <w:r w:rsidRPr="007C6306">
              <w:t>Áp dụng luật với các gói tin trên liên kết đã được thiết lập, chỉ sử dụng với giao thức TCP</w:t>
            </w:r>
          </w:p>
        </w:tc>
      </w:tr>
    </w:tbl>
    <w:p w14:paraId="16989B7F" w14:textId="77777777" w:rsidR="007C6306" w:rsidRPr="007C6306" w:rsidRDefault="007C6306" w:rsidP="007C6306"/>
    <w:p w14:paraId="77921806" w14:textId="062C4F0B" w:rsidR="007C6306" w:rsidRPr="007C6306" w:rsidRDefault="007A54AA" w:rsidP="00F64512">
      <w:pPr>
        <w:pStyle w:val="Heading4"/>
      </w:pPr>
      <w:bookmarkStart w:id="6" w:name="_Toc61943682"/>
      <w:r>
        <w:t>2.</w:t>
      </w:r>
      <w:r w:rsidR="007C6306" w:rsidRPr="007C6306">
        <w:t>1.3. Reflexive ACLs</w:t>
      </w:r>
      <w:bookmarkEnd w:id="6"/>
    </w:p>
    <w:p w14:paraId="3AB0838F" w14:textId="77777777" w:rsidR="007C6306" w:rsidRPr="007C6306" w:rsidRDefault="007C6306" w:rsidP="007C6306">
      <w:r w:rsidRPr="007C6306">
        <w:t>Cách thức định nghĩa ACL ở trên sẽ cho phép thiết bị lọc gói theo dạng stateless. Trên thực tế, có nhiều trường hợp việc lọc gói dạng stateful yêu cầu thêm yếu tố là trạng thái của phiên. Reflexive ACL là dạng ACL cho phép lọc gói theo yêu cầu như vậy. Để sử dụng Reflexive ACLs cần định nghĩa 2 Extended ACL theo tên:</w:t>
      </w:r>
    </w:p>
    <w:p w14:paraId="20B3D5A6" w14:textId="77777777" w:rsidR="007C6306" w:rsidRPr="007C6306" w:rsidRDefault="007C6306" w:rsidP="006E537C">
      <w:pPr>
        <w:numPr>
          <w:ilvl w:val="0"/>
          <w:numId w:val="11"/>
        </w:numPr>
      </w:pPr>
      <w:r w:rsidRPr="007C6306">
        <w:lastRenderedPageBreak/>
        <w:t>Một Reflexive ACL định nghĩa các luật cho phép (permit) luồng dữ liệu inbound/outbound(đi vào/đi ra) trên một cổng mạng</w:t>
      </w:r>
    </w:p>
    <w:p w14:paraId="2E180CD5" w14:textId="77777777" w:rsidR="007C6306" w:rsidRPr="007C6306" w:rsidRDefault="007C6306" w:rsidP="006E537C">
      <w:pPr>
        <w:numPr>
          <w:ilvl w:val="0"/>
          <w:numId w:val="11"/>
        </w:numPr>
      </w:pPr>
      <w:r w:rsidRPr="007C6306">
        <w:t>Một Netsted ACL để chứa các luật tạm thời được sinh ra từ Reflexive ACL. Cứ mỗi một luồng dữ liệu được Reflexive ACL cho phép đi qua, có một luật được sinh ra trên Nested ACL cho phép luồng dữ liệu theo chiều ngược lại trên cổng mạng đó.</w:t>
      </w:r>
    </w:p>
    <w:p w14:paraId="6BB124D0" w14:textId="77777777" w:rsidR="007C6306" w:rsidRPr="007C6306" w:rsidRDefault="007C6306" w:rsidP="007C6306">
      <w:r w:rsidRPr="007C6306">
        <w:t>Các bước cấu hình Reflexive ACLs như sau:</w:t>
      </w:r>
    </w:p>
    <w:p w14:paraId="05DE2CD0" w14:textId="77777777" w:rsidR="007C6306" w:rsidRPr="007C6306" w:rsidRDefault="007C6306" w:rsidP="006E537C">
      <w:pPr>
        <w:numPr>
          <w:ilvl w:val="0"/>
          <w:numId w:val="12"/>
        </w:numPr>
      </w:pPr>
      <w:r w:rsidRPr="007C6306">
        <w:t>Bước 1: Định nghĩa Reflexive ACL đối với luồng dữ liệu inbound/outbound</w:t>
      </w:r>
    </w:p>
    <w:p w14:paraId="3769D4BF" w14:textId="77777777" w:rsidR="007C6306" w:rsidRPr="007C6306" w:rsidRDefault="007C6306" w:rsidP="007C6306">
      <w:pPr>
        <w:rPr>
          <w:iCs/>
        </w:rPr>
      </w:pPr>
      <w:r w:rsidRPr="007C6306">
        <w:rPr>
          <w:bCs/>
        </w:rPr>
        <w:t xml:space="preserve">(config)# </w:t>
      </w:r>
      <w:r w:rsidRPr="007C6306">
        <w:rPr>
          <w:b/>
          <w:bCs/>
        </w:rPr>
        <w:t xml:space="preserve">ip access-list extended </w:t>
      </w:r>
      <w:r w:rsidRPr="007C6306">
        <w:rPr>
          <w:bCs/>
          <w:i/>
        </w:rPr>
        <w:t>ref-ACL</w:t>
      </w:r>
      <w:r w:rsidRPr="007C6306">
        <w:rPr>
          <w:b/>
          <w:bCs/>
        </w:rPr>
        <w:t>-</w:t>
      </w:r>
      <w:r w:rsidRPr="007C6306">
        <w:rPr>
          <w:i/>
          <w:iCs/>
        </w:rPr>
        <w:t>name</w:t>
      </w:r>
    </w:p>
    <w:p w14:paraId="72136B2A" w14:textId="77777777" w:rsidR="007C6306" w:rsidRPr="007C6306" w:rsidRDefault="007C6306" w:rsidP="007C6306">
      <w:pPr>
        <w:rPr>
          <w:bCs/>
        </w:rPr>
      </w:pPr>
      <w:r w:rsidRPr="007C6306">
        <w:rPr>
          <w:iCs/>
        </w:rPr>
        <w:t xml:space="preserve">(config-ext-nacl)# </w:t>
      </w:r>
      <w:r w:rsidRPr="007C6306">
        <w:rPr>
          <w:b/>
          <w:bCs/>
        </w:rPr>
        <w:t>permit</w:t>
      </w:r>
      <w:r w:rsidRPr="007C6306">
        <w:t xml:space="preserve"> </w:t>
      </w:r>
      <w:r w:rsidRPr="007C6306">
        <w:rPr>
          <w:i/>
          <w:iCs/>
        </w:rPr>
        <w:t xml:space="preserve">protocol </w:t>
      </w:r>
      <w:r w:rsidRPr="007C6306">
        <w:rPr>
          <w:b/>
          <w:bCs/>
        </w:rPr>
        <w:t>{</w:t>
      </w:r>
      <w:r w:rsidRPr="007C6306">
        <w:rPr>
          <w:b/>
          <w:iCs/>
        </w:rPr>
        <w:t>host</w:t>
      </w:r>
      <w:r w:rsidRPr="007C6306">
        <w:rPr>
          <w:i/>
          <w:iCs/>
        </w:rPr>
        <w:t>|source source-wildcard</w:t>
      </w:r>
      <w:r w:rsidRPr="007C6306">
        <w:rPr>
          <w:b/>
          <w:bCs/>
        </w:rPr>
        <w:t xml:space="preserve">|any} </w:t>
      </w:r>
      <w:r w:rsidRPr="007C6306">
        <w:rPr>
          <w:bCs/>
        </w:rPr>
        <w:t>[operator src-port]</w:t>
      </w:r>
      <w:r w:rsidRPr="007C6306">
        <w:t xml:space="preserve"> </w:t>
      </w:r>
      <w:r w:rsidRPr="007C6306">
        <w:rPr>
          <w:b/>
          <w:bCs/>
        </w:rPr>
        <w:t>{</w:t>
      </w:r>
      <w:r w:rsidRPr="007C6306">
        <w:rPr>
          <w:b/>
          <w:iCs/>
        </w:rPr>
        <w:t>host</w:t>
      </w:r>
      <w:r w:rsidRPr="007C6306">
        <w:rPr>
          <w:i/>
          <w:iCs/>
        </w:rPr>
        <w:t>|destination destination-wildcard</w:t>
      </w:r>
      <w:r w:rsidRPr="007C6306">
        <w:rPr>
          <w:b/>
          <w:bCs/>
        </w:rPr>
        <w:t>|any}</w:t>
      </w:r>
      <w:r w:rsidRPr="007C6306">
        <w:rPr>
          <w:bCs/>
        </w:rPr>
        <w:t xml:space="preserve">[operator dst-port] </w:t>
      </w:r>
      <w:r w:rsidRPr="007C6306">
        <w:rPr>
          <w:b/>
          <w:bCs/>
        </w:rPr>
        <w:t>reflect</w:t>
      </w:r>
      <w:r w:rsidRPr="007C6306">
        <w:rPr>
          <w:bCs/>
        </w:rPr>
        <w:t xml:space="preserve"> </w:t>
      </w:r>
      <w:commentRangeStart w:id="7"/>
      <w:r w:rsidRPr="007C6306">
        <w:rPr>
          <w:bCs/>
          <w:i/>
        </w:rPr>
        <w:t>reflect-name</w:t>
      </w:r>
      <w:commentRangeEnd w:id="7"/>
      <w:r w:rsidRPr="007C6306">
        <w:commentReference w:id="7"/>
      </w:r>
      <w:r w:rsidRPr="007C6306">
        <w:rPr>
          <w:bCs/>
        </w:rPr>
        <w:t xml:space="preserve"> [</w:t>
      </w:r>
      <w:r w:rsidRPr="007C6306">
        <w:rPr>
          <w:b/>
          <w:bCs/>
        </w:rPr>
        <w:t>timeout</w:t>
      </w:r>
      <w:r w:rsidRPr="007C6306">
        <w:rPr>
          <w:bCs/>
        </w:rPr>
        <w:t xml:space="preserve"> </w:t>
      </w:r>
      <w:r w:rsidRPr="007C6306">
        <w:rPr>
          <w:bCs/>
          <w:i/>
        </w:rPr>
        <w:t>sec</w:t>
      </w:r>
      <w:r w:rsidRPr="007C6306">
        <w:rPr>
          <w:bCs/>
        </w:rPr>
        <w:t>]</w:t>
      </w:r>
    </w:p>
    <w:p w14:paraId="6E032AE8" w14:textId="77777777" w:rsidR="007C6306" w:rsidRPr="007C6306" w:rsidRDefault="007C6306" w:rsidP="006E537C">
      <w:pPr>
        <w:numPr>
          <w:ilvl w:val="0"/>
          <w:numId w:val="8"/>
        </w:numPr>
      </w:pPr>
      <w:r w:rsidRPr="007C6306">
        <w:t>Bước 2: Định nghĩa Nested ACL để nhúng các luật của Reflexive ACL</w:t>
      </w:r>
    </w:p>
    <w:p w14:paraId="0A9201D7" w14:textId="77777777" w:rsidR="007C6306" w:rsidRPr="007C6306" w:rsidRDefault="007C6306" w:rsidP="007C6306">
      <w:pPr>
        <w:rPr>
          <w:iCs/>
        </w:rPr>
      </w:pPr>
      <w:r w:rsidRPr="007C6306">
        <w:rPr>
          <w:bCs/>
        </w:rPr>
        <w:t xml:space="preserve">(config)# </w:t>
      </w:r>
      <w:r w:rsidRPr="007C6306">
        <w:rPr>
          <w:b/>
          <w:bCs/>
        </w:rPr>
        <w:t xml:space="preserve">ip access-list extended </w:t>
      </w:r>
      <w:r w:rsidRPr="007C6306">
        <w:rPr>
          <w:bCs/>
          <w:i/>
        </w:rPr>
        <w:t>nest-ACL</w:t>
      </w:r>
      <w:r w:rsidRPr="007C6306">
        <w:rPr>
          <w:b/>
          <w:bCs/>
        </w:rPr>
        <w:t>-</w:t>
      </w:r>
      <w:r w:rsidRPr="007C6306">
        <w:rPr>
          <w:i/>
          <w:iCs/>
        </w:rPr>
        <w:t>name</w:t>
      </w:r>
    </w:p>
    <w:p w14:paraId="1E5D5CD0" w14:textId="77777777" w:rsidR="007C6306" w:rsidRPr="007C6306" w:rsidRDefault="007C6306" w:rsidP="007C6306">
      <w:pPr>
        <w:rPr>
          <w:bCs/>
        </w:rPr>
      </w:pPr>
      <w:r w:rsidRPr="007C6306">
        <w:rPr>
          <w:iCs/>
        </w:rPr>
        <w:t xml:space="preserve">(config-ext-nacl)# </w:t>
      </w:r>
      <w:commentRangeStart w:id="8"/>
      <w:r w:rsidRPr="007C6306">
        <w:rPr>
          <w:b/>
          <w:iCs/>
        </w:rPr>
        <w:t xml:space="preserve">evaluate </w:t>
      </w:r>
      <w:r w:rsidRPr="007C6306">
        <w:rPr>
          <w:bCs/>
          <w:i/>
        </w:rPr>
        <w:t>reflect-name</w:t>
      </w:r>
      <w:commentRangeEnd w:id="8"/>
      <w:r w:rsidRPr="007C6306">
        <w:commentReference w:id="8"/>
      </w:r>
    </w:p>
    <w:p w14:paraId="7EBE6AE1" w14:textId="77777777" w:rsidR="007C6306" w:rsidRPr="007C6306" w:rsidRDefault="007C6306" w:rsidP="007C6306">
      <w:r w:rsidRPr="007C6306">
        <w:rPr>
          <w:bCs/>
        </w:rPr>
        <w:t xml:space="preserve">Lưu ý: Trên </w:t>
      </w:r>
      <w:r w:rsidRPr="007C6306">
        <w:t>Reflexive ACL và Nested ACL vẫn có thể định nghĩa các luật thông thường khác như Extended ACL</w:t>
      </w:r>
    </w:p>
    <w:p w14:paraId="6A173957" w14:textId="1301149A" w:rsidR="007C6306" w:rsidRPr="007C6306" w:rsidRDefault="007A54AA" w:rsidP="00F64512">
      <w:pPr>
        <w:pStyle w:val="Heading4"/>
      </w:pPr>
      <w:bookmarkStart w:id="9" w:name="_Toc61943683"/>
      <w:r>
        <w:t>2.</w:t>
      </w:r>
      <w:r w:rsidR="007C6306" w:rsidRPr="007C6306">
        <w:t>1.4. Áp đặt ACL trên giao tiếp mạng</w:t>
      </w:r>
      <w:bookmarkEnd w:id="9"/>
    </w:p>
    <w:p w14:paraId="17FFA556" w14:textId="77777777" w:rsidR="007C6306" w:rsidRPr="007C6306" w:rsidRDefault="007C6306" w:rsidP="007C6306">
      <w:r w:rsidRPr="007C6306">
        <w:t>Quy tắc: Chỉ áp đặt được 1 ACL cho luồng inbound và 1 ACL cho luồng outbound trên mỗi cổng giao tiếp mạng</w:t>
      </w:r>
    </w:p>
    <w:p w14:paraId="457688D8" w14:textId="77777777" w:rsidR="007C6306" w:rsidRPr="007C6306" w:rsidRDefault="007C6306" w:rsidP="007C6306">
      <w:r w:rsidRPr="007C6306">
        <w:t>(config-if)#</w:t>
      </w:r>
      <w:r w:rsidRPr="007C6306">
        <w:rPr>
          <w:b/>
        </w:rPr>
        <w:t>ip access-group</w:t>
      </w:r>
      <w:r w:rsidRPr="007C6306">
        <w:t xml:space="preserve"> {</w:t>
      </w:r>
      <w:r w:rsidRPr="007C6306">
        <w:rPr>
          <w:i/>
        </w:rPr>
        <w:t>ACL-name | ACL-number</w:t>
      </w:r>
      <w:r w:rsidRPr="007C6306">
        <w:t xml:space="preserve">} </w:t>
      </w:r>
      <w:r w:rsidRPr="007C6306">
        <w:rPr>
          <w:b/>
        </w:rPr>
        <w:t>{in | out}</w:t>
      </w:r>
    </w:p>
    <w:p w14:paraId="6F6C8D93" w14:textId="77777777" w:rsidR="007C6306" w:rsidRPr="007C6306" w:rsidRDefault="007C6306" w:rsidP="007C6306">
      <w:r w:rsidRPr="007C6306">
        <w:t>Để xem danh sách các ACL đã được định nghĩa:</w:t>
      </w:r>
    </w:p>
    <w:p w14:paraId="328028B4" w14:textId="77777777" w:rsidR="007C6306" w:rsidRPr="007C6306" w:rsidRDefault="007C6306" w:rsidP="007C6306">
      <w:r w:rsidRPr="007C6306">
        <w:t>#</w:t>
      </w:r>
      <w:r w:rsidRPr="007C6306">
        <w:rPr>
          <w:b/>
        </w:rPr>
        <w:t>show access-list</w:t>
      </w:r>
      <w:r w:rsidRPr="007C6306">
        <w:t xml:space="preserve"> [</w:t>
      </w:r>
      <w:r w:rsidRPr="007C6306">
        <w:rPr>
          <w:i/>
        </w:rPr>
        <w:t>ACL-name | ACL-number</w:t>
      </w:r>
      <w:r w:rsidRPr="007C6306">
        <w:t>]</w:t>
      </w:r>
    </w:p>
    <w:p w14:paraId="79A6553B" w14:textId="77777777" w:rsidR="007C6306" w:rsidRPr="007C6306" w:rsidRDefault="007C6306" w:rsidP="007C6306">
      <w:r w:rsidRPr="007C6306">
        <w:t>Lưu ý:</w:t>
      </w:r>
    </w:p>
    <w:p w14:paraId="7D20C273" w14:textId="77777777" w:rsidR="007C6306" w:rsidRPr="007C6306" w:rsidRDefault="007C6306" w:rsidP="007C6306">
      <w:r w:rsidRPr="007C6306">
        <w:t>- Nếu có thể, nên áp đặt lên luồng inbound để bỏ qua quá trình chuyển tiếp dữ liệu nếu gói tin bị cấm. Điều này giúp cho hiệu năng hoạt động của thiết bị tốt hơn</w:t>
      </w:r>
    </w:p>
    <w:p w14:paraId="6CD0A618" w14:textId="1AE681D5" w:rsidR="007C6306" w:rsidRPr="007C6306" w:rsidRDefault="007C6306" w:rsidP="007C6306">
      <w:r w:rsidRPr="007C6306">
        <w:t xml:space="preserve">- ACL áp dụng cho luồng inbound </w:t>
      </w:r>
      <w:r w:rsidR="00D800AD">
        <w:t xml:space="preserve">kiểm tra các gói tin </w:t>
      </w:r>
      <w:r w:rsidRPr="007C6306">
        <w:t>trước khi thực hiện chuyển đổi địa chỉ bởi NAT</w:t>
      </w:r>
      <w:r w:rsidR="00D800AD">
        <w:t xml:space="preserve"> nếu có</w:t>
      </w:r>
    </w:p>
    <w:p w14:paraId="1B80CB5A" w14:textId="51DB4A81" w:rsidR="007C6306" w:rsidRPr="007C6306" w:rsidRDefault="007C6306" w:rsidP="007C6306">
      <w:r w:rsidRPr="007C6306">
        <w:t xml:space="preserve">- ACL áp dụng cho luồng outbound </w:t>
      </w:r>
      <w:r w:rsidR="00D800AD">
        <w:t xml:space="preserve">kiểm tra các gói tin </w:t>
      </w:r>
      <w:r w:rsidRPr="007C6306">
        <w:t>sau khi thực hiện chuyển đổi địa chỉ bởi NAT</w:t>
      </w:r>
      <w:r w:rsidR="00D800AD">
        <w:t xml:space="preserve"> nếu có</w:t>
      </w:r>
    </w:p>
    <w:p w14:paraId="3705ED13" w14:textId="5738640E" w:rsidR="007C6306" w:rsidRPr="007C6306" w:rsidRDefault="007A54AA" w:rsidP="007A54AA">
      <w:pPr>
        <w:pStyle w:val="Heading3"/>
      </w:pPr>
      <w:bookmarkStart w:id="10" w:name="_Toc61943684"/>
      <w:r>
        <w:lastRenderedPageBreak/>
        <w:t>2.</w:t>
      </w:r>
      <w:r w:rsidR="007C6306" w:rsidRPr="007C6306">
        <w:t>2. Cisco ASA 55xx</w:t>
      </w:r>
      <w:bookmarkEnd w:id="10"/>
    </w:p>
    <w:p w14:paraId="7964C046" w14:textId="77777777" w:rsidR="007C6306" w:rsidRPr="007C6306" w:rsidRDefault="007C6306" w:rsidP="007C6306">
      <w:r w:rsidRPr="007C6306">
        <w:t>Cisco ASA 55xx là dòng sản phẩm thiết bị tường lửa chuyên dụng, cung cấp các tính năng phong phú, cho phép kiểm soát các luồng dữ liệu tốt hơn so với giải pháp ACL. Cisco ASA  sử dụng bộ lọc gói kiểm soát trạng thái (stateful inspector) dựa trên mức an ninh của các cổng giao tiếp mạng. Cụ thể như sau:</w:t>
      </w:r>
    </w:p>
    <w:p w14:paraId="29313D7C" w14:textId="77777777" w:rsidR="007C6306" w:rsidRPr="007C6306" w:rsidRDefault="007C6306" w:rsidP="006E537C">
      <w:pPr>
        <w:numPr>
          <w:ilvl w:val="0"/>
          <w:numId w:val="8"/>
        </w:numPr>
      </w:pPr>
      <w:r w:rsidRPr="007C6306">
        <w:t xml:space="preserve">Luồng dữ liệu chuyển tiếp từ cổng giao tiếp có </w:t>
      </w:r>
      <w:r w:rsidRPr="007C6306">
        <w:rPr>
          <w:b/>
        </w:rPr>
        <w:t>mức an ninh cao</w:t>
      </w:r>
      <w:r w:rsidRPr="007C6306">
        <w:t xml:space="preserve"> sang cổng giao tiếp có </w:t>
      </w:r>
      <w:r w:rsidRPr="007C6306">
        <w:rPr>
          <w:b/>
        </w:rPr>
        <w:t>mức an ninh thấp</w:t>
      </w:r>
      <w:r w:rsidRPr="007C6306">
        <w:t>: mặc định cho phép. Có thể sử dụng ACL bổ sung để định nghĩa các luồng bị cấm.</w:t>
      </w:r>
    </w:p>
    <w:p w14:paraId="611081DB" w14:textId="77777777" w:rsidR="007C6306" w:rsidRPr="007C6306" w:rsidRDefault="007C6306" w:rsidP="006E537C">
      <w:pPr>
        <w:numPr>
          <w:ilvl w:val="0"/>
          <w:numId w:val="8"/>
        </w:numPr>
      </w:pPr>
      <w:r w:rsidRPr="007C6306">
        <w:t xml:space="preserve">Luồng dữ liệu chuyển tiếp từ cổng giao tiếp có </w:t>
      </w:r>
      <w:r w:rsidRPr="007C6306">
        <w:rPr>
          <w:b/>
        </w:rPr>
        <w:t>mức an ninh thấp</w:t>
      </w:r>
      <w:r w:rsidRPr="007C6306">
        <w:t xml:space="preserve"> sang cổng giao tiếp có </w:t>
      </w:r>
      <w:r w:rsidRPr="007C6306">
        <w:rPr>
          <w:b/>
        </w:rPr>
        <w:t>mức an ninh cao</w:t>
      </w:r>
      <w:r w:rsidRPr="007C6306">
        <w:t>: mặc định cấm. Có thể sử dụng ACL bổ sung để định nghĩa các luồng được phép.</w:t>
      </w:r>
    </w:p>
    <w:p w14:paraId="51529728" w14:textId="77777777" w:rsidR="007C6306" w:rsidRPr="007C6306" w:rsidRDefault="007C6306" w:rsidP="006E537C">
      <w:pPr>
        <w:numPr>
          <w:ilvl w:val="0"/>
          <w:numId w:val="8"/>
        </w:numPr>
      </w:pPr>
      <w:r w:rsidRPr="007C6306">
        <w:t xml:space="preserve">Luồng dữ liệu chuyển tiếp giữa các cổng giao tiếp có </w:t>
      </w:r>
      <w:r w:rsidRPr="007C6306">
        <w:rPr>
          <w:b/>
        </w:rPr>
        <w:t>mức an ninh như nhau</w:t>
      </w:r>
      <w:r w:rsidRPr="007C6306">
        <w:t>: mặc định cấm. Có thể chuyển sang chế độ mặc định cho phép hoặc sử dụng ACL bổ sung.</w:t>
      </w:r>
    </w:p>
    <w:p w14:paraId="687DC93F" w14:textId="647EB769" w:rsidR="007C6306" w:rsidRPr="007C6306" w:rsidRDefault="007A54AA" w:rsidP="00F64512">
      <w:pPr>
        <w:pStyle w:val="Heading4"/>
      </w:pPr>
      <w:bookmarkStart w:id="11" w:name="_Toc61943685"/>
      <w:r>
        <w:t>2.</w:t>
      </w:r>
      <w:r w:rsidR="007C6306" w:rsidRPr="007C6306">
        <w:t>2.1. Cấu hình cổng giao tiếp mạng</w:t>
      </w:r>
      <w:bookmarkEnd w:id="11"/>
    </w:p>
    <w:p w14:paraId="3C9E6F6C" w14:textId="77777777" w:rsidR="007C6306" w:rsidRPr="007C6306" w:rsidRDefault="007C6306" w:rsidP="007C6306">
      <w:r w:rsidRPr="007C6306">
        <w:t xml:space="preserve">Asa(config)# </w:t>
      </w:r>
      <w:r w:rsidRPr="007C6306">
        <w:rPr>
          <w:b/>
        </w:rPr>
        <w:t>interface</w:t>
      </w:r>
      <w:r w:rsidRPr="007C6306">
        <w:t xml:space="preserve"> </w:t>
      </w:r>
      <w:r w:rsidRPr="007C6306">
        <w:rPr>
          <w:i/>
        </w:rPr>
        <w:t>interface-ID</w:t>
      </w:r>
    </w:p>
    <w:p w14:paraId="25254D8A" w14:textId="77777777" w:rsidR="007C6306" w:rsidRPr="007C6306" w:rsidRDefault="007C6306" w:rsidP="007C6306">
      <w:r w:rsidRPr="007C6306">
        <w:t xml:space="preserve">Asa(config-if)# </w:t>
      </w:r>
      <w:r w:rsidRPr="007C6306">
        <w:rPr>
          <w:b/>
        </w:rPr>
        <w:t>ip address</w:t>
      </w:r>
      <w:r w:rsidRPr="007C6306">
        <w:t xml:space="preserve"> </w:t>
      </w:r>
      <w:r w:rsidRPr="007C6306">
        <w:rPr>
          <w:i/>
        </w:rPr>
        <w:t>ip-addr netmask</w:t>
      </w:r>
    </w:p>
    <w:p w14:paraId="231C6FAA" w14:textId="77777777" w:rsidR="007C6306" w:rsidRPr="007C6306" w:rsidRDefault="007C6306" w:rsidP="007C6306">
      <w:r w:rsidRPr="007C6306">
        <w:t xml:space="preserve">Asa(config-if)# </w:t>
      </w:r>
      <w:commentRangeStart w:id="12"/>
      <w:r w:rsidRPr="007C6306">
        <w:rPr>
          <w:b/>
        </w:rPr>
        <w:t>security-level</w:t>
      </w:r>
      <w:r w:rsidRPr="007C6306">
        <w:t xml:space="preserve"> </w:t>
      </w:r>
      <w:r w:rsidRPr="007C6306">
        <w:rPr>
          <w:i/>
        </w:rPr>
        <w:t>level</w:t>
      </w:r>
      <w:commentRangeEnd w:id="12"/>
      <w:r w:rsidRPr="007C6306">
        <w:commentReference w:id="12"/>
      </w:r>
    </w:p>
    <w:p w14:paraId="14F4A002" w14:textId="77777777" w:rsidR="007C6306" w:rsidRPr="007C6306" w:rsidRDefault="007C6306" w:rsidP="007C6306">
      <w:r w:rsidRPr="007C6306">
        <w:t xml:space="preserve">Asa(config-if)# </w:t>
      </w:r>
      <w:commentRangeStart w:id="13"/>
      <w:r w:rsidRPr="007C6306">
        <w:rPr>
          <w:b/>
        </w:rPr>
        <w:t>nameif</w:t>
      </w:r>
      <w:r w:rsidRPr="007C6306">
        <w:t xml:space="preserve"> </w:t>
      </w:r>
      <w:r w:rsidRPr="007C6306">
        <w:rPr>
          <w:i/>
        </w:rPr>
        <w:t>interface-name</w:t>
      </w:r>
      <w:commentRangeEnd w:id="13"/>
      <w:r w:rsidRPr="007C6306">
        <w:commentReference w:id="13"/>
      </w:r>
    </w:p>
    <w:p w14:paraId="07AB18A3" w14:textId="77777777" w:rsidR="007C6306" w:rsidRPr="007C6306" w:rsidRDefault="007C6306" w:rsidP="007C6306">
      <w:r w:rsidRPr="007C6306">
        <w:t xml:space="preserve">Asa(config-if)# </w:t>
      </w:r>
      <w:r w:rsidRPr="007C6306">
        <w:rPr>
          <w:b/>
        </w:rPr>
        <w:t>no shutdown</w:t>
      </w:r>
    </w:p>
    <w:p w14:paraId="49DCE9A0" w14:textId="77777777" w:rsidR="007C6306" w:rsidRPr="007C6306" w:rsidRDefault="007C6306" w:rsidP="007C6306"/>
    <w:p w14:paraId="3AFB72BF" w14:textId="77777777" w:rsidR="007C6306" w:rsidRPr="007C6306" w:rsidRDefault="007C6306" w:rsidP="007C6306">
      <w:r w:rsidRPr="007C6306">
        <w:t xml:space="preserve">Mặc định, luồng dữ liệu chuyển tiếp giữa các cổng giao tiếp có </w:t>
      </w:r>
      <w:r w:rsidRPr="007C6306">
        <w:rPr>
          <w:b/>
        </w:rPr>
        <w:t xml:space="preserve">mức an ninh như nhau </w:t>
      </w:r>
      <w:r w:rsidRPr="007C6306">
        <w:t>bị cấm. Để cho phép các luồng này, sử dụng câu lệnh sau:</w:t>
      </w:r>
    </w:p>
    <w:p w14:paraId="5B6DD823" w14:textId="77777777" w:rsidR="007C6306" w:rsidRPr="007C6306" w:rsidRDefault="007C6306" w:rsidP="007C6306">
      <w:r w:rsidRPr="007C6306">
        <w:t xml:space="preserve">Asa(config)# </w:t>
      </w:r>
      <w:r w:rsidRPr="007C6306">
        <w:rPr>
          <w:b/>
        </w:rPr>
        <w:t>same-security-traffic permit</w:t>
      </w:r>
      <w:r w:rsidRPr="007C6306">
        <w:t xml:space="preserve"> </w:t>
      </w:r>
      <w:commentRangeStart w:id="14"/>
      <w:r w:rsidRPr="007C6306">
        <w:rPr>
          <w:b/>
        </w:rPr>
        <w:t>inter-interface</w:t>
      </w:r>
      <w:commentRangeEnd w:id="14"/>
      <w:r w:rsidRPr="007C6306">
        <w:commentReference w:id="14"/>
      </w:r>
    </w:p>
    <w:p w14:paraId="20098CE2" w14:textId="77777777" w:rsidR="007C6306" w:rsidRPr="007C6306" w:rsidRDefault="007C6306" w:rsidP="007C6306">
      <w:r w:rsidRPr="007C6306">
        <w:t xml:space="preserve">Asa(config)# </w:t>
      </w:r>
      <w:r w:rsidRPr="007C6306">
        <w:rPr>
          <w:b/>
        </w:rPr>
        <w:t>same-security-traffic permit</w:t>
      </w:r>
      <w:r w:rsidRPr="007C6306">
        <w:t xml:space="preserve"> </w:t>
      </w:r>
      <w:commentRangeStart w:id="15"/>
      <w:r w:rsidRPr="007C6306">
        <w:rPr>
          <w:b/>
        </w:rPr>
        <w:t>intra-interface</w:t>
      </w:r>
      <w:commentRangeEnd w:id="15"/>
      <w:r w:rsidRPr="007C6306">
        <w:commentReference w:id="15"/>
      </w:r>
    </w:p>
    <w:p w14:paraId="296E8F99" w14:textId="311D3BC7" w:rsidR="007C6306" w:rsidRPr="007C6306" w:rsidRDefault="007A54AA" w:rsidP="00F64512">
      <w:pPr>
        <w:pStyle w:val="Heading4"/>
      </w:pPr>
      <w:bookmarkStart w:id="16" w:name="_Toc61943686"/>
      <w:r>
        <w:t>2.</w:t>
      </w:r>
      <w:r w:rsidR="007C6306" w:rsidRPr="007C6306">
        <w:t>2.2. Cấu hình ACL</w:t>
      </w:r>
      <w:bookmarkEnd w:id="16"/>
    </w:p>
    <w:p w14:paraId="11879DBA" w14:textId="77777777" w:rsidR="007C6306" w:rsidRPr="007C6306" w:rsidRDefault="007C6306" w:rsidP="007C6306">
      <w:r w:rsidRPr="007C6306">
        <w:t>ACL được sử dụng trên ASA với mục đích tương tự như trên các thiết bị khác, nhưng có một số khác biệt trong cách định nghĩa.</w:t>
      </w:r>
    </w:p>
    <w:p w14:paraId="1ABAA471" w14:textId="77777777" w:rsidR="007C6306" w:rsidRPr="007C6306" w:rsidRDefault="007C6306" w:rsidP="007C6306">
      <w:r w:rsidRPr="007C6306">
        <w:rPr>
          <w:b/>
        </w:rPr>
        <w:t>Cấu hình Standard ACLs</w:t>
      </w:r>
    </w:p>
    <w:p w14:paraId="05433B8D" w14:textId="77777777" w:rsidR="007C6306" w:rsidRPr="007C6306" w:rsidRDefault="007C6306" w:rsidP="007C6306">
      <w:pPr>
        <w:rPr>
          <w:b/>
          <w:bCs/>
        </w:rPr>
      </w:pPr>
      <w:r w:rsidRPr="007C6306">
        <w:t>Asa(config)#</w:t>
      </w:r>
      <w:r w:rsidRPr="007C6306">
        <w:rPr>
          <w:b/>
          <w:bCs/>
        </w:rPr>
        <w:t xml:space="preserve"> access-list </w:t>
      </w:r>
      <w:commentRangeStart w:id="17"/>
      <w:r w:rsidRPr="007C6306">
        <w:rPr>
          <w:b/>
          <w:bCs/>
        </w:rPr>
        <w:t xml:space="preserve">[line </w:t>
      </w:r>
      <w:r w:rsidRPr="007C6306">
        <w:rPr>
          <w:bCs/>
          <w:i/>
        </w:rPr>
        <w:t>line</w:t>
      </w:r>
      <w:r w:rsidRPr="007C6306">
        <w:rPr>
          <w:b/>
          <w:bCs/>
        </w:rPr>
        <w:t>]</w:t>
      </w:r>
      <w:commentRangeEnd w:id="17"/>
      <w:r w:rsidRPr="007C6306">
        <w:commentReference w:id="17"/>
      </w:r>
      <w:r w:rsidRPr="007C6306">
        <w:rPr>
          <w:b/>
          <w:bCs/>
        </w:rPr>
        <w:t xml:space="preserve"> </w:t>
      </w:r>
      <w:r w:rsidRPr="007C6306">
        <w:rPr>
          <w:i/>
          <w:iCs/>
        </w:rPr>
        <w:t xml:space="preserve">ACL-name </w:t>
      </w:r>
      <w:r w:rsidRPr="007C6306">
        <w:rPr>
          <w:b/>
          <w:bCs/>
        </w:rPr>
        <w:t xml:space="preserve">standard </w:t>
      </w:r>
      <w:r w:rsidRPr="007C6306">
        <w:t>{</w:t>
      </w:r>
      <w:r w:rsidRPr="007C6306">
        <w:rPr>
          <w:b/>
          <w:bCs/>
        </w:rPr>
        <w:t xml:space="preserve">deny </w:t>
      </w:r>
      <w:r w:rsidRPr="007C6306">
        <w:t>|</w:t>
      </w:r>
      <w:r w:rsidRPr="007C6306">
        <w:rPr>
          <w:b/>
          <w:bCs/>
        </w:rPr>
        <w:t xml:space="preserve"> permit</w:t>
      </w:r>
      <w:r w:rsidRPr="007C6306">
        <w:t>}</w:t>
      </w:r>
      <w:r w:rsidRPr="007C6306">
        <w:rPr>
          <w:b/>
          <w:bCs/>
        </w:rPr>
        <w:t xml:space="preserve"> </w:t>
      </w:r>
    </w:p>
    <w:p w14:paraId="7F50420C" w14:textId="77777777" w:rsidR="007C6306" w:rsidRPr="007C6306" w:rsidRDefault="007C6306" w:rsidP="007C6306">
      <w:pPr>
        <w:rPr>
          <w:b/>
          <w:bCs/>
        </w:rPr>
      </w:pPr>
      <w:r w:rsidRPr="007C6306">
        <w:rPr>
          <w:b/>
          <w:bCs/>
        </w:rPr>
        <w:tab/>
        <w:t xml:space="preserve">      </w:t>
      </w:r>
      <w:r w:rsidRPr="007C6306">
        <w:t>{</w:t>
      </w:r>
      <w:r w:rsidRPr="007C6306">
        <w:rPr>
          <w:b/>
          <w:bCs/>
        </w:rPr>
        <w:t xml:space="preserve">any </w:t>
      </w:r>
      <w:r w:rsidRPr="007C6306">
        <w:t xml:space="preserve">| </w:t>
      </w:r>
      <w:r w:rsidRPr="007C6306">
        <w:rPr>
          <w:b/>
        </w:rPr>
        <w:t>host</w:t>
      </w:r>
      <w:r w:rsidRPr="007C6306">
        <w:rPr>
          <w:b/>
          <w:bCs/>
        </w:rPr>
        <w:t xml:space="preserve"> </w:t>
      </w:r>
      <w:r w:rsidRPr="007C6306">
        <w:rPr>
          <w:bCs/>
          <w:i/>
        </w:rPr>
        <w:t>host-address</w:t>
      </w:r>
      <w:r w:rsidRPr="007C6306">
        <w:rPr>
          <w:b/>
          <w:bCs/>
        </w:rPr>
        <w:t xml:space="preserve"> | </w:t>
      </w:r>
      <w:commentRangeStart w:id="18"/>
      <w:r w:rsidRPr="007C6306">
        <w:rPr>
          <w:i/>
          <w:iCs/>
        </w:rPr>
        <w:t>network-address</w:t>
      </w:r>
      <w:commentRangeEnd w:id="18"/>
      <w:r w:rsidRPr="007C6306">
        <w:commentReference w:id="18"/>
      </w:r>
      <w:r w:rsidRPr="007C6306">
        <w:rPr>
          <w:i/>
          <w:iCs/>
        </w:rPr>
        <w:t xml:space="preserve"> </w:t>
      </w:r>
      <w:commentRangeStart w:id="19"/>
      <w:r w:rsidRPr="007C6306">
        <w:rPr>
          <w:i/>
          <w:iCs/>
        </w:rPr>
        <w:t>mask</w:t>
      </w:r>
      <w:commentRangeEnd w:id="19"/>
      <w:r w:rsidRPr="007C6306">
        <w:commentReference w:id="19"/>
      </w:r>
      <w:r w:rsidRPr="007C6306">
        <w:t>}</w:t>
      </w:r>
    </w:p>
    <w:p w14:paraId="4502BE8B" w14:textId="77777777" w:rsidR="007C6306" w:rsidRPr="007C6306" w:rsidRDefault="007C6306" w:rsidP="007C6306">
      <w:r w:rsidRPr="007C6306">
        <w:rPr>
          <w:b/>
        </w:rPr>
        <w:t>Cấu hình Extended ACLs</w:t>
      </w:r>
    </w:p>
    <w:p w14:paraId="1554C1D3" w14:textId="77777777" w:rsidR="007C6306" w:rsidRPr="007C6306" w:rsidRDefault="007C6306" w:rsidP="007C6306">
      <w:r w:rsidRPr="007C6306">
        <w:lastRenderedPageBreak/>
        <w:t xml:space="preserve">Asa(config)# </w:t>
      </w:r>
      <w:r w:rsidRPr="007C6306">
        <w:rPr>
          <w:b/>
          <w:bCs/>
        </w:rPr>
        <w:t xml:space="preserve">access-list [line </w:t>
      </w:r>
      <w:r w:rsidRPr="007C6306">
        <w:rPr>
          <w:bCs/>
          <w:i/>
        </w:rPr>
        <w:t>line</w:t>
      </w:r>
      <w:r w:rsidRPr="007C6306">
        <w:rPr>
          <w:b/>
          <w:bCs/>
        </w:rPr>
        <w:t xml:space="preserve">] </w:t>
      </w:r>
      <w:r w:rsidRPr="007C6306">
        <w:rPr>
          <w:i/>
          <w:iCs/>
        </w:rPr>
        <w:t xml:space="preserve">ACL-name </w:t>
      </w:r>
      <w:r w:rsidRPr="007C6306">
        <w:rPr>
          <w:b/>
          <w:bCs/>
        </w:rPr>
        <w:t xml:space="preserve">extended </w:t>
      </w:r>
      <w:r w:rsidRPr="007C6306">
        <w:rPr>
          <w:i/>
          <w:iCs/>
        </w:rPr>
        <w:t>{</w:t>
      </w:r>
      <w:r w:rsidRPr="007C6306">
        <w:rPr>
          <w:b/>
          <w:bCs/>
          <w:i/>
          <w:iCs/>
        </w:rPr>
        <w:t xml:space="preserve">deny </w:t>
      </w:r>
      <w:r w:rsidRPr="007C6306">
        <w:rPr>
          <w:i/>
          <w:iCs/>
        </w:rPr>
        <w:t xml:space="preserve">| </w:t>
      </w:r>
      <w:r w:rsidRPr="007C6306">
        <w:rPr>
          <w:b/>
          <w:bCs/>
          <w:i/>
          <w:iCs/>
        </w:rPr>
        <w:t>permit</w:t>
      </w:r>
      <w:r w:rsidRPr="007C6306">
        <w:rPr>
          <w:i/>
          <w:iCs/>
        </w:rPr>
        <w:t>} protocol source-address-args dest-address-args</w:t>
      </w:r>
    </w:p>
    <w:tbl>
      <w:tblPr>
        <w:tblStyle w:val="TableGrid"/>
        <w:tblW w:w="9360" w:type="dxa"/>
        <w:tblInd w:w="108" w:type="dxa"/>
        <w:tblLook w:val="04A0" w:firstRow="1" w:lastRow="0" w:firstColumn="1" w:lastColumn="0" w:noHBand="0" w:noVBand="1"/>
      </w:tblPr>
      <w:tblGrid>
        <w:gridCol w:w="2340"/>
        <w:gridCol w:w="7020"/>
      </w:tblGrid>
      <w:tr w:rsidR="007C6306" w:rsidRPr="007C6306" w14:paraId="6A4255DA" w14:textId="77777777" w:rsidTr="006660F9">
        <w:tc>
          <w:tcPr>
            <w:tcW w:w="2340" w:type="dxa"/>
          </w:tcPr>
          <w:p w14:paraId="6F9C81A2" w14:textId="77777777" w:rsidR="007C6306" w:rsidRPr="007C6306" w:rsidRDefault="007C6306" w:rsidP="007C6306">
            <w:pPr>
              <w:rPr>
                <w:bCs/>
              </w:rPr>
            </w:pPr>
            <w:r w:rsidRPr="007C6306">
              <w:rPr>
                <w:bCs/>
              </w:rPr>
              <w:t>ACL-name</w:t>
            </w:r>
          </w:p>
        </w:tc>
        <w:tc>
          <w:tcPr>
            <w:tcW w:w="7020" w:type="dxa"/>
          </w:tcPr>
          <w:p w14:paraId="622616B7" w14:textId="77777777" w:rsidR="007C6306" w:rsidRPr="007C6306" w:rsidRDefault="007C6306" w:rsidP="007C6306">
            <w:pPr>
              <w:rPr>
                <w:bCs/>
              </w:rPr>
            </w:pPr>
            <w:r w:rsidRPr="007C6306">
              <w:rPr>
                <w:bCs/>
              </w:rPr>
              <w:t>Xâu không chứa dấu cách trắng(có phân biệt chữ hoa, chữ thường)</w:t>
            </w:r>
          </w:p>
        </w:tc>
      </w:tr>
      <w:tr w:rsidR="007C6306" w:rsidRPr="007C6306" w14:paraId="5A2FF0A6" w14:textId="77777777" w:rsidTr="006660F9">
        <w:tc>
          <w:tcPr>
            <w:tcW w:w="2340" w:type="dxa"/>
          </w:tcPr>
          <w:p w14:paraId="0DE47134" w14:textId="77777777" w:rsidR="007C6306" w:rsidRPr="007C6306" w:rsidRDefault="007C6306" w:rsidP="007C6306">
            <w:pPr>
              <w:rPr>
                <w:b/>
              </w:rPr>
            </w:pPr>
            <w:r w:rsidRPr="007C6306">
              <w:rPr>
                <w:b/>
              </w:rPr>
              <w:t>deny | permit</w:t>
            </w:r>
          </w:p>
        </w:tc>
        <w:tc>
          <w:tcPr>
            <w:tcW w:w="7020" w:type="dxa"/>
          </w:tcPr>
          <w:p w14:paraId="0FD785AD" w14:textId="77777777" w:rsidR="007C6306" w:rsidRPr="007C6306" w:rsidRDefault="007C6306" w:rsidP="007C6306">
            <w:r w:rsidRPr="007C6306">
              <w:t>Chỉ thị xử lý (</w:t>
            </w:r>
            <w:r w:rsidRPr="007C6306">
              <w:rPr>
                <w:b/>
              </w:rPr>
              <w:t>deny</w:t>
            </w:r>
            <w:r w:rsidRPr="007C6306">
              <w:t xml:space="preserve">: loại bỏ, </w:t>
            </w:r>
            <w:r w:rsidRPr="007C6306">
              <w:rPr>
                <w:b/>
              </w:rPr>
              <w:t>permit</w:t>
            </w:r>
            <w:r w:rsidRPr="007C6306">
              <w:t>: cho phép)</w:t>
            </w:r>
          </w:p>
        </w:tc>
      </w:tr>
      <w:tr w:rsidR="007C6306" w:rsidRPr="007C6306" w14:paraId="3B5FF866" w14:textId="77777777" w:rsidTr="006660F9">
        <w:tc>
          <w:tcPr>
            <w:tcW w:w="2340" w:type="dxa"/>
          </w:tcPr>
          <w:p w14:paraId="7C2FEFFC" w14:textId="77777777" w:rsidR="007C6306" w:rsidRPr="007C6306" w:rsidRDefault="007C6306" w:rsidP="007C6306">
            <w:r w:rsidRPr="007C6306">
              <w:t>protocol</w:t>
            </w:r>
          </w:p>
        </w:tc>
        <w:tc>
          <w:tcPr>
            <w:tcW w:w="7020" w:type="dxa"/>
          </w:tcPr>
          <w:p w14:paraId="56169506" w14:textId="77777777" w:rsidR="007C6306" w:rsidRPr="007C6306" w:rsidRDefault="007C6306" w:rsidP="007C6306">
            <w:r w:rsidRPr="007C6306">
              <w:t>Giao thức</w:t>
            </w:r>
          </w:p>
        </w:tc>
      </w:tr>
      <w:tr w:rsidR="007C6306" w:rsidRPr="007C6306" w14:paraId="1EF9480A" w14:textId="77777777" w:rsidTr="006660F9">
        <w:tc>
          <w:tcPr>
            <w:tcW w:w="2340" w:type="dxa"/>
          </w:tcPr>
          <w:p w14:paraId="6BC92623" w14:textId="77777777" w:rsidR="007C6306" w:rsidRPr="007C6306" w:rsidRDefault="007C6306" w:rsidP="007C6306">
            <w:r w:rsidRPr="007C6306">
              <w:t>source-address-args</w:t>
            </w:r>
          </w:p>
        </w:tc>
        <w:tc>
          <w:tcPr>
            <w:tcW w:w="7020" w:type="dxa"/>
          </w:tcPr>
          <w:p w14:paraId="1EC8F8B0" w14:textId="77777777" w:rsidR="007C6306" w:rsidRPr="007C6306" w:rsidRDefault="007C6306" w:rsidP="007C6306">
            <w:r w:rsidRPr="007C6306">
              <w:t>Tham số so khớp nguồn của lưu lượng</w:t>
            </w:r>
          </w:p>
        </w:tc>
      </w:tr>
      <w:tr w:rsidR="007C6306" w:rsidRPr="007C6306" w14:paraId="47339221" w14:textId="77777777" w:rsidTr="006660F9">
        <w:tc>
          <w:tcPr>
            <w:tcW w:w="2340" w:type="dxa"/>
          </w:tcPr>
          <w:p w14:paraId="5C4D61C7" w14:textId="77777777" w:rsidR="007C6306" w:rsidRPr="007C6306" w:rsidRDefault="007C6306" w:rsidP="007C6306">
            <w:r w:rsidRPr="007C6306">
              <w:t>dest-address-args</w:t>
            </w:r>
          </w:p>
        </w:tc>
        <w:tc>
          <w:tcPr>
            <w:tcW w:w="7020" w:type="dxa"/>
          </w:tcPr>
          <w:p w14:paraId="1FACE756" w14:textId="77777777" w:rsidR="007C6306" w:rsidRPr="007C6306" w:rsidRDefault="007C6306" w:rsidP="007C6306">
            <w:r w:rsidRPr="007C6306">
              <w:t>Tham số so khớp đích của lưu lượng</w:t>
            </w:r>
          </w:p>
        </w:tc>
      </w:tr>
      <w:tr w:rsidR="007C6306" w:rsidRPr="007C6306" w14:paraId="54772099" w14:textId="77777777" w:rsidTr="006660F9">
        <w:tc>
          <w:tcPr>
            <w:tcW w:w="2340" w:type="dxa"/>
          </w:tcPr>
          <w:p w14:paraId="2079C532" w14:textId="77777777" w:rsidR="007C6306" w:rsidRPr="007C6306" w:rsidRDefault="007C6306" w:rsidP="007C6306">
            <w:r w:rsidRPr="007C6306">
              <w:t>operator</w:t>
            </w:r>
          </w:p>
        </w:tc>
        <w:tc>
          <w:tcPr>
            <w:tcW w:w="7020" w:type="dxa"/>
          </w:tcPr>
          <w:p w14:paraId="7A8ED465" w14:textId="77777777" w:rsidR="007C6306" w:rsidRPr="007C6306" w:rsidRDefault="007C6306" w:rsidP="007C6306">
            <w:r w:rsidRPr="007C6306">
              <w:t xml:space="preserve">Toán tử kiểm tra số hiệu cổng: </w:t>
            </w:r>
            <w:r w:rsidRPr="007C6306">
              <w:rPr>
                <w:b/>
                <w:bCs/>
              </w:rPr>
              <w:t xml:space="preserve">lt </w:t>
            </w:r>
            <w:r w:rsidRPr="007C6306">
              <w:t>(nhỏ hơn)</w:t>
            </w:r>
            <w:r w:rsidRPr="007C6306">
              <w:rPr>
                <w:b/>
                <w:bCs/>
              </w:rPr>
              <w:t xml:space="preserve">, gr </w:t>
            </w:r>
            <w:r w:rsidRPr="007C6306">
              <w:t>(lớn hơn),</w:t>
            </w:r>
            <w:r w:rsidRPr="007C6306">
              <w:rPr>
                <w:b/>
                <w:bCs/>
              </w:rPr>
              <w:t xml:space="preserve"> eq </w:t>
            </w:r>
            <w:r w:rsidRPr="007C6306">
              <w:t xml:space="preserve">(bằng), </w:t>
            </w:r>
            <w:r w:rsidRPr="007C6306">
              <w:rPr>
                <w:b/>
                <w:bCs/>
              </w:rPr>
              <w:t xml:space="preserve">neq </w:t>
            </w:r>
            <w:r w:rsidRPr="007C6306">
              <w:t xml:space="preserve">(khác), </w:t>
            </w:r>
            <w:r w:rsidRPr="007C6306">
              <w:rPr>
                <w:b/>
                <w:bCs/>
              </w:rPr>
              <w:t xml:space="preserve">range </w:t>
            </w:r>
            <w:r w:rsidRPr="007C6306">
              <w:rPr>
                <w:bCs/>
              </w:rPr>
              <w:t>(nằm trong khoảng)</w:t>
            </w:r>
          </w:p>
        </w:tc>
      </w:tr>
    </w:tbl>
    <w:p w14:paraId="792A7BCC" w14:textId="77777777" w:rsidR="007C6306" w:rsidRPr="007C6306" w:rsidRDefault="007C6306" w:rsidP="007C6306">
      <w:r w:rsidRPr="007C6306">
        <w:t>Tham số để so khớp nguồn và đích có thể sử dụng kết hợp các thông tin sau:</w:t>
      </w:r>
    </w:p>
    <w:p w14:paraId="6DDC48BA" w14:textId="77777777" w:rsidR="007C6306" w:rsidRPr="007C6306" w:rsidRDefault="007C6306" w:rsidP="006E537C">
      <w:pPr>
        <w:numPr>
          <w:ilvl w:val="0"/>
          <w:numId w:val="20"/>
        </w:numPr>
      </w:pPr>
      <w:r w:rsidRPr="007C6306">
        <w:rPr>
          <w:b/>
        </w:rPr>
        <w:t>host</w:t>
      </w:r>
      <w:r w:rsidRPr="007C6306">
        <w:rPr>
          <w:b/>
          <w:i/>
        </w:rPr>
        <w:t xml:space="preserve"> </w:t>
      </w:r>
      <w:r w:rsidRPr="007C6306">
        <w:rPr>
          <w:i/>
        </w:rPr>
        <w:t>host-address</w:t>
      </w:r>
      <w:r w:rsidRPr="007C6306">
        <w:t>: Địa chỉ IP cụ thể của 1 nút mạng</w:t>
      </w:r>
    </w:p>
    <w:p w14:paraId="36DEFF15" w14:textId="77777777" w:rsidR="007C6306" w:rsidRPr="007C6306" w:rsidRDefault="007C6306" w:rsidP="006E537C">
      <w:pPr>
        <w:numPr>
          <w:ilvl w:val="0"/>
          <w:numId w:val="20"/>
        </w:numPr>
      </w:pPr>
      <w:r w:rsidRPr="007C6306">
        <w:rPr>
          <w:i/>
        </w:rPr>
        <w:t>net-address netmask</w:t>
      </w:r>
      <w:r w:rsidRPr="007C6306">
        <w:t>: Địa chỉ IP của một mạng và mặt nạ</w:t>
      </w:r>
    </w:p>
    <w:p w14:paraId="23EC97AE" w14:textId="77777777" w:rsidR="007C6306" w:rsidRPr="007C6306" w:rsidRDefault="007C6306" w:rsidP="006E537C">
      <w:pPr>
        <w:numPr>
          <w:ilvl w:val="0"/>
          <w:numId w:val="20"/>
        </w:numPr>
        <w:rPr>
          <w:b/>
        </w:rPr>
      </w:pPr>
      <w:r w:rsidRPr="007C6306">
        <w:rPr>
          <w:i/>
        </w:rPr>
        <w:t>any</w:t>
      </w:r>
      <w:r w:rsidRPr="007C6306">
        <w:t>: địa chỉ IP bất kỳ</w:t>
      </w:r>
    </w:p>
    <w:p w14:paraId="4683B9E3" w14:textId="77777777" w:rsidR="007C6306" w:rsidRPr="007C6306" w:rsidRDefault="007C6306" w:rsidP="006E537C">
      <w:pPr>
        <w:numPr>
          <w:ilvl w:val="0"/>
          <w:numId w:val="20"/>
        </w:numPr>
        <w:rPr>
          <w:b/>
          <w:i/>
        </w:rPr>
      </w:pPr>
      <w:r w:rsidRPr="007C6306">
        <w:rPr>
          <w:i/>
        </w:rPr>
        <w:t>operator port</w:t>
      </w:r>
      <w:r w:rsidRPr="007C6306">
        <w:t xml:space="preserve">: Số hiệu cổng với các toán tử kiểm tra operator là </w:t>
      </w:r>
      <w:r w:rsidRPr="007C6306">
        <w:rPr>
          <w:b/>
        </w:rPr>
        <w:t>eq, neq, lt, gt, range</w:t>
      </w:r>
    </w:p>
    <w:p w14:paraId="467F24D6" w14:textId="77777777" w:rsidR="007C6306" w:rsidRPr="007C6306" w:rsidRDefault="007C6306" w:rsidP="006E537C">
      <w:pPr>
        <w:numPr>
          <w:ilvl w:val="0"/>
          <w:numId w:val="20"/>
        </w:numPr>
        <w:rPr>
          <w:b/>
        </w:rPr>
      </w:pPr>
      <w:r w:rsidRPr="007C6306">
        <w:rPr>
          <w:b/>
        </w:rPr>
        <w:t xml:space="preserve">object </w:t>
      </w:r>
      <w:r w:rsidRPr="007C6306">
        <w:rPr>
          <w:i/>
        </w:rPr>
        <w:t>object-name</w:t>
      </w:r>
      <w:r w:rsidRPr="007C6306">
        <w:t xml:space="preserve">, </w:t>
      </w:r>
      <w:r w:rsidRPr="007C6306">
        <w:rPr>
          <w:b/>
        </w:rPr>
        <w:t xml:space="preserve">object-group </w:t>
      </w:r>
      <w:r w:rsidRPr="007C6306">
        <w:rPr>
          <w:i/>
        </w:rPr>
        <w:t>group-name</w:t>
      </w:r>
      <w:r w:rsidRPr="007C6306">
        <w:t>: các đối tượng mạng định nghĩa nút mạng/nhóm nút mạng, dịch vụ/nhóm dịch vụ</w:t>
      </w:r>
    </w:p>
    <w:p w14:paraId="16B50AC0" w14:textId="77777777" w:rsidR="007C6306" w:rsidRPr="007C6306" w:rsidRDefault="007C6306" w:rsidP="007C6306">
      <w:r w:rsidRPr="007C6306">
        <w:t>Định nghĩa các đối tượng mạng:</w:t>
      </w:r>
    </w:p>
    <w:p w14:paraId="3A6A1588" w14:textId="77777777" w:rsidR="007C6306" w:rsidRPr="007C6306" w:rsidRDefault="007C6306" w:rsidP="006E537C">
      <w:pPr>
        <w:numPr>
          <w:ilvl w:val="0"/>
          <w:numId w:val="21"/>
        </w:numPr>
      </w:pPr>
      <w:r w:rsidRPr="007C6306">
        <w:t>Nút mạng: định nghĩa đối tượng</w:t>
      </w:r>
    </w:p>
    <w:p w14:paraId="12C8DB93" w14:textId="77777777" w:rsidR="007C6306" w:rsidRPr="007C6306" w:rsidRDefault="007C6306" w:rsidP="007C6306">
      <w:r w:rsidRPr="007C6306">
        <w:t xml:space="preserve">Asa(config)# </w:t>
      </w:r>
      <w:r w:rsidRPr="007C6306">
        <w:rPr>
          <w:b/>
        </w:rPr>
        <w:t>object network</w:t>
      </w:r>
      <w:r w:rsidRPr="007C6306">
        <w:t xml:space="preserve"> </w:t>
      </w:r>
      <w:r w:rsidRPr="007C6306">
        <w:rPr>
          <w:i/>
        </w:rPr>
        <w:t>object-name</w:t>
      </w:r>
    </w:p>
    <w:p w14:paraId="3E9C4FB9" w14:textId="77777777" w:rsidR="007C6306" w:rsidRPr="007C6306" w:rsidRDefault="007C6306" w:rsidP="007C6306">
      <w:r w:rsidRPr="007C6306">
        <w:t xml:space="preserve">Asa (config-network-object) # { </w:t>
      </w:r>
      <w:commentRangeStart w:id="20"/>
      <w:r w:rsidRPr="007C6306">
        <w:rPr>
          <w:b/>
        </w:rPr>
        <w:t xml:space="preserve">host </w:t>
      </w:r>
      <w:r w:rsidRPr="007C6306">
        <w:rPr>
          <w:i/>
        </w:rPr>
        <w:t>host-address</w:t>
      </w:r>
      <w:commentRangeEnd w:id="20"/>
      <w:r w:rsidRPr="007C6306">
        <w:commentReference w:id="20"/>
      </w:r>
      <w:r w:rsidRPr="007C6306">
        <w:t xml:space="preserve"> |</w:t>
      </w:r>
    </w:p>
    <w:p w14:paraId="0DAB4453" w14:textId="77777777" w:rsidR="007C6306" w:rsidRPr="007C6306" w:rsidRDefault="007C6306" w:rsidP="007C6306">
      <w:r w:rsidRPr="007C6306">
        <w:tab/>
      </w:r>
      <w:r w:rsidRPr="007C6306">
        <w:tab/>
      </w:r>
      <w:r w:rsidRPr="007C6306">
        <w:tab/>
      </w:r>
      <w:r w:rsidRPr="007C6306">
        <w:tab/>
      </w:r>
      <w:r w:rsidRPr="007C6306">
        <w:tab/>
        <w:t xml:space="preserve">    </w:t>
      </w:r>
      <w:commentRangeStart w:id="21"/>
      <w:r w:rsidRPr="007C6306">
        <w:rPr>
          <w:b/>
        </w:rPr>
        <w:t>subnet</w:t>
      </w:r>
      <w:r w:rsidRPr="007C6306">
        <w:t xml:space="preserve"> </w:t>
      </w:r>
      <w:r w:rsidRPr="007C6306">
        <w:rPr>
          <w:i/>
        </w:rPr>
        <w:t>net-address netmask</w:t>
      </w:r>
      <w:commentRangeEnd w:id="21"/>
      <w:r w:rsidRPr="007C6306">
        <w:commentReference w:id="21"/>
      </w:r>
    </w:p>
    <w:p w14:paraId="7E68EF01" w14:textId="77777777" w:rsidR="007C6306" w:rsidRPr="007C6306" w:rsidRDefault="007C6306" w:rsidP="007C6306">
      <w:pPr>
        <w:rPr>
          <w:b/>
        </w:rPr>
      </w:pPr>
      <w:r w:rsidRPr="007C6306">
        <w:tab/>
      </w:r>
      <w:r w:rsidRPr="007C6306">
        <w:tab/>
      </w:r>
      <w:r w:rsidRPr="007C6306">
        <w:tab/>
      </w:r>
      <w:r w:rsidRPr="007C6306">
        <w:tab/>
      </w:r>
      <w:r w:rsidRPr="007C6306">
        <w:tab/>
        <w:t xml:space="preserve">    </w:t>
      </w:r>
      <w:commentRangeStart w:id="22"/>
      <w:r w:rsidRPr="007C6306">
        <w:rPr>
          <w:b/>
        </w:rPr>
        <w:t>range</w:t>
      </w:r>
      <w:r w:rsidRPr="007C6306">
        <w:rPr>
          <w:b/>
        </w:rPr>
        <w:tab/>
      </w:r>
      <w:r w:rsidRPr="007C6306">
        <w:rPr>
          <w:i/>
        </w:rPr>
        <w:t>start-address end-address</w:t>
      </w:r>
      <w:commentRangeEnd w:id="22"/>
      <w:r w:rsidRPr="007C6306">
        <w:commentReference w:id="22"/>
      </w:r>
      <w:r w:rsidRPr="007C6306">
        <w:t xml:space="preserve"> }</w:t>
      </w:r>
    </w:p>
    <w:p w14:paraId="1AA5E4D0" w14:textId="77777777" w:rsidR="007C6306" w:rsidRPr="007C6306" w:rsidRDefault="007C6306" w:rsidP="006E537C">
      <w:pPr>
        <w:numPr>
          <w:ilvl w:val="0"/>
          <w:numId w:val="21"/>
        </w:numPr>
      </w:pPr>
      <w:r w:rsidRPr="007C6306">
        <w:t>Nhóm nút mạng: định nghĩa một nhóm đối tượng</w:t>
      </w:r>
    </w:p>
    <w:p w14:paraId="6947C552" w14:textId="77777777" w:rsidR="007C6306" w:rsidRPr="007C6306" w:rsidRDefault="007C6306" w:rsidP="007C6306">
      <w:r w:rsidRPr="007C6306">
        <w:t xml:space="preserve">Asa(config)# </w:t>
      </w:r>
      <w:r w:rsidRPr="007C6306">
        <w:rPr>
          <w:b/>
        </w:rPr>
        <w:t>object-group network</w:t>
      </w:r>
      <w:r w:rsidRPr="007C6306">
        <w:t xml:space="preserve"> </w:t>
      </w:r>
      <w:r w:rsidRPr="007C6306">
        <w:rPr>
          <w:i/>
        </w:rPr>
        <w:t>group-name</w:t>
      </w:r>
    </w:p>
    <w:p w14:paraId="0169B8C1" w14:textId="77777777" w:rsidR="007C6306" w:rsidRPr="007C6306" w:rsidRDefault="007C6306" w:rsidP="007C6306">
      <w:r w:rsidRPr="007C6306">
        <w:t>Các lệnh sau là tùy chọn và có thể lặp lại với số lần tùy ý</w:t>
      </w:r>
    </w:p>
    <w:p w14:paraId="4FE16F0C" w14:textId="77777777" w:rsidR="007C6306" w:rsidRPr="007C6306" w:rsidRDefault="007C6306" w:rsidP="007C6306">
      <w:pPr>
        <w:rPr>
          <w:i/>
        </w:rPr>
      </w:pPr>
      <w:r w:rsidRPr="007C6306">
        <w:lastRenderedPageBreak/>
        <w:t xml:space="preserve">Asa (config-network-object-group)# </w:t>
      </w:r>
      <w:r w:rsidRPr="007C6306">
        <w:rPr>
          <w:b/>
        </w:rPr>
        <w:t>network-object</w:t>
      </w:r>
      <w:r w:rsidRPr="007C6306">
        <w:t xml:space="preserve"> </w:t>
      </w:r>
      <w:r w:rsidRPr="007C6306">
        <w:rPr>
          <w:b/>
        </w:rPr>
        <w:t xml:space="preserve">host </w:t>
      </w:r>
      <w:r w:rsidRPr="007C6306">
        <w:rPr>
          <w:i/>
        </w:rPr>
        <w:t>host-address</w:t>
      </w:r>
    </w:p>
    <w:p w14:paraId="166DFC46" w14:textId="77777777" w:rsidR="007C6306" w:rsidRPr="007C6306" w:rsidRDefault="007C6306" w:rsidP="007C6306">
      <w:r w:rsidRPr="007C6306">
        <w:t xml:space="preserve">Asa(config-network-object-group)# </w:t>
      </w:r>
      <w:r w:rsidRPr="007C6306">
        <w:rPr>
          <w:b/>
        </w:rPr>
        <w:t>network-object</w:t>
      </w:r>
      <w:r w:rsidRPr="007C6306">
        <w:t xml:space="preserve"> </w:t>
      </w:r>
      <w:r w:rsidRPr="007C6306">
        <w:rPr>
          <w:i/>
        </w:rPr>
        <w:t>net-address netmask</w:t>
      </w:r>
    </w:p>
    <w:p w14:paraId="1473D15D" w14:textId="77777777" w:rsidR="007C6306" w:rsidRPr="007C6306" w:rsidRDefault="007C6306" w:rsidP="007C6306">
      <w:pPr>
        <w:rPr>
          <w:i/>
        </w:rPr>
      </w:pPr>
      <w:r w:rsidRPr="007C6306">
        <w:t xml:space="preserve">Asa(config-network-object-group)# </w:t>
      </w:r>
      <w:r w:rsidRPr="007C6306">
        <w:rPr>
          <w:b/>
        </w:rPr>
        <w:t>network-object</w:t>
      </w:r>
      <w:r w:rsidRPr="007C6306">
        <w:t xml:space="preserve"> </w:t>
      </w:r>
      <w:r w:rsidRPr="007C6306">
        <w:rPr>
          <w:b/>
        </w:rPr>
        <w:t>object</w:t>
      </w:r>
      <w:r w:rsidRPr="007C6306">
        <w:t xml:space="preserve"> </w:t>
      </w:r>
      <w:commentRangeStart w:id="23"/>
      <w:r w:rsidRPr="007C6306">
        <w:rPr>
          <w:i/>
        </w:rPr>
        <w:t>exist-object</w:t>
      </w:r>
      <w:commentRangeEnd w:id="23"/>
      <w:r w:rsidRPr="007C6306">
        <w:commentReference w:id="23"/>
      </w:r>
    </w:p>
    <w:p w14:paraId="3A339EA6" w14:textId="77777777" w:rsidR="007C6306" w:rsidRPr="007C6306" w:rsidRDefault="007C6306" w:rsidP="007C6306">
      <w:r w:rsidRPr="007C6306">
        <w:t xml:space="preserve">Asa(config-network-object-group)# </w:t>
      </w:r>
      <w:r w:rsidRPr="007C6306">
        <w:rPr>
          <w:b/>
        </w:rPr>
        <w:t>group-object</w:t>
      </w:r>
      <w:r w:rsidRPr="007C6306">
        <w:t xml:space="preserve"> </w:t>
      </w:r>
      <w:commentRangeStart w:id="24"/>
      <w:r w:rsidRPr="007C6306">
        <w:rPr>
          <w:i/>
        </w:rPr>
        <w:t>exist-group</w:t>
      </w:r>
      <w:commentRangeEnd w:id="24"/>
      <w:r w:rsidRPr="007C6306">
        <w:commentReference w:id="24"/>
      </w:r>
    </w:p>
    <w:p w14:paraId="695A132E" w14:textId="77777777" w:rsidR="007C6306" w:rsidRPr="007C6306" w:rsidRDefault="007C6306" w:rsidP="006E537C">
      <w:pPr>
        <w:numPr>
          <w:ilvl w:val="0"/>
          <w:numId w:val="21"/>
        </w:numPr>
      </w:pPr>
      <w:r w:rsidRPr="007C6306">
        <w:t>Dịch vụ: định nghĩa 1 dịch vụ</w:t>
      </w:r>
    </w:p>
    <w:p w14:paraId="3F9EB37D" w14:textId="77777777" w:rsidR="007C6306" w:rsidRPr="007C6306" w:rsidRDefault="007C6306" w:rsidP="007C6306">
      <w:pPr>
        <w:rPr>
          <w:i/>
        </w:rPr>
      </w:pPr>
      <w:r w:rsidRPr="007C6306">
        <w:t xml:space="preserve">Asa(config)# </w:t>
      </w:r>
      <w:r w:rsidRPr="007C6306">
        <w:rPr>
          <w:b/>
        </w:rPr>
        <w:t>object service</w:t>
      </w:r>
      <w:r w:rsidRPr="007C6306">
        <w:t xml:space="preserve"> </w:t>
      </w:r>
      <w:r w:rsidRPr="007C6306">
        <w:rPr>
          <w:i/>
        </w:rPr>
        <w:t>service-name</w:t>
      </w:r>
    </w:p>
    <w:p w14:paraId="46588BD7" w14:textId="77777777" w:rsidR="007C6306" w:rsidRPr="007C6306" w:rsidRDefault="007C6306" w:rsidP="007C6306">
      <w:r w:rsidRPr="007C6306">
        <w:t xml:space="preserve">Asa (config-service-object)# { service </w:t>
      </w:r>
      <w:r w:rsidRPr="007C6306">
        <w:rPr>
          <w:i/>
        </w:rPr>
        <w:t>protocol</w:t>
      </w:r>
      <w:r w:rsidRPr="007C6306">
        <w:t xml:space="preserve"> |</w:t>
      </w:r>
    </w:p>
    <w:p w14:paraId="4DF9913E" w14:textId="77777777" w:rsidR="007C6306" w:rsidRPr="007C6306" w:rsidRDefault="007C6306" w:rsidP="007C6306">
      <w:r w:rsidRPr="007C6306">
        <w:rPr>
          <w:b/>
        </w:rPr>
        <w:tab/>
        <w:t>service icmp</w:t>
      </w:r>
      <w:r w:rsidRPr="007C6306">
        <w:t xml:space="preserve"> </w:t>
      </w:r>
      <w:r w:rsidRPr="007C6306">
        <w:rPr>
          <w:i/>
        </w:rPr>
        <w:t>[icmp-type] [icmp-code]</w:t>
      </w:r>
      <w:r w:rsidRPr="007C6306">
        <w:t xml:space="preserve"> |</w:t>
      </w:r>
    </w:p>
    <w:p w14:paraId="7A45E511" w14:textId="77777777" w:rsidR="007C6306" w:rsidRPr="007C6306" w:rsidRDefault="007C6306" w:rsidP="007C6306">
      <w:r w:rsidRPr="007C6306">
        <w:rPr>
          <w:b/>
        </w:rPr>
        <w:tab/>
        <w:t>service</w:t>
      </w:r>
      <w:r w:rsidRPr="007C6306">
        <w:t xml:space="preserve"> </w:t>
      </w:r>
      <w:r w:rsidRPr="007C6306">
        <w:rPr>
          <w:b/>
        </w:rPr>
        <w:t>[tcp | udp]</w:t>
      </w:r>
      <w:r w:rsidRPr="007C6306">
        <w:t xml:space="preserve">  [</w:t>
      </w:r>
      <w:r w:rsidRPr="007C6306">
        <w:rPr>
          <w:b/>
        </w:rPr>
        <w:t xml:space="preserve">source </w:t>
      </w:r>
      <w:r w:rsidRPr="007C6306">
        <w:rPr>
          <w:i/>
        </w:rPr>
        <w:t>operator port</w:t>
      </w:r>
      <w:r w:rsidRPr="007C6306">
        <w:t>]</w:t>
      </w:r>
    </w:p>
    <w:p w14:paraId="6671AC71" w14:textId="77777777" w:rsidR="007C6306" w:rsidRPr="007C6306" w:rsidRDefault="007C6306" w:rsidP="007C6306">
      <w:r w:rsidRPr="007C6306">
        <w:tab/>
      </w:r>
      <w:r w:rsidRPr="007C6306">
        <w:tab/>
      </w:r>
      <w:r w:rsidRPr="007C6306">
        <w:tab/>
      </w:r>
      <w:r w:rsidRPr="007C6306">
        <w:tab/>
        <w:t>[</w:t>
      </w:r>
      <w:r w:rsidRPr="007C6306">
        <w:rPr>
          <w:b/>
        </w:rPr>
        <w:t>destination</w:t>
      </w:r>
      <w:r w:rsidRPr="007C6306">
        <w:t xml:space="preserve"> </w:t>
      </w:r>
      <w:r w:rsidRPr="007C6306">
        <w:rPr>
          <w:i/>
        </w:rPr>
        <w:t>operator port</w:t>
      </w:r>
      <w:r w:rsidRPr="007C6306">
        <w:t>]}</w:t>
      </w:r>
    </w:p>
    <w:p w14:paraId="31F16137" w14:textId="77777777" w:rsidR="007C6306" w:rsidRPr="007C6306" w:rsidRDefault="007C6306" w:rsidP="006E537C">
      <w:pPr>
        <w:numPr>
          <w:ilvl w:val="0"/>
          <w:numId w:val="21"/>
        </w:numPr>
      </w:pPr>
      <w:r w:rsidRPr="007C6306">
        <w:t>Nhóm dịch vụ:</w:t>
      </w:r>
    </w:p>
    <w:p w14:paraId="142B3F9E" w14:textId="1B035EBF" w:rsidR="007C6306" w:rsidRPr="007C6306" w:rsidRDefault="007C6306" w:rsidP="007C6306">
      <w:r w:rsidRPr="007C6306">
        <w:t xml:space="preserve">Asa(config)# </w:t>
      </w:r>
      <w:r w:rsidRPr="007C6306">
        <w:rPr>
          <w:b/>
        </w:rPr>
        <w:t>object</w:t>
      </w:r>
      <w:r w:rsidR="009978F9">
        <w:rPr>
          <w:b/>
        </w:rPr>
        <w:t>-group</w:t>
      </w:r>
      <w:r w:rsidRPr="007C6306">
        <w:rPr>
          <w:b/>
        </w:rPr>
        <w:t xml:space="preserve"> service</w:t>
      </w:r>
      <w:r w:rsidRPr="007C6306">
        <w:t xml:space="preserve"> </w:t>
      </w:r>
      <w:r w:rsidRPr="007C6306">
        <w:rPr>
          <w:i/>
        </w:rPr>
        <w:t>group-name</w:t>
      </w:r>
    </w:p>
    <w:p w14:paraId="5A34528F" w14:textId="77777777" w:rsidR="007C6306" w:rsidRPr="007C6306" w:rsidRDefault="007C6306" w:rsidP="007C6306">
      <w:r w:rsidRPr="007C6306">
        <w:t>Các lệnh sau là tùy chọn và có thể lặp lại với số lần tùy ý</w:t>
      </w:r>
    </w:p>
    <w:p w14:paraId="245020B3" w14:textId="77777777" w:rsidR="007C6306" w:rsidRPr="007C6306" w:rsidRDefault="007C6306" w:rsidP="007C6306">
      <w:r w:rsidRPr="007C6306">
        <w:t>Asa(config-service-object-group)# service-object protocol</w:t>
      </w:r>
    </w:p>
    <w:p w14:paraId="31034A52" w14:textId="77777777" w:rsidR="007C6306" w:rsidRPr="007C6306" w:rsidRDefault="007C6306" w:rsidP="007C6306">
      <w:r w:rsidRPr="007C6306">
        <w:t>Asa(config-service-object-group)# service-object icmp [icmp-type] [icmp-code]</w:t>
      </w:r>
    </w:p>
    <w:p w14:paraId="6646F6B7" w14:textId="77777777" w:rsidR="007C6306" w:rsidRPr="007C6306" w:rsidRDefault="007C6306" w:rsidP="007C6306">
      <w:r w:rsidRPr="007C6306">
        <w:t xml:space="preserve">Asa(config-service-object-group)# </w:t>
      </w:r>
      <w:r w:rsidRPr="007C6306">
        <w:rPr>
          <w:b/>
        </w:rPr>
        <w:t>service-object</w:t>
      </w:r>
      <w:r w:rsidRPr="007C6306">
        <w:t xml:space="preserve"> </w:t>
      </w:r>
      <w:r w:rsidRPr="007C6306">
        <w:rPr>
          <w:b/>
        </w:rPr>
        <w:t>[tcp | udp]</w:t>
      </w:r>
      <w:r w:rsidRPr="007C6306">
        <w:t xml:space="preserve"> </w:t>
      </w:r>
    </w:p>
    <w:p w14:paraId="4B73BCE5" w14:textId="77777777" w:rsidR="007C6306" w:rsidRPr="007C6306" w:rsidRDefault="007C6306" w:rsidP="007C6306">
      <w:r w:rsidRPr="007C6306">
        <w:tab/>
      </w:r>
      <w:r w:rsidRPr="007C6306">
        <w:tab/>
        <w:t>[</w:t>
      </w:r>
      <w:r w:rsidRPr="007C6306">
        <w:rPr>
          <w:b/>
        </w:rPr>
        <w:t xml:space="preserve">source </w:t>
      </w:r>
      <w:r w:rsidRPr="007C6306">
        <w:rPr>
          <w:i/>
        </w:rPr>
        <w:t>operator port</w:t>
      </w:r>
      <w:r w:rsidRPr="007C6306">
        <w:t>][</w:t>
      </w:r>
      <w:r w:rsidRPr="007C6306">
        <w:rPr>
          <w:b/>
        </w:rPr>
        <w:t>destination</w:t>
      </w:r>
      <w:r w:rsidRPr="007C6306">
        <w:t xml:space="preserve"> </w:t>
      </w:r>
      <w:r w:rsidRPr="007C6306">
        <w:rPr>
          <w:i/>
        </w:rPr>
        <w:t>operator port</w:t>
      </w:r>
      <w:r w:rsidRPr="007C6306">
        <w:t>]}</w:t>
      </w:r>
    </w:p>
    <w:p w14:paraId="3222850B" w14:textId="77777777" w:rsidR="007C6306" w:rsidRPr="007C6306" w:rsidRDefault="007C6306" w:rsidP="007C6306">
      <w:pPr>
        <w:rPr>
          <w:i/>
        </w:rPr>
      </w:pPr>
      <w:r w:rsidRPr="007C6306">
        <w:t xml:space="preserve">Asa(config-service-object-group)# </w:t>
      </w:r>
      <w:r w:rsidRPr="007C6306">
        <w:rPr>
          <w:b/>
        </w:rPr>
        <w:t xml:space="preserve">service-object object </w:t>
      </w:r>
      <w:commentRangeStart w:id="25"/>
      <w:r w:rsidRPr="007C6306">
        <w:rPr>
          <w:i/>
        </w:rPr>
        <w:t>exist-object</w:t>
      </w:r>
      <w:commentRangeEnd w:id="25"/>
      <w:r w:rsidRPr="007C6306">
        <w:commentReference w:id="25"/>
      </w:r>
    </w:p>
    <w:p w14:paraId="7156C764" w14:textId="77777777" w:rsidR="007C6306" w:rsidRPr="007C6306" w:rsidRDefault="007C6306" w:rsidP="007C6306">
      <w:r w:rsidRPr="007C6306">
        <w:t xml:space="preserve">Asa(config-service-object-group)# </w:t>
      </w:r>
      <w:r w:rsidRPr="007C6306">
        <w:rPr>
          <w:b/>
        </w:rPr>
        <w:t>group-object</w:t>
      </w:r>
      <w:r w:rsidRPr="007C6306">
        <w:t xml:space="preserve"> </w:t>
      </w:r>
      <w:commentRangeStart w:id="26"/>
      <w:r w:rsidRPr="007C6306">
        <w:rPr>
          <w:i/>
        </w:rPr>
        <w:t>exist-group</w:t>
      </w:r>
      <w:commentRangeEnd w:id="26"/>
      <w:r w:rsidRPr="007C6306">
        <w:commentReference w:id="26"/>
      </w:r>
    </w:p>
    <w:p w14:paraId="292C43B6" w14:textId="77777777" w:rsidR="007C6306" w:rsidRPr="007C6306" w:rsidRDefault="007C6306" w:rsidP="007C6306">
      <w:r w:rsidRPr="007C6306">
        <w:rPr>
          <w:b/>
        </w:rPr>
        <w:t>Cấu hình Webtype ACLs</w:t>
      </w:r>
    </w:p>
    <w:p w14:paraId="222E64AD" w14:textId="77777777" w:rsidR="007C6306" w:rsidRPr="007C6306" w:rsidRDefault="007C6306" w:rsidP="007C6306">
      <w:r w:rsidRPr="007C6306">
        <w:t>Webtype ACLs là dạng ACL để kiểm soát lưu lượng Web mức độ đơn giản dựa trên địa chỉ URL</w:t>
      </w:r>
    </w:p>
    <w:p w14:paraId="68D9063B" w14:textId="77777777" w:rsidR="007C6306" w:rsidRPr="007C6306" w:rsidRDefault="007C6306" w:rsidP="007C6306">
      <w:r w:rsidRPr="007C6306">
        <w:t xml:space="preserve">Asa(config)# </w:t>
      </w:r>
      <w:r w:rsidRPr="007C6306">
        <w:rPr>
          <w:b/>
          <w:bCs/>
        </w:rPr>
        <w:t xml:space="preserve">access-list [line </w:t>
      </w:r>
      <w:r w:rsidRPr="007C6306">
        <w:rPr>
          <w:bCs/>
          <w:i/>
        </w:rPr>
        <w:t>line</w:t>
      </w:r>
      <w:r w:rsidRPr="007C6306">
        <w:rPr>
          <w:b/>
          <w:bCs/>
        </w:rPr>
        <w:t xml:space="preserve">] </w:t>
      </w:r>
      <w:r w:rsidRPr="007C6306">
        <w:rPr>
          <w:i/>
          <w:iCs/>
        </w:rPr>
        <w:t xml:space="preserve">ACL-name </w:t>
      </w:r>
      <w:r w:rsidRPr="007C6306">
        <w:rPr>
          <w:b/>
          <w:bCs/>
        </w:rPr>
        <w:t>webtype</w:t>
      </w:r>
      <w:r w:rsidRPr="007C6306">
        <w:t xml:space="preserve"> {</w:t>
      </w:r>
      <w:r w:rsidRPr="007C6306">
        <w:rPr>
          <w:b/>
          <w:bCs/>
        </w:rPr>
        <w:t>deny</w:t>
      </w:r>
      <w:r w:rsidRPr="007C6306">
        <w:t xml:space="preserve"> | </w:t>
      </w:r>
      <w:r w:rsidRPr="007C6306">
        <w:rPr>
          <w:b/>
          <w:bCs/>
        </w:rPr>
        <w:t>permit</w:t>
      </w:r>
      <w:r w:rsidRPr="007C6306">
        <w:t>}</w:t>
      </w:r>
    </w:p>
    <w:p w14:paraId="68D0E6EA" w14:textId="77777777" w:rsidR="007C6306" w:rsidRPr="007C6306" w:rsidRDefault="007C6306" w:rsidP="007C6306">
      <w:r w:rsidRPr="007C6306">
        <w:tab/>
      </w:r>
      <w:r w:rsidRPr="007C6306">
        <w:tab/>
      </w:r>
      <w:r w:rsidRPr="007C6306">
        <w:rPr>
          <w:b/>
          <w:bCs/>
        </w:rPr>
        <w:t>url</w:t>
      </w:r>
      <w:r w:rsidRPr="007C6306">
        <w:t xml:space="preserve"> [</w:t>
      </w:r>
      <w:r w:rsidRPr="007C6306">
        <w:rPr>
          <w:i/>
          <w:iCs/>
        </w:rPr>
        <w:t>url-string</w:t>
      </w:r>
      <w:r w:rsidRPr="007C6306">
        <w:t xml:space="preserve"> | </w:t>
      </w:r>
      <w:r w:rsidRPr="007C6306">
        <w:rPr>
          <w:b/>
          <w:bCs/>
        </w:rPr>
        <w:t>any</w:t>
      </w:r>
      <w:r w:rsidRPr="007C6306">
        <w:t>]</w:t>
      </w:r>
    </w:p>
    <w:p w14:paraId="313784E9" w14:textId="77777777" w:rsidR="007C6306" w:rsidRPr="007C6306" w:rsidRDefault="007C6306" w:rsidP="007C6306">
      <w:r w:rsidRPr="007C6306">
        <w:rPr>
          <w:i/>
        </w:rPr>
        <w:t xml:space="preserve">url-string: </w:t>
      </w:r>
      <w:r w:rsidRPr="007C6306">
        <w:t>Địa chỉ URL, trong đó có thể sử dụng ký tự đại diện</w:t>
      </w:r>
    </w:p>
    <w:p w14:paraId="39F2B9AF" w14:textId="77777777" w:rsidR="007C6306" w:rsidRPr="007C6306" w:rsidRDefault="007C6306" w:rsidP="007C6306">
      <w:r w:rsidRPr="007C6306">
        <w:tab/>
        <w:t>*: Đại diện cho một xâu bất kỳ</w:t>
      </w:r>
    </w:p>
    <w:p w14:paraId="2FCA3CA7" w14:textId="77777777" w:rsidR="007C6306" w:rsidRPr="007C6306" w:rsidRDefault="007C6306" w:rsidP="007C6306">
      <w:r w:rsidRPr="007C6306">
        <w:tab/>
        <w:t>?: Đại diện cho 1 ký tự bất kỳ</w:t>
      </w:r>
    </w:p>
    <w:p w14:paraId="7C85907B" w14:textId="77777777" w:rsidR="007C6306" w:rsidRPr="007C6306" w:rsidRDefault="007C6306" w:rsidP="007C6306">
      <w:r w:rsidRPr="007C6306">
        <w:tab/>
        <w:t>[]: Đại điện cho dãy ký tự</w:t>
      </w:r>
    </w:p>
    <w:p w14:paraId="2B04B945" w14:textId="77777777" w:rsidR="007C6306" w:rsidRPr="007C6306" w:rsidRDefault="007C6306" w:rsidP="007C6306"/>
    <w:p w14:paraId="6F4445D5" w14:textId="77777777" w:rsidR="007C6306" w:rsidRPr="007C6306" w:rsidRDefault="007C6306" w:rsidP="007C6306">
      <w:pPr>
        <w:rPr>
          <w:b/>
        </w:rPr>
      </w:pPr>
      <w:r w:rsidRPr="007C6306">
        <w:rPr>
          <w:b/>
        </w:rPr>
        <w:lastRenderedPageBreak/>
        <w:t>Áp đặt ACL lên cổng giao tiếp mạng</w:t>
      </w:r>
    </w:p>
    <w:p w14:paraId="2937FE4E" w14:textId="77777777" w:rsidR="007C6306" w:rsidRPr="007C6306" w:rsidRDefault="007C6306" w:rsidP="007C6306">
      <w:r w:rsidRPr="007C6306">
        <w:t>Asa(config)#</w:t>
      </w:r>
      <w:r w:rsidRPr="007C6306">
        <w:rPr>
          <w:b/>
        </w:rPr>
        <w:t>access-group</w:t>
      </w:r>
      <w:r w:rsidRPr="007C6306">
        <w:t xml:space="preserve"> </w:t>
      </w:r>
      <w:r w:rsidRPr="007C6306">
        <w:rPr>
          <w:i/>
        </w:rPr>
        <w:t>ACL-name</w:t>
      </w:r>
      <w:r w:rsidRPr="007C6306">
        <w:t xml:space="preserve"> </w:t>
      </w:r>
      <w:r w:rsidRPr="007C6306">
        <w:rPr>
          <w:b/>
        </w:rPr>
        <w:t>{in | out}</w:t>
      </w:r>
      <w:r w:rsidRPr="007C6306">
        <w:t xml:space="preserve"> </w:t>
      </w:r>
      <w:r w:rsidRPr="007C6306">
        <w:rPr>
          <w:b/>
        </w:rPr>
        <w:t>interface</w:t>
      </w:r>
      <w:r w:rsidRPr="007C6306">
        <w:t xml:space="preserve"> </w:t>
      </w:r>
      <w:r w:rsidRPr="007C6306">
        <w:rPr>
          <w:i/>
        </w:rPr>
        <w:t>infterface-name</w:t>
      </w:r>
    </w:p>
    <w:p w14:paraId="6423CEF9" w14:textId="77777777" w:rsidR="007C6306" w:rsidRPr="007C6306" w:rsidRDefault="007C6306" w:rsidP="007C6306">
      <w:r w:rsidRPr="007C6306">
        <w:t>Lưu ý:  Khi áp đặt lên luồng nào trên cổng, luồng đó sẽ được điều khiển bởi ACL thay cho cơ chế điều khiển bởi mức an ninh.</w:t>
      </w:r>
    </w:p>
    <w:p w14:paraId="4CC82217" w14:textId="79772F31" w:rsidR="007C6306" w:rsidRPr="007C6306" w:rsidRDefault="007A54AA" w:rsidP="00F64512">
      <w:pPr>
        <w:pStyle w:val="Heading4"/>
      </w:pPr>
      <w:bookmarkStart w:id="27" w:name="_Toc61943687"/>
      <w:r>
        <w:t>2.</w:t>
      </w:r>
      <w:r w:rsidR="007C6306" w:rsidRPr="007C6306">
        <w:t>2.3. Giám sát lưu lượng tầng ứng dụng</w:t>
      </w:r>
      <w:bookmarkEnd w:id="27"/>
    </w:p>
    <w:p w14:paraId="34D09AF5" w14:textId="77777777" w:rsidR="007C6306" w:rsidRPr="007C6306" w:rsidRDefault="007C6306" w:rsidP="007C6306">
      <w:r w:rsidRPr="007C6306">
        <w:t>ASA cho phép thực hiện các kiểm soát sâu trên các lưu lượng tầng ứng dụng. Các bước thực hiện cấu hình giám sát lưu lượng tầng ứng dụng như sau:</w:t>
      </w:r>
    </w:p>
    <w:p w14:paraId="41D5713C" w14:textId="77777777" w:rsidR="007C6306" w:rsidRPr="007C6306" w:rsidRDefault="007C6306" w:rsidP="006E537C">
      <w:pPr>
        <w:numPr>
          <w:ilvl w:val="0"/>
          <w:numId w:val="8"/>
        </w:numPr>
      </w:pPr>
      <w:r w:rsidRPr="007C6306">
        <w:t xml:space="preserve">Bước 1: Tạo class-map xác định đặc điểm tại tầng mạng, giao vận(L3/L4) của lưu lượng </w:t>
      </w:r>
    </w:p>
    <w:p w14:paraId="3465E888" w14:textId="77777777" w:rsidR="007C6306" w:rsidRPr="007C6306" w:rsidRDefault="007C6306" w:rsidP="007C6306">
      <w:r w:rsidRPr="007C6306">
        <w:t xml:space="preserve">Asa(config)# </w:t>
      </w:r>
      <w:r w:rsidRPr="007C6306">
        <w:rPr>
          <w:b/>
        </w:rPr>
        <w:t>class-map</w:t>
      </w:r>
      <w:r w:rsidRPr="007C6306">
        <w:t xml:space="preserve"> </w:t>
      </w:r>
      <w:commentRangeStart w:id="28"/>
      <w:r w:rsidRPr="007C6306">
        <w:rPr>
          <w:i/>
        </w:rPr>
        <w:t>l4-class-name</w:t>
      </w:r>
      <w:commentRangeEnd w:id="28"/>
      <w:r w:rsidRPr="007C6306">
        <w:commentReference w:id="28"/>
      </w:r>
    </w:p>
    <w:p w14:paraId="44968C29" w14:textId="77777777" w:rsidR="007C6306" w:rsidRPr="007C6306" w:rsidRDefault="007C6306" w:rsidP="007C6306">
      <w:pPr>
        <w:rPr>
          <w:i/>
          <w:iCs/>
        </w:rPr>
      </w:pPr>
      <w:r w:rsidRPr="007C6306">
        <w:t xml:space="preserve">Asa(config-cmap)# </w:t>
      </w:r>
      <w:commentRangeStart w:id="29"/>
      <w:r w:rsidRPr="007C6306">
        <w:rPr>
          <w:b/>
          <w:bCs/>
        </w:rPr>
        <w:t>match</w:t>
      </w:r>
      <w:r w:rsidRPr="007C6306">
        <w:t xml:space="preserve"> </w:t>
      </w:r>
      <w:bookmarkStart w:id="30" w:name="ID-2094-000002ee__ID-2094-00000315"/>
      <w:bookmarkEnd w:id="30"/>
      <w:r w:rsidRPr="007C6306">
        <w:rPr>
          <w:b/>
          <w:bCs/>
        </w:rPr>
        <w:t>access-list</w:t>
      </w:r>
      <w:r w:rsidRPr="007C6306">
        <w:t xml:space="preserve"> </w:t>
      </w:r>
      <w:bookmarkStart w:id="31" w:name="ID-2094-000002ee__ID-2094-00000316"/>
      <w:bookmarkEnd w:id="31"/>
      <w:r w:rsidRPr="007C6306">
        <w:rPr>
          <w:i/>
          <w:iCs/>
        </w:rPr>
        <w:t>ACL-name</w:t>
      </w:r>
      <w:commentRangeEnd w:id="29"/>
      <w:r w:rsidRPr="007C6306">
        <w:commentReference w:id="29"/>
      </w:r>
    </w:p>
    <w:p w14:paraId="5E8BEA2B" w14:textId="77777777" w:rsidR="007C6306" w:rsidRPr="007C6306" w:rsidRDefault="007C6306" w:rsidP="007C6306">
      <w:pPr>
        <w:rPr>
          <w:i/>
          <w:iCs/>
        </w:rPr>
      </w:pPr>
      <w:r w:rsidRPr="007C6306">
        <w:t xml:space="preserve">Asa(config-cmap)# </w:t>
      </w:r>
      <w:commentRangeStart w:id="32"/>
      <w:r w:rsidRPr="007C6306">
        <w:rPr>
          <w:b/>
        </w:rPr>
        <w:t>match port {tcp | udp}</w:t>
      </w:r>
      <w:r w:rsidRPr="007C6306">
        <w:t xml:space="preserve"> {</w:t>
      </w:r>
      <w:r w:rsidRPr="007C6306">
        <w:rPr>
          <w:b/>
        </w:rPr>
        <w:t>eq</w:t>
      </w:r>
      <w:r w:rsidRPr="007C6306">
        <w:t xml:space="preserve"> </w:t>
      </w:r>
      <w:r w:rsidRPr="007C6306">
        <w:rPr>
          <w:i/>
        </w:rPr>
        <w:t>port-num</w:t>
      </w:r>
      <w:r w:rsidRPr="007C6306">
        <w:t xml:space="preserve"> | </w:t>
      </w:r>
      <w:r w:rsidRPr="007C6306">
        <w:rPr>
          <w:b/>
        </w:rPr>
        <w:t>range</w:t>
      </w:r>
      <w:r w:rsidRPr="007C6306">
        <w:t xml:space="preserve"> </w:t>
      </w:r>
      <w:r w:rsidRPr="007C6306">
        <w:rPr>
          <w:i/>
        </w:rPr>
        <w:t>start-port end-port</w:t>
      </w:r>
      <w:r w:rsidRPr="007C6306">
        <w:t>}</w:t>
      </w:r>
      <w:commentRangeEnd w:id="32"/>
      <w:r w:rsidRPr="007C6306">
        <w:commentReference w:id="32"/>
      </w:r>
    </w:p>
    <w:p w14:paraId="38A35554" w14:textId="77777777" w:rsidR="007C6306" w:rsidRPr="007C6306" w:rsidRDefault="007C6306" w:rsidP="007C6306">
      <w:pPr>
        <w:rPr>
          <w:b/>
        </w:rPr>
      </w:pPr>
      <w:r w:rsidRPr="007C6306">
        <w:t xml:space="preserve">Asa(config-cmap)# </w:t>
      </w:r>
      <w:commentRangeStart w:id="33"/>
      <w:r w:rsidRPr="007C6306">
        <w:rPr>
          <w:b/>
        </w:rPr>
        <w:t>match default-inspection-traffic</w:t>
      </w:r>
      <w:commentRangeEnd w:id="33"/>
      <w:r w:rsidRPr="007C6306">
        <w:commentReference w:id="33"/>
      </w:r>
    </w:p>
    <w:p w14:paraId="6D0D4BF5" w14:textId="77777777" w:rsidR="007C6306" w:rsidRPr="007C6306" w:rsidRDefault="007C6306" w:rsidP="007C6306">
      <w:pPr>
        <w:rPr>
          <w:b/>
        </w:rPr>
      </w:pPr>
    </w:p>
    <w:p w14:paraId="3227EB0B" w14:textId="77777777" w:rsidR="007C6306" w:rsidRPr="007C6306" w:rsidRDefault="007C6306" w:rsidP="006E537C">
      <w:pPr>
        <w:numPr>
          <w:ilvl w:val="0"/>
          <w:numId w:val="8"/>
        </w:numPr>
      </w:pPr>
      <w:r w:rsidRPr="007C6306">
        <w:t>Bước 2: Tạo class-map định nghĩa đặc điểm tại tầng ứng dụng của lưu lượng</w:t>
      </w:r>
    </w:p>
    <w:p w14:paraId="4070D458" w14:textId="77777777" w:rsidR="007C6306" w:rsidRPr="007C6306" w:rsidRDefault="007C6306" w:rsidP="007C6306">
      <w:pPr>
        <w:rPr>
          <w:i/>
        </w:rPr>
      </w:pPr>
      <w:r w:rsidRPr="007C6306">
        <w:t xml:space="preserve">Asa(config)# </w:t>
      </w:r>
      <w:r w:rsidRPr="007C6306">
        <w:rPr>
          <w:b/>
        </w:rPr>
        <w:t>class-map type inspect</w:t>
      </w:r>
      <w:r w:rsidRPr="007C6306">
        <w:t xml:space="preserve"> </w:t>
      </w:r>
      <w:commentRangeStart w:id="34"/>
      <w:r w:rsidRPr="007C6306">
        <w:rPr>
          <w:i/>
        </w:rPr>
        <w:t>protocol</w:t>
      </w:r>
      <w:commentRangeEnd w:id="34"/>
      <w:r w:rsidRPr="007C6306">
        <w:commentReference w:id="34"/>
      </w:r>
      <w:r w:rsidRPr="007C6306">
        <w:rPr>
          <w:i/>
        </w:rPr>
        <w:t xml:space="preserve"> </w:t>
      </w:r>
      <w:commentRangeStart w:id="35"/>
      <w:r w:rsidRPr="007C6306">
        <w:rPr>
          <w:i/>
        </w:rPr>
        <w:t>app-class-name</w:t>
      </w:r>
      <w:commentRangeEnd w:id="35"/>
      <w:r w:rsidRPr="007C6306">
        <w:commentReference w:id="35"/>
      </w:r>
    </w:p>
    <w:p w14:paraId="438F1B85" w14:textId="77777777" w:rsidR="007C6306" w:rsidRPr="007C6306" w:rsidRDefault="007C6306" w:rsidP="007C6306"/>
    <w:p w14:paraId="641F9834" w14:textId="77777777" w:rsidR="007C6306" w:rsidRPr="007C6306" w:rsidRDefault="007C6306" w:rsidP="006E537C">
      <w:pPr>
        <w:numPr>
          <w:ilvl w:val="0"/>
          <w:numId w:val="8"/>
        </w:numPr>
      </w:pPr>
      <w:r w:rsidRPr="007C6306">
        <w:t>Bước 3: Tạo policy-map định nghĩa chính sách xử lý lưu lượng ứng dụng</w:t>
      </w:r>
    </w:p>
    <w:p w14:paraId="2B1EE965" w14:textId="77777777" w:rsidR="007C6306" w:rsidRPr="007C6306" w:rsidRDefault="007C6306" w:rsidP="007C6306">
      <w:pPr>
        <w:rPr>
          <w:i/>
        </w:rPr>
      </w:pPr>
      <w:r w:rsidRPr="007C6306">
        <w:t xml:space="preserve">Asa(config)# </w:t>
      </w:r>
      <w:r w:rsidRPr="007C6306">
        <w:rPr>
          <w:b/>
        </w:rPr>
        <w:t>policy-map type inspect</w:t>
      </w:r>
      <w:r w:rsidRPr="007C6306">
        <w:t xml:space="preserve"> </w:t>
      </w:r>
      <w:commentRangeStart w:id="36"/>
      <w:r w:rsidRPr="007C6306">
        <w:rPr>
          <w:i/>
        </w:rPr>
        <w:t>protocol</w:t>
      </w:r>
      <w:commentRangeEnd w:id="36"/>
      <w:r w:rsidRPr="007C6306">
        <w:commentReference w:id="36"/>
      </w:r>
      <w:r w:rsidRPr="007C6306">
        <w:rPr>
          <w:i/>
        </w:rPr>
        <w:t xml:space="preserve"> </w:t>
      </w:r>
      <w:commentRangeStart w:id="37"/>
      <w:r w:rsidRPr="007C6306">
        <w:rPr>
          <w:i/>
        </w:rPr>
        <w:t>protocol-policy-name</w:t>
      </w:r>
      <w:commentRangeEnd w:id="37"/>
      <w:r w:rsidRPr="007C6306">
        <w:commentReference w:id="37"/>
      </w:r>
    </w:p>
    <w:p w14:paraId="5BEC8DBF" w14:textId="77777777" w:rsidR="007C6306" w:rsidRPr="007C6306" w:rsidRDefault="007C6306" w:rsidP="007C6306">
      <w:pPr>
        <w:rPr>
          <w:i/>
        </w:rPr>
      </w:pPr>
      <w:r w:rsidRPr="007C6306">
        <w:t xml:space="preserve">Asa(config-pmap)# </w:t>
      </w:r>
      <w:r w:rsidRPr="007C6306">
        <w:rPr>
          <w:b/>
        </w:rPr>
        <w:t xml:space="preserve">class </w:t>
      </w:r>
      <w:commentRangeStart w:id="38"/>
      <w:r w:rsidRPr="007C6306">
        <w:rPr>
          <w:i/>
        </w:rPr>
        <w:t>app-class-name</w:t>
      </w:r>
      <w:commentRangeEnd w:id="38"/>
      <w:r w:rsidRPr="007C6306">
        <w:commentReference w:id="38"/>
      </w:r>
    </w:p>
    <w:p w14:paraId="1D06D239" w14:textId="77777777" w:rsidR="007C6306" w:rsidRPr="007C6306" w:rsidRDefault="007C6306" w:rsidP="007C6306">
      <w:r w:rsidRPr="007C6306">
        <w:t xml:space="preserve">Asa(config-pmap-c)# </w:t>
      </w:r>
      <w:commentRangeStart w:id="39"/>
      <w:r w:rsidRPr="007C6306">
        <w:rPr>
          <w:b/>
        </w:rPr>
        <w:t>{drop | drop-connection | reset | log}</w:t>
      </w:r>
      <w:commentRangeEnd w:id="39"/>
      <w:r w:rsidRPr="007C6306">
        <w:commentReference w:id="39"/>
      </w:r>
    </w:p>
    <w:p w14:paraId="29BB9586" w14:textId="77777777" w:rsidR="007C6306" w:rsidRPr="007C6306" w:rsidRDefault="007C6306" w:rsidP="007C6306"/>
    <w:p w14:paraId="1C63EDBB" w14:textId="77777777" w:rsidR="007C6306" w:rsidRPr="007C6306" w:rsidRDefault="007C6306" w:rsidP="006E537C">
      <w:pPr>
        <w:numPr>
          <w:ilvl w:val="0"/>
          <w:numId w:val="8"/>
        </w:numPr>
      </w:pPr>
      <w:r w:rsidRPr="007C6306">
        <w:t>Bước 4: Tạo policy-map định nghĩa cách thức xử lý lưu lượng phù hợp với class-map</w:t>
      </w:r>
    </w:p>
    <w:p w14:paraId="40A3CD51" w14:textId="77777777" w:rsidR="007C6306" w:rsidRPr="007C6306" w:rsidRDefault="007C6306" w:rsidP="007C6306">
      <w:r w:rsidRPr="007C6306">
        <w:t xml:space="preserve">Asa(config)# </w:t>
      </w:r>
      <w:commentRangeStart w:id="40"/>
      <w:r w:rsidRPr="007C6306">
        <w:rPr>
          <w:b/>
        </w:rPr>
        <w:t>policy-map</w:t>
      </w:r>
      <w:r w:rsidRPr="007C6306">
        <w:t xml:space="preserve"> </w:t>
      </w:r>
      <w:r w:rsidRPr="007C6306">
        <w:rPr>
          <w:i/>
        </w:rPr>
        <w:t>policy-map-name</w:t>
      </w:r>
      <w:commentRangeEnd w:id="40"/>
      <w:r w:rsidRPr="007C6306">
        <w:commentReference w:id="40"/>
      </w:r>
    </w:p>
    <w:p w14:paraId="6708609C" w14:textId="77777777" w:rsidR="007C6306" w:rsidRPr="007C6306" w:rsidRDefault="007C6306" w:rsidP="007C6306">
      <w:pPr>
        <w:rPr>
          <w:i/>
        </w:rPr>
      </w:pPr>
      <w:r w:rsidRPr="007C6306">
        <w:t xml:space="preserve">Asa(config-pmap)# </w:t>
      </w:r>
      <w:r w:rsidRPr="007C6306">
        <w:rPr>
          <w:b/>
        </w:rPr>
        <w:t>class</w:t>
      </w:r>
      <w:r w:rsidRPr="007C6306">
        <w:t xml:space="preserve"> </w:t>
      </w:r>
      <w:commentRangeStart w:id="41"/>
      <w:r w:rsidRPr="007C6306">
        <w:rPr>
          <w:i/>
        </w:rPr>
        <w:t>l4-class-name</w:t>
      </w:r>
      <w:commentRangeEnd w:id="41"/>
      <w:r w:rsidRPr="007C6306">
        <w:commentReference w:id="41"/>
      </w:r>
    </w:p>
    <w:p w14:paraId="476F25C0" w14:textId="77777777" w:rsidR="007C6306" w:rsidRPr="007C6306" w:rsidRDefault="007C6306" w:rsidP="007C6306">
      <w:pPr>
        <w:rPr>
          <w:i/>
        </w:rPr>
      </w:pPr>
      <w:r w:rsidRPr="007C6306">
        <w:t xml:space="preserve">Asa(config-pmap-c)# </w:t>
      </w:r>
      <w:commentRangeStart w:id="42"/>
      <w:r w:rsidRPr="007C6306">
        <w:rPr>
          <w:b/>
        </w:rPr>
        <w:t>inspect</w:t>
      </w:r>
      <w:r w:rsidRPr="007C6306">
        <w:t xml:space="preserve"> </w:t>
      </w:r>
      <w:r w:rsidRPr="007C6306">
        <w:rPr>
          <w:i/>
        </w:rPr>
        <w:t>protocol</w:t>
      </w:r>
      <w:commentRangeEnd w:id="42"/>
      <w:r w:rsidRPr="007C6306">
        <w:t xml:space="preserve"> </w:t>
      </w:r>
      <w:r w:rsidRPr="007C6306">
        <w:rPr>
          <w:i/>
        </w:rPr>
        <w:t>[</w:t>
      </w:r>
      <w:commentRangeStart w:id="43"/>
      <w:r w:rsidRPr="007C6306">
        <w:rPr>
          <w:i/>
        </w:rPr>
        <w:t>protocol-map-name</w:t>
      </w:r>
      <w:commentRangeEnd w:id="43"/>
      <w:r w:rsidRPr="007C6306">
        <w:commentReference w:id="43"/>
      </w:r>
      <w:r w:rsidRPr="007C6306">
        <w:rPr>
          <w:i/>
        </w:rPr>
        <w:t>]</w:t>
      </w:r>
      <w:r w:rsidRPr="007C6306">
        <w:rPr>
          <w:i/>
        </w:rPr>
        <w:commentReference w:id="42"/>
      </w:r>
    </w:p>
    <w:p w14:paraId="0E0811DE" w14:textId="77777777" w:rsidR="007C6306" w:rsidRPr="007C6306" w:rsidRDefault="007C6306" w:rsidP="006E537C">
      <w:pPr>
        <w:numPr>
          <w:ilvl w:val="0"/>
          <w:numId w:val="8"/>
        </w:numPr>
      </w:pPr>
      <w:r w:rsidRPr="007C6306">
        <w:t>Bước 5: Áp đặt policy-map</w:t>
      </w:r>
    </w:p>
    <w:p w14:paraId="66A22054" w14:textId="77777777" w:rsidR="007C6306" w:rsidRPr="007C6306" w:rsidRDefault="007C6306" w:rsidP="007C6306">
      <w:pPr>
        <w:rPr>
          <w:b/>
        </w:rPr>
      </w:pPr>
      <w:r w:rsidRPr="007C6306">
        <w:t xml:space="preserve">Asa(config)# </w:t>
      </w:r>
      <w:commentRangeStart w:id="44"/>
      <w:r w:rsidRPr="007C6306">
        <w:rPr>
          <w:b/>
        </w:rPr>
        <w:t>service-policy</w:t>
      </w:r>
      <w:r w:rsidRPr="007C6306">
        <w:t xml:space="preserve"> </w:t>
      </w:r>
      <w:r w:rsidRPr="007C6306">
        <w:rPr>
          <w:i/>
        </w:rPr>
        <w:t>policy-map-name</w:t>
      </w:r>
      <w:r w:rsidRPr="007C6306">
        <w:t xml:space="preserve"> {</w:t>
      </w:r>
      <w:r w:rsidRPr="007C6306">
        <w:rPr>
          <w:b/>
        </w:rPr>
        <w:t>global</w:t>
      </w:r>
      <w:r w:rsidRPr="007C6306">
        <w:t xml:space="preserve"> | </w:t>
      </w:r>
      <w:r w:rsidRPr="007C6306">
        <w:rPr>
          <w:b/>
        </w:rPr>
        <w:t>interface</w:t>
      </w:r>
      <w:r w:rsidRPr="007C6306">
        <w:t xml:space="preserve"> </w:t>
      </w:r>
      <w:r w:rsidRPr="007C6306">
        <w:rPr>
          <w:i/>
        </w:rPr>
        <w:t>interface-name</w:t>
      </w:r>
      <w:r w:rsidRPr="007C6306">
        <w:t>}</w:t>
      </w:r>
      <w:commentRangeEnd w:id="44"/>
      <w:r w:rsidRPr="007C6306">
        <w:commentReference w:id="44"/>
      </w:r>
    </w:p>
    <w:p w14:paraId="33718614" w14:textId="64656CE6" w:rsidR="007C6306" w:rsidRPr="007C6306" w:rsidRDefault="006A1713" w:rsidP="007C6306">
      <w:pPr>
        <w:rPr>
          <w:b/>
        </w:rPr>
      </w:pPr>
      <w:r>
        <w:rPr>
          <w:b/>
        </w:rPr>
        <w:lastRenderedPageBreak/>
        <w:t xml:space="preserve">2.3.2.1. </w:t>
      </w:r>
      <w:r w:rsidR="007C6306" w:rsidRPr="007C6306">
        <w:rPr>
          <w:b/>
        </w:rPr>
        <w:t>Định nghĩa regex</w:t>
      </w:r>
    </w:p>
    <w:p w14:paraId="25318383" w14:textId="77777777" w:rsidR="007C6306" w:rsidRPr="007C6306" w:rsidRDefault="007C6306" w:rsidP="007C6306">
      <w:r w:rsidRPr="007C6306">
        <w:t>ASA cho phép giám sát nội dung lưu lượng dựa trên việc so khớp với biểu thức chính quy regex(Xem thêm quy tắc viết regex ở phần phụ lục cuối tài liệu). Regex có thể được định nghĩa đơn lẻ hoặc sử dụng class-map để định nghĩa tập nhiều regex.</w:t>
      </w:r>
    </w:p>
    <w:p w14:paraId="778EEEAF" w14:textId="77777777" w:rsidR="007C6306" w:rsidRPr="007C6306" w:rsidRDefault="007C6306" w:rsidP="007C6306">
      <w:r w:rsidRPr="007C6306">
        <w:t>Trước khi định nghĩa regex, có thể sử dụng lệnh sau để kiểm tra regex đã được định nghĩa đúng theo ý muốn(lệnh này có thể sử dụng ở mọi chế độ cấu hình):</w:t>
      </w:r>
    </w:p>
    <w:p w14:paraId="4167B552" w14:textId="77777777" w:rsidR="007C6306" w:rsidRPr="007C6306" w:rsidRDefault="007C6306" w:rsidP="007C6306">
      <w:r w:rsidRPr="007C6306">
        <w:t>#</w:t>
      </w:r>
      <w:r w:rsidRPr="007C6306">
        <w:rPr>
          <w:b/>
        </w:rPr>
        <w:t>test regex</w:t>
      </w:r>
      <w:r w:rsidRPr="007C6306">
        <w:t xml:space="preserve"> </w:t>
      </w:r>
      <w:r w:rsidRPr="007C6306">
        <w:rPr>
          <w:i/>
        </w:rPr>
        <w:t>input_text regular_expression</w:t>
      </w:r>
    </w:p>
    <w:p w14:paraId="42A3ED78" w14:textId="77777777" w:rsidR="007C6306" w:rsidRPr="007C6306" w:rsidRDefault="007C6306" w:rsidP="007C6306">
      <w:r w:rsidRPr="007C6306">
        <w:rPr>
          <w:i/>
        </w:rPr>
        <w:t>Input_text</w:t>
      </w:r>
      <w:r w:rsidRPr="007C6306">
        <w:t>: Nội dung cần kiểm tra</w:t>
      </w:r>
    </w:p>
    <w:p w14:paraId="25D9F6E7" w14:textId="77777777" w:rsidR="007C6306" w:rsidRPr="007C6306" w:rsidRDefault="007C6306" w:rsidP="007C6306">
      <w:r w:rsidRPr="007C6306">
        <w:rPr>
          <w:i/>
        </w:rPr>
        <w:t>Regular_expression</w:t>
      </w:r>
      <w:r w:rsidRPr="007C6306">
        <w:t>: Biểu thức regex sẽ sử dụng</w:t>
      </w:r>
    </w:p>
    <w:p w14:paraId="35E1BB62" w14:textId="77777777" w:rsidR="007C6306" w:rsidRPr="007C6306" w:rsidRDefault="007C6306" w:rsidP="007C6306">
      <w:r w:rsidRPr="007C6306">
        <w:t>- Định nghĩa regex:</w:t>
      </w:r>
    </w:p>
    <w:p w14:paraId="2FDE72AC" w14:textId="77777777" w:rsidR="007C6306" w:rsidRPr="007C6306" w:rsidRDefault="007C6306" w:rsidP="007C6306">
      <w:r w:rsidRPr="007C6306">
        <w:t xml:space="preserve">Asa(config)# </w:t>
      </w:r>
      <w:r w:rsidRPr="007C6306">
        <w:rPr>
          <w:b/>
        </w:rPr>
        <w:t>regex</w:t>
      </w:r>
      <w:r w:rsidRPr="007C6306">
        <w:t xml:space="preserve"> </w:t>
      </w:r>
      <w:r w:rsidRPr="007C6306">
        <w:rPr>
          <w:i/>
        </w:rPr>
        <w:t>regex_name regular_expression</w:t>
      </w:r>
    </w:p>
    <w:p w14:paraId="03E202AF" w14:textId="77777777" w:rsidR="007C6306" w:rsidRPr="007C6306" w:rsidRDefault="007C6306" w:rsidP="007C6306">
      <w:r w:rsidRPr="007C6306">
        <w:rPr>
          <w:i/>
        </w:rPr>
        <w:t>name</w:t>
      </w:r>
      <w:r w:rsidRPr="007C6306">
        <w:t>: Tên regex</w:t>
      </w:r>
    </w:p>
    <w:p w14:paraId="108DB105" w14:textId="77777777" w:rsidR="007C6306" w:rsidRPr="007C6306" w:rsidRDefault="007C6306" w:rsidP="007C6306">
      <w:r w:rsidRPr="007C6306">
        <w:rPr>
          <w:i/>
        </w:rPr>
        <w:t>regular_expression</w:t>
      </w:r>
      <w:r w:rsidRPr="007C6306">
        <w:t>: Biểu thức regex (có tối đa 100 ký tự)</w:t>
      </w:r>
    </w:p>
    <w:p w14:paraId="26CCBE32" w14:textId="77777777" w:rsidR="007C6306" w:rsidRPr="007C6306" w:rsidRDefault="007C6306" w:rsidP="007C6306">
      <w:r w:rsidRPr="007C6306">
        <w:t>- Định nghĩa class-map:</w:t>
      </w:r>
    </w:p>
    <w:p w14:paraId="17A9528B" w14:textId="77777777" w:rsidR="007C6306" w:rsidRPr="007C6306" w:rsidRDefault="007C6306" w:rsidP="007C6306">
      <w:r w:rsidRPr="007C6306">
        <w:t xml:space="preserve">Asa(config)# </w:t>
      </w:r>
      <w:r w:rsidRPr="007C6306">
        <w:rPr>
          <w:b/>
        </w:rPr>
        <w:t>class-map</w:t>
      </w:r>
      <w:r w:rsidRPr="007C6306">
        <w:t xml:space="preserve"> </w:t>
      </w:r>
      <w:r w:rsidRPr="007C6306">
        <w:rPr>
          <w:b/>
        </w:rPr>
        <w:t>type regex match-any</w:t>
      </w:r>
      <w:r w:rsidRPr="007C6306">
        <w:t xml:space="preserve"> </w:t>
      </w:r>
      <w:r w:rsidRPr="007C6306">
        <w:rPr>
          <w:i/>
        </w:rPr>
        <w:t>class_map_name</w:t>
      </w:r>
    </w:p>
    <w:p w14:paraId="55D051D2" w14:textId="77777777" w:rsidR="007C6306" w:rsidRPr="007C6306" w:rsidRDefault="007C6306" w:rsidP="007C6306">
      <w:r w:rsidRPr="007C6306">
        <w:t xml:space="preserve">Asa(config-cmap)# </w:t>
      </w:r>
      <w:commentRangeStart w:id="45"/>
      <w:r w:rsidRPr="007C6306">
        <w:rPr>
          <w:b/>
        </w:rPr>
        <w:t>match regex</w:t>
      </w:r>
      <w:r w:rsidRPr="007C6306">
        <w:t xml:space="preserve"> </w:t>
      </w:r>
      <w:r w:rsidRPr="007C6306">
        <w:rPr>
          <w:i/>
        </w:rPr>
        <w:t>regex-name</w:t>
      </w:r>
      <w:commentRangeEnd w:id="45"/>
      <w:r w:rsidRPr="007C6306">
        <w:commentReference w:id="45"/>
      </w:r>
    </w:p>
    <w:p w14:paraId="33DFCF63" w14:textId="4A232831" w:rsidR="007C6306" w:rsidRPr="007C6306" w:rsidRDefault="006A1713" w:rsidP="007C6306">
      <w:pPr>
        <w:rPr>
          <w:b/>
        </w:rPr>
      </w:pPr>
      <w:r>
        <w:rPr>
          <w:b/>
        </w:rPr>
        <w:t>2.</w:t>
      </w:r>
      <w:r w:rsidR="007C6306" w:rsidRPr="007C6306">
        <w:rPr>
          <w:b/>
        </w:rPr>
        <w:t>2.3.2. Giám sát lưu lượng DNS</w:t>
      </w:r>
    </w:p>
    <w:p w14:paraId="2C23EA99" w14:textId="77777777" w:rsidR="007C6306" w:rsidRPr="007C6306" w:rsidRDefault="007C6306" w:rsidP="007C6306">
      <w:r w:rsidRPr="007C6306">
        <w:t>- Bước 1: Tạo class-map</w:t>
      </w:r>
    </w:p>
    <w:p w14:paraId="78EBBD0E" w14:textId="77777777" w:rsidR="007C6306" w:rsidRPr="007C6306" w:rsidRDefault="007C6306" w:rsidP="007C6306">
      <w:r w:rsidRPr="007C6306">
        <w:t xml:space="preserve">Asa(config)# </w:t>
      </w:r>
      <w:commentRangeStart w:id="46"/>
      <w:r w:rsidRPr="007C6306">
        <w:rPr>
          <w:b/>
        </w:rPr>
        <w:t>class-map</w:t>
      </w:r>
      <w:r w:rsidRPr="007C6306">
        <w:t xml:space="preserve"> </w:t>
      </w:r>
      <w:r w:rsidRPr="007C6306">
        <w:rPr>
          <w:b/>
        </w:rPr>
        <w:t>type inspect dns [match-all | match-any]</w:t>
      </w:r>
      <w:r w:rsidRPr="007C6306">
        <w:t xml:space="preserve"> </w:t>
      </w:r>
      <w:r w:rsidRPr="007C6306">
        <w:rPr>
          <w:i/>
        </w:rPr>
        <w:t>class_map_name</w:t>
      </w:r>
      <w:commentRangeEnd w:id="46"/>
      <w:r w:rsidRPr="007C6306">
        <w:commentReference w:id="46"/>
      </w:r>
    </w:p>
    <w:p w14:paraId="06C0BB40" w14:textId="77777777" w:rsidR="007C6306" w:rsidRPr="007C6306" w:rsidRDefault="007C6306" w:rsidP="007C6306">
      <w:r w:rsidRPr="007C6306">
        <w:t>Các câu lệnh xác định các đặc điểm của lưu lượng sau đây là tùy chọn:</w:t>
      </w:r>
    </w:p>
    <w:p w14:paraId="2ADC2ECA" w14:textId="77777777" w:rsidR="007C6306" w:rsidRPr="007C6306" w:rsidRDefault="007C6306" w:rsidP="007C6306">
      <w:r w:rsidRPr="007C6306">
        <w:t xml:space="preserve">Asa(config-cmap)# </w:t>
      </w:r>
      <w:commentRangeStart w:id="47"/>
      <w:r w:rsidRPr="007C6306">
        <w:rPr>
          <w:b/>
        </w:rPr>
        <w:t xml:space="preserve">match [not] header-flag [eq] </w:t>
      </w:r>
      <w:r w:rsidRPr="007C6306">
        <w:rPr>
          <w:i/>
        </w:rPr>
        <w:t>{f_name [f_name...]}</w:t>
      </w:r>
      <w:commentRangeEnd w:id="47"/>
      <w:r w:rsidRPr="007C6306">
        <w:commentReference w:id="47"/>
      </w:r>
    </w:p>
    <w:p w14:paraId="5BFBB91F" w14:textId="77777777" w:rsidR="007C6306" w:rsidRPr="007C6306" w:rsidRDefault="007C6306" w:rsidP="007C6306">
      <w:r w:rsidRPr="007C6306">
        <w:t xml:space="preserve">Asa(config-cmap)# </w:t>
      </w:r>
      <w:commentRangeStart w:id="48"/>
      <w:r w:rsidRPr="007C6306">
        <w:rPr>
          <w:b/>
        </w:rPr>
        <w:t xml:space="preserve">match [not] dns-type eq </w:t>
      </w:r>
      <w:r w:rsidRPr="007C6306">
        <w:rPr>
          <w:i/>
        </w:rPr>
        <w:t>t_name</w:t>
      </w:r>
      <w:commentRangeEnd w:id="48"/>
      <w:r w:rsidRPr="007C6306">
        <w:commentReference w:id="48"/>
      </w:r>
    </w:p>
    <w:p w14:paraId="62F9CDE0" w14:textId="77777777" w:rsidR="007C6306" w:rsidRPr="007C6306" w:rsidRDefault="007C6306" w:rsidP="007C6306">
      <w:pPr>
        <w:rPr>
          <w:b/>
        </w:rPr>
      </w:pPr>
      <w:r w:rsidRPr="007C6306">
        <w:t xml:space="preserve">Asa(config-cmap)# </w:t>
      </w:r>
      <w:commentRangeStart w:id="49"/>
      <w:r w:rsidRPr="007C6306">
        <w:rPr>
          <w:b/>
        </w:rPr>
        <w:t>match [not] {question | resource-record {answer | authority | additional}}</w:t>
      </w:r>
      <w:commentRangeEnd w:id="49"/>
      <w:r w:rsidRPr="007C6306">
        <w:commentReference w:id="49"/>
      </w:r>
    </w:p>
    <w:p w14:paraId="245BEEA2" w14:textId="77777777" w:rsidR="007C6306" w:rsidRPr="007C6306" w:rsidRDefault="007C6306" w:rsidP="007C6306">
      <w:r w:rsidRPr="007C6306">
        <w:t xml:space="preserve">Asa(config-cmap)# </w:t>
      </w:r>
      <w:commentRangeStart w:id="50"/>
      <w:r w:rsidRPr="007C6306">
        <w:rPr>
          <w:b/>
        </w:rPr>
        <w:t>match [not] domain-name regex</w:t>
      </w:r>
      <w:r w:rsidRPr="007C6306">
        <w:t xml:space="preserve"> {</w:t>
      </w:r>
      <w:r w:rsidRPr="007C6306">
        <w:rPr>
          <w:i/>
        </w:rPr>
        <w:t>regex_name</w:t>
      </w:r>
      <w:r w:rsidRPr="007C6306">
        <w:t xml:space="preserve"> | </w:t>
      </w:r>
      <w:r w:rsidRPr="007C6306">
        <w:rPr>
          <w:b/>
        </w:rPr>
        <w:t>class</w:t>
      </w:r>
      <w:r w:rsidRPr="007C6306">
        <w:t xml:space="preserve"> </w:t>
      </w:r>
      <w:r w:rsidRPr="007C6306">
        <w:rPr>
          <w:i/>
        </w:rPr>
        <w:t>class_name</w:t>
      </w:r>
      <w:r w:rsidRPr="007C6306">
        <w:t>}</w:t>
      </w:r>
      <w:commentRangeEnd w:id="50"/>
      <w:r w:rsidRPr="007C6306">
        <w:commentReference w:id="50"/>
      </w:r>
    </w:p>
    <w:p w14:paraId="75DE71AC" w14:textId="77777777" w:rsidR="007C6306" w:rsidRPr="007C6306" w:rsidRDefault="007C6306" w:rsidP="007C6306">
      <w:pPr>
        <w:rPr>
          <w:b/>
        </w:rPr>
      </w:pPr>
      <w:r w:rsidRPr="007C6306">
        <w:t xml:space="preserve">Asa(config-cmap)# </w:t>
      </w:r>
      <w:r w:rsidRPr="007C6306">
        <w:rPr>
          <w:b/>
        </w:rPr>
        <w:t>exit</w:t>
      </w:r>
    </w:p>
    <w:p w14:paraId="71BBD5DB" w14:textId="77777777" w:rsidR="007C6306" w:rsidRPr="007C6306" w:rsidRDefault="007C6306" w:rsidP="007C6306">
      <w:r w:rsidRPr="007C6306">
        <w:t xml:space="preserve">Từ khóa </w:t>
      </w:r>
      <w:r w:rsidRPr="007C6306">
        <w:rPr>
          <w:b/>
        </w:rPr>
        <w:t xml:space="preserve">not </w:t>
      </w:r>
      <w:r w:rsidRPr="007C6306">
        <w:t>chỉ định cho các lưu lượng không mang đặc trưng đã chỉ ra</w:t>
      </w:r>
    </w:p>
    <w:p w14:paraId="4E0834DC" w14:textId="77777777" w:rsidR="007C6306" w:rsidRPr="007C6306" w:rsidRDefault="007C6306" w:rsidP="007C6306">
      <w:r w:rsidRPr="007C6306">
        <w:t>- Bước 2: Tạo policy-map</w:t>
      </w:r>
    </w:p>
    <w:p w14:paraId="2BE0B0F8" w14:textId="77777777" w:rsidR="007C6306" w:rsidRPr="007C6306" w:rsidRDefault="007C6306" w:rsidP="007C6306">
      <w:r w:rsidRPr="007C6306">
        <w:t xml:space="preserve">Asa(config)# </w:t>
      </w:r>
      <w:commentRangeStart w:id="51"/>
      <w:r w:rsidRPr="007C6306">
        <w:rPr>
          <w:b/>
        </w:rPr>
        <w:t xml:space="preserve">policy-map type inspect dns </w:t>
      </w:r>
      <w:r w:rsidRPr="007C6306">
        <w:rPr>
          <w:i/>
        </w:rPr>
        <w:t>policy_map_name</w:t>
      </w:r>
      <w:commentRangeEnd w:id="51"/>
      <w:r w:rsidRPr="007C6306">
        <w:commentReference w:id="51"/>
      </w:r>
    </w:p>
    <w:p w14:paraId="65F1D3C9" w14:textId="77777777" w:rsidR="007C6306" w:rsidRPr="007C6306" w:rsidRDefault="007C6306" w:rsidP="007C6306">
      <w:r w:rsidRPr="007C6306">
        <w:lastRenderedPageBreak/>
        <w:t>Để chỉ ra các lưu lượng sẽ được áp đặt policy-map, có thể sử dụng một hoặc đồng thời hai cách sau để chỉ ra đặc điểm của lưu lượng đó:</w:t>
      </w:r>
    </w:p>
    <w:p w14:paraId="0956C0FB" w14:textId="77777777" w:rsidR="007C6306" w:rsidRPr="007C6306" w:rsidRDefault="007C6306" w:rsidP="006E537C">
      <w:pPr>
        <w:numPr>
          <w:ilvl w:val="0"/>
          <w:numId w:val="13"/>
        </w:numPr>
      </w:pPr>
      <w:r w:rsidRPr="007C6306">
        <w:t>Sử dụng class-map</w:t>
      </w:r>
    </w:p>
    <w:p w14:paraId="6036136E" w14:textId="77777777" w:rsidR="007C6306" w:rsidRPr="007C6306" w:rsidRDefault="007C6306" w:rsidP="007C6306">
      <w:pPr>
        <w:rPr>
          <w:i/>
        </w:rPr>
      </w:pPr>
      <w:r w:rsidRPr="007C6306">
        <w:t xml:space="preserve">Asa(config-pmap)# </w:t>
      </w:r>
      <w:r w:rsidRPr="007C6306">
        <w:rPr>
          <w:b/>
        </w:rPr>
        <w:t xml:space="preserve">class </w:t>
      </w:r>
      <w:r w:rsidRPr="007C6306">
        <w:rPr>
          <w:i/>
        </w:rPr>
        <w:t>class-map-name</w:t>
      </w:r>
    </w:p>
    <w:p w14:paraId="15945049" w14:textId="77777777" w:rsidR="007C6306" w:rsidRPr="007C6306" w:rsidRDefault="007C6306" w:rsidP="007C6306">
      <w:pPr>
        <w:rPr>
          <w:b/>
        </w:rPr>
      </w:pPr>
      <w:r w:rsidRPr="007C6306">
        <w:t xml:space="preserve">Asa(config-pmap-c)# </w:t>
      </w:r>
      <w:commentRangeStart w:id="52"/>
      <w:r w:rsidRPr="007C6306">
        <w:rPr>
          <w:b/>
        </w:rPr>
        <w:t>{drop [log]} | {drop-connection [log]} | log</w:t>
      </w:r>
      <w:commentRangeEnd w:id="52"/>
      <w:r w:rsidRPr="007C6306">
        <w:commentReference w:id="52"/>
      </w:r>
    </w:p>
    <w:p w14:paraId="75D8B484" w14:textId="77777777" w:rsidR="007C6306" w:rsidRPr="007C6306" w:rsidRDefault="007C6306" w:rsidP="006E537C">
      <w:pPr>
        <w:numPr>
          <w:ilvl w:val="0"/>
          <w:numId w:val="13"/>
        </w:numPr>
      </w:pPr>
      <w:r w:rsidRPr="007C6306">
        <w:t xml:space="preserve">Sử dụng lệnh </w:t>
      </w:r>
      <w:r w:rsidRPr="007C6306">
        <w:rPr>
          <w:b/>
        </w:rPr>
        <w:t>match</w:t>
      </w:r>
      <w:r w:rsidRPr="007C6306">
        <w:t xml:space="preserve"> tương tự khi định nghĩa class-map cho DNS</w:t>
      </w:r>
    </w:p>
    <w:p w14:paraId="15922E68" w14:textId="77777777" w:rsidR="007C6306" w:rsidRPr="007C6306" w:rsidRDefault="007C6306" w:rsidP="007C6306">
      <w:r w:rsidRPr="007C6306">
        <w:t xml:space="preserve">Asa(config-pmap)# </w:t>
      </w:r>
      <w:r w:rsidRPr="007C6306">
        <w:rPr>
          <w:b/>
        </w:rPr>
        <w:t xml:space="preserve">match </w:t>
      </w:r>
      <w:r w:rsidRPr="007C6306">
        <w:rPr>
          <w:i/>
        </w:rPr>
        <w:t>something</w:t>
      </w:r>
    </w:p>
    <w:p w14:paraId="240B0866" w14:textId="77777777" w:rsidR="007C6306" w:rsidRPr="007C6306" w:rsidRDefault="007C6306" w:rsidP="007C6306">
      <w:pPr>
        <w:rPr>
          <w:b/>
        </w:rPr>
      </w:pPr>
      <w:r w:rsidRPr="007C6306">
        <w:t xml:space="preserve">Asa(config-pmap-c)# </w:t>
      </w:r>
      <w:r w:rsidRPr="007C6306">
        <w:rPr>
          <w:b/>
        </w:rPr>
        <w:t>{drop [log]} | {drop-connection [log]}</w:t>
      </w:r>
    </w:p>
    <w:p w14:paraId="564E08DF" w14:textId="77777777" w:rsidR="007C6306" w:rsidRPr="007C6306" w:rsidRDefault="007C6306" w:rsidP="007C6306">
      <w:r w:rsidRPr="007C6306">
        <w:t xml:space="preserve">Có thể liệt kê nhiều đặc điểm trong 1 policy-map. Nếu lưu lượng khớp với nhiều đặc điểm đã chỉ ra trong policy-map, nó sẽ được xử lý bởi tất cả các cách thức tương ứng cho tới khi bị </w:t>
      </w:r>
      <w:r w:rsidRPr="007C6306">
        <w:rPr>
          <w:b/>
        </w:rPr>
        <w:t>drop</w:t>
      </w:r>
      <w:r w:rsidRPr="007C6306">
        <w:t>. Tất cả các xử lý sau khi lưu lượng bị drop sẽ không có hiệu lực</w:t>
      </w:r>
    </w:p>
    <w:p w14:paraId="0AB7285C" w14:textId="77777777" w:rsidR="007C6306" w:rsidRPr="007C6306" w:rsidRDefault="007C6306" w:rsidP="006E537C">
      <w:pPr>
        <w:numPr>
          <w:ilvl w:val="0"/>
          <w:numId w:val="8"/>
        </w:numPr>
      </w:pPr>
      <w:r w:rsidRPr="007C6306">
        <w:t>Bước 3: Đặt thông số cho bộ giám sát. Các lệnh sau đây là tùy chọn</w:t>
      </w:r>
    </w:p>
    <w:p w14:paraId="2F9400A1" w14:textId="77777777" w:rsidR="007C6306" w:rsidRPr="007C6306" w:rsidRDefault="007C6306" w:rsidP="007C6306">
      <w:r w:rsidRPr="007C6306">
        <w:t xml:space="preserve">Asa(config-pmap)# </w:t>
      </w:r>
      <w:r w:rsidRPr="007C6306">
        <w:rPr>
          <w:b/>
        </w:rPr>
        <w:t>parameters</w:t>
      </w:r>
    </w:p>
    <w:p w14:paraId="5BE8E499" w14:textId="77777777" w:rsidR="007C6306" w:rsidRPr="007C6306" w:rsidRDefault="007C6306" w:rsidP="007C6306">
      <w:r w:rsidRPr="007C6306">
        <w:t xml:space="preserve">Asa(config-pmap-p)# </w:t>
      </w:r>
      <w:commentRangeStart w:id="53"/>
      <w:r w:rsidRPr="007C6306">
        <w:rPr>
          <w:b/>
        </w:rPr>
        <w:t>dns-guard</w:t>
      </w:r>
      <w:commentRangeEnd w:id="53"/>
      <w:r w:rsidRPr="007C6306">
        <w:commentReference w:id="53"/>
      </w:r>
    </w:p>
    <w:p w14:paraId="10969FB2" w14:textId="77777777" w:rsidR="007C6306" w:rsidRPr="007C6306" w:rsidRDefault="007C6306" w:rsidP="007C6306">
      <w:pPr>
        <w:rPr>
          <w:b/>
        </w:rPr>
      </w:pPr>
      <w:r w:rsidRPr="007C6306">
        <w:t xml:space="preserve">Asa(config-pmap-p)# </w:t>
      </w:r>
      <w:commentRangeStart w:id="54"/>
      <w:r w:rsidRPr="007C6306">
        <w:rPr>
          <w:b/>
        </w:rPr>
        <w:t>message-length maximum</w:t>
      </w:r>
      <w:r w:rsidRPr="007C6306">
        <w:t xml:space="preserve"> {</w:t>
      </w:r>
      <w:r w:rsidRPr="007C6306">
        <w:rPr>
          <w:i/>
        </w:rPr>
        <w:t>length</w:t>
      </w:r>
      <w:commentRangeEnd w:id="54"/>
      <w:r w:rsidRPr="007C6306">
        <w:commentReference w:id="54"/>
      </w:r>
      <w:r w:rsidRPr="007C6306">
        <w:rPr>
          <w:i/>
        </w:rPr>
        <w:t xml:space="preserve"> </w:t>
      </w:r>
      <w:r w:rsidRPr="007C6306">
        <w:t xml:space="preserve">| </w:t>
      </w:r>
      <w:r w:rsidRPr="007C6306">
        <w:rPr>
          <w:b/>
        </w:rPr>
        <w:t xml:space="preserve">client </w:t>
      </w:r>
      <w:r w:rsidRPr="007C6306">
        <w:rPr>
          <w:i/>
        </w:rPr>
        <w:t>length</w:t>
      </w:r>
      <w:r w:rsidRPr="007C6306">
        <w:rPr>
          <w:b/>
        </w:rPr>
        <w:t xml:space="preserve"> | server </w:t>
      </w:r>
      <w:r w:rsidRPr="007C6306">
        <w:rPr>
          <w:i/>
        </w:rPr>
        <w:t>length</w:t>
      </w:r>
      <w:r w:rsidRPr="007C6306">
        <w:rPr>
          <w:b/>
        </w:rPr>
        <w:t>}</w:t>
      </w:r>
    </w:p>
    <w:p w14:paraId="7D792888" w14:textId="77777777" w:rsidR="007C6306" w:rsidRPr="007C6306" w:rsidRDefault="007C6306" w:rsidP="007C6306">
      <w:r w:rsidRPr="007C6306">
        <w:t xml:space="preserve">Asa(config-pmap-p)# </w:t>
      </w:r>
      <w:commentRangeStart w:id="55"/>
      <w:r w:rsidRPr="007C6306">
        <w:rPr>
          <w:b/>
        </w:rPr>
        <w:t>nat-rewrite</w:t>
      </w:r>
      <w:commentRangeEnd w:id="55"/>
      <w:r w:rsidRPr="007C6306">
        <w:commentReference w:id="55"/>
      </w:r>
    </w:p>
    <w:p w14:paraId="2C14E471" w14:textId="77777777" w:rsidR="007C6306" w:rsidRPr="007C6306" w:rsidRDefault="007C6306" w:rsidP="007C6306">
      <w:r w:rsidRPr="007C6306">
        <w:t xml:space="preserve">Asa(config-pmap-p)# </w:t>
      </w:r>
      <w:commentRangeStart w:id="56"/>
      <w:r w:rsidRPr="007C6306">
        <w:rPr>
          <w:b/>
          <w:bCs/>
        </w:rPr>
        <w:t>id-randomization</w:t>
      </w:r>
      <w:commentRangeEnd w:id="56"/>
      <w:r w:rsidRPr="007C6306">
        <w:commentReference w:id="56"/>
      </w:r>
    </w:p>
    <w:p w14:paraId="388C806B" w14:textId="77777777" w:rsidR="007C6306" w:rsidRPr="007C6306" w:rsidRDefault="007C6306" w:rsidP="007C6306">
      <w:pPr>
        <w:rPr>
          <w:b/>
        </w:rPr>
      </w:pPr>
      <w:r w:rsidRPr="007C6306">
        <w:t xml:space="preserve">Asa(config-pmap-p)# </w:t>
      </w:r>
      <w:commentRangeStart w:id="57"/>
      <w:r w:rsidRPr="007C6306">
        <w:rPr>
          <w:b/>
        </w:rPr>
        <w:t>protocol-enforcement</w:t>
      </w:r>
      <w:commentRangeEnd w:id="57"/>
      <w:r w:rsidRPr="007C6306">
        <w:commentReference w:id="57"/>
      </w:r>
    </w:p>
    <w:p w14:paraId="012759A6" w14:textId="77777777" w:rsidR="007C6306" w:rsidRPr="007C6306" w:rsidRDefault="007C6306" w:rsidP="007C6306">
      <w:r w:rsidRPr="007C6306">
        <w:t xml:space="preserve">Asa(config-pmap-p)# </w:t>
      </w:r>
      <w:commentRangeStart w:id="58"/>
      <w:r w:rsidRPr="007C6306">
        <w:rPr>
          <w:b/>
          <w:bCs/>
        </w:rPr>
        <w:t>id-mismatch</w:t>
      </w:r>
      <w:r w:rsidRPr="007C6306">
        <w:t xml:space="preserve"> </w:t>
      </w:r>
      <w:bookmarkStart w:id="59" w:name="ID-2092-00000089__ID-2092-00000178"/>
      <w:bookmarkEnd w:id="59"/>
      <w:r w:rsidRPr="007C6306">
        <w:rPr>
          <w:b/>
          <w:bCs/>
        </w:rPr>
        <w:t>count</w:t>
      </w:r>
      <w:r w:rsidRPr="007C6306">
        <w:t xml:space="preserve"> </w:t>
      </w:r>
      <w:bookmarkStart w:id="60" w:name="ID-2092-00000089__ID-2092-00000179"/>
      <w:bookmarkEnd w:id="60"/>
      <w:r w:rsidRPr="007C6306">
        <w:rPr>
          <w:i/>
          <w:iCs/>
        </w:rPr>
        <w:t>number</w:t>
      </w:r>
      <w:r w:rsidRPr="007C6306">
        <w:t xml:space="preserve"> </w:t>
      </w:r>
      <w:bookmarkStart w:id="61" w:name="ID-2092-00000089__ID-2092-0000017a"/>
      <w:bookmarkEnd w:id="61"/>
      <w:r w:rsidRPr="007C6306">
        <w:rPr>
          <w:b/>
          <w:bCs/>
        </w:rPr>
        <w:t>duration</w:t>
      </w:r>
      <w:r w:rsidRPr="007C6306">
        <w:t xml:space="preserve"> </w:t>
      </w:r>
      <w:bookmarkStart w:id="62" w:name="ID-2092-00000089__ID-2092-0000017b"/>
      <w:bookmarkEnd w:id="62"/>
      <w:r w:rsidRPr="007C6306">
        <w:rPr>
          <w:i/>
          <w:iCs/>
        </w:rPr>
        <w:t>time</w:t>
      </w:r>
      <w:r w:rsidRPr="007C6306">
        <w:t xml:space="preserve"> </w:t>
      </w:r>
      <w:bookmarkStart w:id="63" w:name="ID-2092-00000089__ID-2092-0000017c"/>
      <w:bookmarkEnd w:id="63"/>
      <w:r w:rsidRPr="007C6306">
        <w:rPr>
          <w:b/>
          <w:bCs/>
        </w:rPr>
        <w:t>action log</w:t>
      </w:r>
      <w:commentRangeEnd w:id="58"/>
      <w:r w:rsidRPr="007C6306">
        <w:commentReference w:id="58"/>
      </w:r>
    </w:p>
    <w:p w14:paraId="58C3A92A" w14:textId="61387BD7" w:rsidR="007C6306" w:rsidRPr="007C6306" w:rsidRDefault="006A1713" w:rsidP="007C6306">
      <w:pPr>
        <w:rPr>
          <w:b/>
        </w:rPr>
      </w:pPr>
      <w:r>
        <w:rPr>
          <w:b/>
        </w:rPr>
        <w:t>2.2</w:t>
      </w:r>
      <w:r w:rsidR="007C6306" w:rsidRPr="007C6306">
        <w:rPr>
          <w:b/>
        </w:rPr>
        <w:t>.3.3. Giám sát lưu lượng Web</w:t>
      </w:r>
    </w:p>
    <w:p w14:paraId="653D8839" w14:textId="77777777" w:rsidR="007C6306" w:rsidRPr="007C6306" w:rsidRDefault="007C6306" w:rsidP="007C6306">
      <w:r w:rsidRPr="007C6306">
        <w:t>- Bước 1: Tạo class-map</w:t>
      </w:r>
    </w:p>
    <w:p w14:paraId="049FD5FE" w14:textId="77777777" w:rsidR="007C6306" w:rsidRPr="007C6306" w:rsidRDefault="007C6306" w:rsidP="007C6306">
      <w:r w:rsidRPr="007C6306">
        <w:t xml:space="preserve">Asa(config)# </w:t>
      </w:r>
      <w:commentRangeStart w:id="64"/>
      <w:r w:rsidRPr="007C6306">
        <w:rPr>
          <w:b/>
        </w:rPr>
        <w:t>class-map</w:t>
      </w:r>
      <w:r w:rsidRPr="007C6306">
        <w:t xml:space="preserve"> </w:t>
      </w:r>
      <w:r w:rsidRPr="007C6306">
        <w:rPr>
          <w:b/>
        </w:rPr>
        <w:t>type inspect http [match-all | match-any]</w:t>
      </w:r>
      <w:r w:rsidRPr="007C6306">
        <w:t xml:space="preserve"> </w:t>
      </w:r>
      <w:r w:rsidRPr="007C6306">
        <w:rPr>
          <w:i/>
        </w:rPr>
        <w:t>class_map_name</w:t>
      </w:r>
      <w:commentRangeEnd w:id="64"/>
      <w:r w:rsidRPr="007C6306">
        <w:commentReference w:id="64"/>
      </w:r>
    </w:p>
    <w:p w14:paraId="02E1183D" w14:textId="77777777" w:rsidR="007C6306" w:rsidRPr="007C6306" w:rsidRDefault="007C6306" w:rsidP="007C6306">
      <w:r w:rsidRPr="007C6306">
        <w:t>Các câu lệnh xác định các đặc điểm của lưu lượng sau đây là tùy chọn:</w:t>
      </w:r>
    </w:p>
    <w:p w14:paraId="106BA106" w14:textId="77777777" w:rsidR="007C6306" w:rsidRPr="007C6306" w:rsidRDefault="007C6306" w:rsidP="007C6306">
      <w:r w:rsidRPr="007C6306">
        <w:t xml:space="preserve">Asa(config-cmap)# </w:t>
      </w:r>
      <w:commentRangeStart w:id="65"/>
      <w:r w:rsidRPr="007C6306">
        <w:rPr>
          <w:b/>
        </w:rPr>
        <w:t>match [not] req-resp content-type mismatch</w:t>
      </w:r>
      <w:commentRangeEnd w:id="65"/>
      <w:r w:rsidRPr="007C6306">
        <w:commentReference w:id="65"/>
      </w:r>
    </w:p>
    <w:p w14:paraId="0C0D13E4" w14:textId="77777777" w:rsidR="007C6306" w:rsidRPr="007C6306" w:rsidRDefault="007C6306" w:rsidP="007C6306">
      <w:r w:rsidRPr="007C6306">
        <w:t xml:space="preserve">Asa(config-cmap)# </w:t>
      </w:r>
      <w:commentRangeStart w:id="66"/>
      <w:r w:rsidRPr="007C6306">
        <w:rPr>
          <w:b/>
        </w:rPr>
        <w:t>match [not] request args regex</w:t>
      </w:r>
      <w:r w:rsidRPr="007C6306">
        <w:t xml:space="preserve"> {</w:t>
      </w:r>
      <w:r w:rsidRPr="007C6306">
        <w:rPr>
          <w:i/>
        </w:rPr>
        <w:t>regex_name</w:t>
      </w:r>
      <w:r w:rsidRPr="007C6306">
        <w:t xml:space="preserve"> | </w:t>
      </w:r>
      <w:r w:rsidRPr="007C6306">
        <w:rPr>
          <w:b/>
        </w:rPr>
        <w:t>class</w:t>
      </w:r>
      <w:r w:rsidRPr="007C6306">
        <w:t xml:space="preserve"> </w:t>
      </w:r>
      <w:r w:rsidRPr="007C6306">
        <w:rPr>
          <w:i/>
        </w:rPr>
        <w:t>class_name</w:t>
      </w:r>
      <w:r w:rsidRPr="007C6306">
        <w:t>}</w:t>
      </w:r>
      <w:commentRangeEnd w:id="66"/>
      <w:r w:rsidRPr="007C6306">
        <w:commentReference w:id="66"/>
      </w:r>
    </w:p>
    <w:p w14:paraId="6CC0B87D" w14:textId="77777777" w:rsidR="007C6306" w:rsidRPr="007C6306" w:rsidRDefault="007C6306" w:rsidP="007C6306">
      <w:r w:rsidRPr="007C6306">
        <w:t xml:space="preserve">Asa(config-cmap)# </w:t>
      </w:r>
      <w:commentRangeStart w:id="67"/>
      <w:r w:rsidRPr="007C6306">
        <w:rPr>
          <w:b/>
        </w:rPr>
        <w:t>match [not] request body {regex {</w:t>
      </w:r>
      <w:r w:rsidRPr="007C6306">
        <w:rPr>
          <w:i/>
        </w:rPr>
        <w:t>regex_name</w:t>
      </w:r>
      <w:r w:rsidRPr="007C6306">
        <w:rPr>
          <w:b/>
        </w:rPr>
        <w:t xml:space="preserve"> | class </w:t>
      </w:r>
      <w:r w:rsidRPr="007C6306">
        <w:rPr>
          <w:i/>
        </w:rPr>
        <w:t>class_name</w:t>
      </w:r>
      <w:r w:rsidRPr="007C6306">
        <w:rPr>
          <w:b/>
        </w:rPr>
        <w:t xml:space="preserve">} | length gt </w:t>
      </w:r>
      <w:r w:rsidRPr="007C6306">
        <w:rPr>
          <w:i/>
        </w:rPr>
        <w:t>N-bytes</w:t>
      </w:r>
      <w:r w:rsidRPr="007C6306">
        <w:rPr>
          <w:b/>
        </w:rPr>
        <w:t>}</w:t>
      </w:r>
      <w:commentRangeEnd w:id="67"/>
      <w:r w:rsidRPr="007C6306">
        <w:commentReference w:id="67"/>
      </w:r>
    </w:p>
    <w:p w14:paraId="38728920" w14:textId="77777777" w:rsidR="007C6306" w:rsidRPr="007C6306" w:rsidRDefault="007C6306" w:rsidP="007C6306">
      <w:r w:rsidRPr="007C6306">
        <w:t xml:space="preserve">Asa(config-cmap)# </w:t>
      </w:r>
      <w:commentRangeStart w:id="68"/>
      <w:r w:rsidRPr="007C6306">
        <w:rPr>
          <w:b/>
          <w:bCs/>
        </w:rPr>
        <w:t>match</w:t>
      </w:r>
      <w:r w:rsidRPr="007C6306">
        <w:t xml:space="preserve"> [</w:t>
      </w:r>
      <w:bookmarkStart w:id="69" w:name="ID-2092-000005b8__ID-2092-00000603"/>
      <w:bookmarkEnd w:id="69"/>
      <w:r w:rsidRPr="007C6306">
        <w:rPr>
          <w:b/>
          <w:bCs/>
        </w:rPr>
        <w:t>not</w:t>
      </w:r>
      <w:r w:rsidRPr="007C6306">
        <w:t xml:space="preserve">] </w:t>
      </w:r>
      <w:bookmarkStart w:id="70" w:name="ID-2092-000005b8__ID-2092-00000604"/>
      <w:bookmarkEnd w:id="70"/>
      <w:r w:rsidRPr="007C6306">
        <w:rPr>
          <w:b/>
          <w:bCs/>
        </w:rPr>
        <w:t>request header</w:t>
      </w:r>
      <w:commentRangeEnd w:id="68"/>
      <w:r w:rsidRPr="007C6306">
        <w:commentReference w:id="68"/>
      </w:r>
      <w:r w:rsidRPr="007C6306">
        <w:t xml:space="preserve"> </w:t>
      </w:r>
      <w:commentRangeStart w:id="71"/>
      <w:r w:rsidRPr="007C6306">
        <w:t>{</w:t>
      </w:r>
      <w:bookmarkStart w:id="72" w:name="ID-2092-000005b8__ID-2092-00000605"/>
      <w:bookmarkEnd w:id="72"/>
      <w:r w:rsidRPr="007C6306">
        <w:rPr>
          <w:i/>
          <w:iCs/>
        </w:rPr>
        <w:t>field</w:t>
      </w:r>
      <w:r w:rsidRPr="007C6306">
        <w:t xml:space="preserve"> | </w:t>
      </w:r>
      <w:bookmarkStart w:id="73" w:name="ID-2092-000005b8__ID-2092-00000606"/>
      <w:bookmarkEnd w:id="73"/>
      <w:r w:rsidRPr="007C6306">
        <w:rPr>
          <w:b/>
          <w:bCs/>
        </w:rPr>
        <w:t>regex</w:t>
      </w:r>
      <w:r w:rsidRPr="007C6306">
        <w:t xml:space="preserve"> </w:t>
      </w:r>
      <w:bookmarkStart w:id="74" w:name="ID-2092-000005b8__ID-2092-00000607"/>
      <w:bookmarkEnd w:id="74"/>
      <w:r w:rsidRPr="007C6306">
        <w:rPr>
          <w:i/>
          <w:iCs/>
        </w:rPr>
        <w:t>regex_name</w:t>
      </w:r>
      <w:r w:rsidRPr="007C6306">
        <w:t>}</w:t>
      </w:r>
      <w:commentRangeEnd w:id="71"/>
      <w:r w:rsidRPr="007C6306">
        <w:commentReference w:id="71"/>
      </w:r>
      <w:r w:rsidRPr="007C6306">
        <w:t xml:space="preserve"> </w:t>
      </w:r>
      <w:bookmarkStart w:id="75" w:name="ID-2092-000005b8__ID-2092-00000608"/>
      <w:bookmarkEnd w:id="75"/>
      <w:commentRangeStart w:id="76"/>
      <w:r w:rsidRPr="007C6306">
        <w:rPr>
          <w:b/>
          <w:bCs/>
        </w:rPr>
        <w:t>regex</w:t>
      </w:r>
      <w:r w:rsidRPr="007C6306">
        <w:t xml:space="preserve"> {</w:t>
      </w:r>
      <w:bookmarkStart w:id="77" w:name="ID-2092-000005b8__ID-2092-00000609"/>
      <w:bookmarkEnd w:id="77"/>
      <w:r w:rsidRPr="007C6306">
        <w:rPr>
          <w:i/>
          <w:iCs/>
        </w:rPr>
        <w:t>regex_name</w:t>
      </w:r>
      <w:r w:rsidRPr="007C6306">
        <w:t xml:space="preserve"> | </w:t>
      </w:r>
      <w:bookmarkStart w:id="78" w:name="ID-2092-000005b8__ID-2092-0000060a"/>
      <w:bookmarkEnd w:id="78"/>
      <w:r w:rsidRPr="007C6306">
        <w:rPr>
          <w:b/>
          <w:bCs/>
        </w:rPr>
        <w:t>class</w:t>
      </w:r>
      <w:r w:rsidRPr="007C6306">
        <w:t xml:space="preserve"> </w:t>
      </w:r>
      <w:bookmarkStart w:id="79" w:name="ID-2092-000005b8__ID-2092-0000060b"/>
      <w:bookmarkEnd w:id="79"/>
      <w:r w:rsidRPr="007C6306">
        <w:rPr>
          <w:i/>
          <w:iCs/>
        </w:rPr>
        <w:t>class_name</w:t>
      </w:r>
      <w:r w:rsidRPr="007C6306">
        <w:t>}</w:t>
      </w:r>
      <w:commentRangeEnd w:id="76"/>
      <w:r w:rsidRPr="007C6306">
        <w:commentReference w:id="76"/>
      </w:r>
    </w:p>
    <w:p w14:paraId="1D0351E4" w14:textId="77777777" w:rsidR="007C6306" w:rsidRPr="007C6306" w:rsidRDefault="007C6306" w:rsidP="007C6306">
      <w:r w:rsidRPr="007C6306">
        <w:lastRenderedPageBreak/>
        <w:t xml:space="preserve">Asa(config-cmap)# </w:t>
      </w:r>
      <w:commentRangeStart w:id="80"/>
      <w:r w:rsidRPr="007C6306">
        <w:rPr>
          <w:b/>
          <w:bCs/>
        </w:rPr>
        <w:t>match</w:t>
      </w:r>
      <w:r w:rsidRPr="007C6306">
        <w:t xml:space="preserve"> [</w:t>
      </w:r>
      <w:bookmarkStart w:id="81" w:name="ID-2092-000005b8__ID-2092-0000060f"/>
      <w:bookmarkEnd w:id="81"/>
      <w:r w:rsidRPr="007C6306">
        <w:rPr>
          <w:b/>
          <w:bCs/>
        </w:rPr>
        <w:t>not</w:t>
      </w:r>
      <w:r w:rsidRPr="007C6306">
        <w:t xml:space="preserve">] </w:t>
      </w:r>
      <w:bookmarkStart w:id="82" w:name="ID-2092-000005b8__ID-2092-00000610"/>
      <w:bookmarkEnd w:id="82"/>
      <w:r w:rsidRPr="007C6306">
        <w:rPr>
          <w:b/>
          <w:bCs/>
        </w:rPr>
        <w:t>request header</w:t>
      </w:r>
      <w:commentRangeEnd w:id="80"/>
      <w:r w:rsidRPr="007C6306">
        <w:commentReference w:id="80"/>
      </w:r>
      <w:r w:rsidRPr="007C6306">
        <w:t xml:space="preserve"> </w:t>
      </w:r>
      <w:commentRangeStart w:id="83"/>
      <w:r w:rsidRPr="007C6306">
        <w:t>{</w:t>
      </w:r>
      <w:bookmarkStart w:id="84" w:name="ID-2092-000005b8__ID-2092-00000611"/>
      <w:bookmarkEnd w:id="84"/>
      <w:r w:rsidRPr="007C6306">
        <w:rPr>
          <w:i/>
          <w:iCs/>
        </w:rPr>
        <w:t>field</w:t>
      </w:r>
      <w:r w:rsidRPr="007C6306">
        <w:t xml:space="preserve"> | </w:t>
      </w:r>
      <w:bookmarkStart w:id="85" w:name="ID-2092-000005b8__ID-2092-00000612"/>
      <w:bookmarkEnd w:id="85"/>
      <w:r w:rsidRPr="007C6306">
        <w:rPr>
          <w:b/>
          <w:bCs/>
        </w:rPr>
        <w:t>regex</w:t>
      </w:r>
      <w:r w:rsidRPr="007C6306">
        <w:t xml:space="preserve"> {</w:t>
      </w:r>
      <w:bookmarkStart w:id="86" w:name="ID-2092-000005b8__ID-2092-00000613"/>
      <w:bookmarkEnd w:id="86"/>
      <w:r w:rsidRPr="007C6306">
        <w:rPr>
          <w:i/>
          <w:iCs/>
        </w:rPr>
        <w:t>regex_name</w:t>
      </w:r>
      <w:r w:rsidRPr="007C6306">
        <w:t xml:space="preserve"> | </w:t>
      </w:r>
      <w:bookmarkStart w:id="87" w:name="ID-2092-000005b8__ID-2092-00000614"/>
      <w:bookmarkEnd w:id="87"/>
      <w:r w:rsidRPr="007C6306">
        <w:rPr>
          <w:b/>
          <w:bCs/>
        </w:rPr>
        <w:t>class</w:t>
      </w:r>
      <w:r w:rsidRPr="007C6306">
        <w:t xml:space="preserve"> </w:t>
      </w:r>
      <w:bookmarkStart w:id="88" w:name="ID-2092-000005b8__ID-2092-00000615"/>
      <w:bookmarkEnd w:id="88"/>
      <w:r w:rsidRPr="007C6306">
        <w:rPr>
          <w:i/>
          <w:iCs/>
        </w:rPr>
        <w:t>class_name</w:t>
      </w:r>
      <w:r w:rsidRPr="007C6306">
        <w:t>}}</w:t>
      </w:r>
      <w:commentRangeEnd w:id="83"/>
      <w:r w:rsidRPr="007C6306">
        <w:commentReference w:id="83"/>
      </w:r>
      <w:r w:rsidRPr="007C6306">
        <w:t xml:space="preserve"> {</w:t>
      </w:r>
      <w:bookmarkStart w:id="89" w:name="ID-2092-000005b8__ID-2092-00000616"/>
      <w:bookmarkEnd w:id="89"/>
      <w:commentRangeStart w:id="90"/>
      <w:r w:rsidRPr="007C6306">
        <w:rPr>
          <w:b/>
          <w:bCs/>
        </w:rPr>
        <w:t>length gt</w:t>
      </w:r>
      <w:r w:rsidRPr="007C6306">
        <w:t xml:space="preserve"> </w:t>
      </w:r>
      <w:bookmarkStart w:id="91" w:name="ID-2092-000005b8__ID-2092-00000617"/>
      <w:bookmarkEnd w:id="91"/>
      <w:r w:rsidRPr="007C6306">
        <w:rPr>
          <w:i/>
          <w:iCs/>
        </w:rPr>
        <w:t>N</w:t>
      </w:r>
      <w:commentRangeEnd w:id="90"/>
      <w:r w:rsidRPr="007C6306">
        <w:rPr>
          <w:i/>
          <w:iCs/>
        </w:rPr>
        <w:t>-bytes</w:t>
      </w:r>
      <w:r w:rsidRPr="007C6306">
        <w:commentReference w:id="90"/>
      </w:r>
      <w:r w:rsidRPr="007C6306">
        <w:t xml:space="preserve"> | </w:t>
      </w:r>
      <w:bookmarkStart w:id="92" w:name="ID-2092-000005b8__ID-2092-00000618"/>
      <w:bookmarkEnd w:id="92"/>
      <w:commentRangeStart w:id="93"/>
      <w:r w:rsidRPr="007C6306">
        <w:rPr>
          <w:b/>
          <w:bCs/>
        </w:rPr>
        <w:t>count gt</w:t>
      </w:r>
      <w:r w:rsidRPr="007C6306">
        <w:t xml:space="preserve"> </w:t>
      </w:r>
      <w:bookmarkStart w:id="94" w:name="ID-2092-000005b8__ID-2092-00000619"/>
      <w:bookmarkEnd w:id="94"/>
      <w:r w:rsidRPr="007C6306">
        <w:rPr>
          <w:i/>
          <w:iCs/>
        </w:rPr>
        <w:t>number</w:t>
      </w:r>
      <w:commentRangeEnd w:id="93"/>
      <w:r w:rsidRPr="007C6306">
        <w:commentReference w:id="93"/>
      </w:r>
      <w:r w:rsidRPr="007C6306">
        <w:t>}</w:t>
      </w:r>
    </w:p>
    <w:p w14:paraId="23695353" w14:textId="77777777" w:rsidR="007C6306" w:rsidRPr="007C6306" w:rsidRDefault="007C6306" w:rsidP="007C6306">
      <w:r w:rsidRPr="007C6306">
        <w:t xml:space="preserve">Asa(config-cmap)# </w:t>
      </w:r>
      <w:commentRangeStart w:id="95"/>
      <w:r w:rsidRPr="007C6306">
        <w:rPr>
          <w:b/>
          <w:bCs/>
        </w:rPr>
        <w:t>match</w:t>
      </w:r>
      <w:r w:rsidRPr="007C6306">
        <w:t xml:space="preserve"> [</w:t>
      </w:r>
      <w:bookmarkStart w:id="96" w:name="ID-2092-000005b8__ID-2092-0000061d"/>
      <w:bookmarkEnd w:id="96"/>
      <w:r w:rsidRPr="007C6306">
        <w:rPr>
          <w:b/>
          <w:bCs/>
        </w:rPr>
        <w:t>not</w:t>
      </w:r>
      <w:r w:rsidRPr="007C6306">
        <w:t xml:space="preserve">] </w:t>
      </w:r>
      <w:bookmarkStart w:id="97" w:name="ID-2092-000005b8__ID-2092-0000061e"/>
      <w:bookmarkEnd w:id="97"/>
      <w:r w:rsidRPr="007C6306">
        <w:rPr>
          <w:b/>
          <w:bCs/>
        </w:rPr>
        <w:t>request header</w:t>
      </w:r>
      <w:r w:rsidRPr="007C6306">
        <w:t xml:space="preserve"> {</w:t>
      </w:r>
      <w:bookmarkStart w:id="98" w:name="ID-2092-000005b8__ID-2092-0000061f"/>
      <w:bookmarkEnd w:id="98"/>
      <w:r w:rsidRPr="007C6306">
        <w:rPr>
          <w:b/>
          <w:bCs/>
        </w:rPr>
        <w:t>length gt</w:t>
      </w:r>
      <w:r w:rsidRPr="007C6306">
        <w:t xml:space="preserve"> </w:t>
      </w:r>
      <w:bookmarkStart w:id="99" w:name="ID-2092-000005b8__ID-2092-00000620"/>
      <w:bookmarkEnd w:id="99"/>
      <w:r w:rsidRPr="007C6306">
        <w:rPr>
          <w:i/>
          <w:iCs/>
        </w:rPr>
        <w:t>N-bytes</w:t>
      </w:r>
      <w:r w:rsidRPr="007C6306">
        <w:t xml:space="preserve"> | </w:t>
      </w:r>
      <w:bookmarkStart w:id="100" w:name="ID-2092-000005b8__ID-2092-00000621"/>
      <w:bookmarkEnd w:id="100"/>
      <w:r w:rsidRPr="007C6306">
        <w:rPr>
          <w:b/>
          <w:bCs/>
        </w:rPr>
        <w:t>count gt</w:t>
      </w:r>
      <w:r w:rsidRPr="007C6306">
        <w:t xml:space="preserve"> </w:t>
      </w:r>
      <w:bookmarkStart w:id="101" w:name="ID-2092-000005b8__ID-2092-00000622"/>
      <w:bookmarkEnd w:id="101"/>
      <w:r w:rsidRPr="007C6306">
        <w:rPr>
          <w:i/>
          <w:iCs/>
        </w:rPr>
        <w:t>number</w:t>
      </w:r>
      <w:r w:rsidRPr="007C6306">
        <w:t xml:space="preserve"> | </w:t>
      </w:r>
      <w:bookmarkStart w:id="102" w:name="ID-2092-000005b8__ID-2092-00000623"/>
      <w:bookmarkEnd w:id="102"/>
      <w:r w:rsidRPr="007C6306">
        <w:rPr>
          <w:b/>
          <w:bCs/>
        </w:rPr>
        <w:t>non-ascii</w:t>
      </w:r>
      <w:r w:rsidRPr="007C6306">
        <w:t>}</w:t>
      </w:r>
      <w:commentRangeEnd w:id="95"/>
      <w:r w:rsidRPr="007C6306">
        <w:commentReference w:id="95"/>
      </w:r>
    </w:p>
    <w:p w14:paraId="1AAE532C" w14:textId="77777777" w:rsidR="007C6306" w:rsidRPr="007C6306" w:rsidRDefault="007C6306" w:rsidP="007C6306">
      <w:r w:rsidRPr="007C6306">
        <w:t xml:space="preserve">Asa(config-cmap)# </w:t>
      </w:r>
      <w:commentRangeStart w:id="103"/>
      <w:r w:rsidRPr="007C6306">
        <w:rPr>
          <w:b/>
          <w:bCs/>
        </w:rPr>
        <w:t>match</w:t>
      </w:r>
      <w:r w:rsidRPr="007C6306">
        <w:t xml:space="preserve"> [</w:t>
      </w:r>
      <w:bookmarkStart w:id="104" w:name="ID-2092-000005b8__ID-2092-00000627"/>
      <w:bookmarkEnd w:id="104"/>
      <w:r w:rsidRPr="007C6306">
        <w:rPr>
          <w:b/>
          <w:bCs/>
        </w:rPr>
        <w:t>not</w:t>
      </w:r>
      <w:r w:rsidRPr="007C6306">
        <w:t xml:space="preserve">] </w:t>
      </w:r>
      <w:bookmarkStart w:id="105" w:name="ID-2092-000005b8__ID-2092-00000628"/>
      <w:bookmarkEnd w:id="105"/>
      <w:r w:rsidRPr="007C6306">
        <w:rPr>
          <w:b/>
          <w:bCs/>
        </w:rPr>
        <w:t>request method</w:t>
      </w:r>
      <w:r w:rsidRPr="007C6306">
        <w:t xml:space="preserve"> {</w:t>
      </w:r>
      <w:bookmarkStart w:id="106" w:name="ID-2092-000005b8__ID-2092-00000629"/>
      <w:bookmarkEnd w:id="106"/>
      <w:r w:rsidRPr="007C6306">
        <w:rPr>
          <w:i/>
          <w:iCs/>
        </w:rPr>
        <w:t xml:space="preserve">method </w:t>
      </w:r>
      <w:r w:rsidRPr="007C6306">
        <w:t xml:space="preserve">| </w:t>
      </w:r>
      <w:bookmarkStart w:id="107" w:name="ID-2092-000005b8__ID-2092-0000062a"/>
      <w:bookmarkEnd w:id="107"/>
      <w:r w:rsidRPr="007C6306">
        <w:rPr>
          <w:b/>
          <w:bCs/>
        </w:rPr>
        <w:t>regex</w:t>
      </w:r>
      <w:r w:rsidRPr="007C6306">
        <w:t xml:space="preserve"> {</w:t>
      </w:r>
      <w:bookmarkStart w:id="108" w:name="ID-2092-000005b8__ID-2092-0000062b"/>
      <w:bookmarkEnd w:id="108"/>
      <w:r w:rsidRPr="007C6306">
        <w:rPr>
          <w:i/>
          <w:iCs/>
        </w:rPr>
        <w:t>regex_name</w:t>
      </w:r>
      <w:r w:rsidRPr="007C6306">
        <w:t xml:space="preserve"> | </w:t>
      </w:r>
      <w:bookmarkStart w:id="109" w:name="ID-2092-000005b8__ID-2092-0000062c"/>
      <w:bookmarkEnd w:id="109"/>
      <w:r w:rsidRPr="007C6306">
        <w:rPr>
          <w:b/>
          <w:bCs/>
        </w:rPr>
        <w:t>class</w:t>
      </w:r>
      <w:r w:rsidRPr="007C6306">
        <w:t xml:space="preserve"> </w:t>
      </w:r>
      <w:bookmarkStart w:id="110" w:name="ID-2092-000005b8__ID-2092-0000062d"/>
      <w:bookmarkEnd w:id="110"/>
      <w:r w:rsidRPr="007C6306">
        <w:rPr>
          <w:i/>
          <w:iCs/>
        </w:rPr>
        <w:t>class_name</w:t>
      </w:r>
      <w:r w:rsidRPr="007C6306">
        <w:t>}}</w:t>
      </w:r>
      <w:commentRangeEnd w:id="103"/>
      <w:r w:rsidRPr="007C6306">
        <w:commentReference w:id="103"/>
      </w:r>
    </w:p>
    <w:p w14:paraId="2CB9856B" w14:textId="77777777" w:rsidR="007C6306" w:rsidRPr="007C6306" w:rsidRDefault="007C6306" w:rsidP="007C6306">
      <w:r w:rsidRPr="007C6306">
        <w:t xml:space="preserve">Asa(config-cmap)# </w:t>
      </w:r>
      <w:commentRangeStart w:id="111"/>
      <w:r w:rsidRPr="007C6306">
        <w:rPr>
          <w:b/>
          <w:bCs/>
        </w:rPr>
        <w:t>match</w:t>
      </w:r>
      <w:r w:rsidRPr="007C6306">
        <w:t xml:space="preserve"> [</w:t>
      </w:r>
      <w:bookmarkStart w:id="112" w:name="ID-2092-000005b8__ID-2092-00000631"/>
      <w:bookmarkEnd w:id="112"/>
      <w:r w:rsidRPr="007C6306">
        <w:rPr>
          <w:b/>
          <w:bCs/>
        </w:rPr>
        <w:t>not</w:t>
      </w:r>
      <w:r w:rsidRPr="007C6306">
        <w:t xml:space="preserve">] </w:t>
      </w:r>
      <w:bookmarkStart w:id="113" w:name="ID-2092-000005b8__ID-2092-00000632"/>
      <w:bookmarkEnd w:id="113"/>
      <w:r w:rsidRPr="007C6306">
        <w:rPr>
          <w:b/>
          <w:bCs/>
        </w:rPr>
        <w:t>request uri</w:t>
      </w:r>
      <w:r w:rsidRPr="007C6306">
        <w:t xml:space="preserve"> {</w:t>
      </w:r>
      <w:bookmarkStart w:id="114" w:name="ID-2092-000005b8__ID-2092-00000633"/>
      <w:bookmarkEnd w:id="114"/>
      <w:r w:rsidRPr="007C6306">
        <w:rPr>
          <w:b/>
          <w:bCs/>
        </w:rPr>
        <w:t>regex</w:t>
      </w:r>
      <w:r w:rsidRPr="007C6306">
        <w:t xml:space="preserve"> {</w:t>
      </w:r>
      <w:bookmarkStart w:id="115" w:name="ID-2092-000005b8__ID-2092-00000634"/>
      <w:bookmarkEnd w:id="115"/>
      <w:r w:rsidRPr="007C6306">
        <w:rPr>
          <w:i/>
          <w:iCs/>
        </w:rPr>
        <w:t>regex_name</w:t>
      </w:r>
      <w:r w:rsidRPr="007C6306">
        <w:t xml:space="preserve"> | </w:t>
      </w:r>
      <w:bookmarkStart w:id="116" w:name="ID-2092-000005b8__ID-2092-00000635"/>
      <w:bookmarkEnd w:id="116"/>
      <w:r w:rsidRPr="007C6306">
        <w:rPr>
          <w:b/>
          <w:bCs/>
        </w:rPr>
        <w:t>class</w:t>
      </w:r>
      <w:r w:rsidRPr="007C6306">
        <w:t xml:space="preserve"> </w:t>
      </w:r>
      <w:bookmarkStart w:id="117" w:name="ID-2092-000005b8__ID-2092-00000636"/>
      <w:bookmarkEnd w:id="117"/>
      <w:r w:rsidRPr="007C6306">
        <w:rPr>
          <w:i/>
          <w:iCs/>
        </w:rPr>
        <w:t>class_name</w:t>
      </w:r>
      <w:r w:rsidRPr="007C6306">
        <w:t xml:space="preserve">} | </w:t>
      </w:r>
      <w:bookmarkStart w:id="118" w:name="ID-2092-000005b8__ID-2092-00000637"/>
      <w:bookmarkEnd w:id="118"/>
      <w:r w:rsidRPr="007C6306">
        <w:rPr>
          <w:b/>
          <w:bCs/>
        </w:rPr>
        <w:t>length gt</w:t>
      </w:r>
      <w:r w:rsidRPr="007C6306">
        <w:t xml:space="preserve"> </w:t>
      </w:r>
      <w:bookmarkStart w:id="119" w:name="ID-2092-000005b8__ID-2092-00000638"/>
      <w:bookmarkEnd w:id="119"/>
      <w:r w:rsidRPr="007C6306">
        <w:rPr>
          <w:i/>
          <w:iCs/>
        </w:rPr>
        <w:t>bytes</w:t>
      </w:r>
      <w:r w:rsidRPr="007C6306">
        <w:t>}</w:t>
      </w:r>
      <w:commentRangeEnd w:id="111"/>
      <w:r w:rsidRPr="007C6306">
        <w:commentReference w:id="111"/>
      </w:r>
    </w:p>
    <w:p w14:paraId="644029D1" w14:textId="77777777" w:rsidR="007C6306" w:rsidRPr="007C6306" w:rsidRDefault="007C6306" w:rsidP="007C6306">
      <w:r w:rsidRPr="007C6306">
        <w:t xml:space="preserve">Asa(config-cmap)# </w:t>
      </w:r>
      <w:commentRangeStart w:id="120"/>
      <w:r w:rsidRPr="007C6306">
        <w:rPr>
          <w:b/>
          <w:bCs/>
        </w:rPr>
        <w:t>match</w:t>
      </w:r>
      <w:r w:rsidRPr="007C6306">
        <w:t xml:space="preserve"> [</w:t>
      </w:r>
      <w:bookmarkStart w:id="121" w:name="ID-2092-000005b8__ID-2092-0000063c"/>
      <w:bookmarkEnd w:id="121"/>
      <w:r w:rsidRPr="007C6306">
        <w:rPr>
          <w:b/>
          <w:bCs/>
        </w:rPr>
        <w:t>not</w:t>
      </w:r>
      <w:r w:rsidRPr="007C6306">
        <w:t xml:space="preserve">] </w:t>
      </w:r>
      <w:bookmarkStart w:id="122" w:name="ID-2092-000005b8__ID-2092-0000063d"/>
      <w:bookmarkEnd w:id="122"/>
      <w:r w:rsidRPr="007C6306">
        <w:rPr>
          <w:b/>
          <w:bCs/>
        </w:rPr>
        <w:t>response body</w:t>
      </w:r>
      <w:r w:rsidRPr="007C6306">
        <w:t xml:space="preserve"> {</w:t>
      </w:r>
      <w:bookmarkStart w:id="123" w:name="ID-2092-000005b8__ID-2092-0000063e"/>
      <w:bookmarkEnd w:id="123"/>
      <w:r w:rsidRPr="007C6306">
        <w:rPr>
          <w:b/>
          <w:bCs/>
        </w:rPr>
        <w:t>active-x</w:t>
      </w:r>
      <w:r w:rsidRPr="007C6306">
        <w:t xml:space="preserve"> | </w:t>
      </w:r>
      <w:bookmarkStart w:id="124" w:name="ID-2092-000005b8__ID-2092-0000063f"/>
      <w:bookmarkEnd w:id="124"/>
      <w:r w:rsidRPr="007C6306">
        <w:rPr>
          <w:b/>
          <w:bCs/>
        </w:rPr>
        <w:t>java-applet</w:t>
      </w:r>
      <w:r w:rsidRPr="007C6306">
        <w:t xml:space="preserve"> | </w:t>
      </w:r>
      <w:bookmarkStart w:id="125" w:name="ID-2092-000005b8__ID-2092-00000640"/>
      <w:bookmarkEnd w:id="125"/>
      <w:r w:rsidRPr="007C6306">
        <w:rPr>
          <w:b/>
          <w:bCs/>
        </w:rPr>
        <w:t>regex</w:t>
      </w:r>
      <w:r w:rsidRPr="007C6306">
        <w:t xml:space="preserve"> {</w:t>
      </w:r>
      <w:bookmarkStart w:id="126" w:name="ID-2092-000005b8__ID-2092-00000641"/>
      <w:bookmarkEnd w:id="126"/>
      <w:r w:rsidRPr="007C6306">
        <w:rPr>
          <w:i/>
          <w:iCs/>
        </w:rPr>
        <w:t>regex_name</w:t>
      </w:r>
      <w:r w:rsidRPr="007C6306">
        <w:t xml:space="preserve"> | </w:t>
      </w:r>
      <w:bookmarkStart w:id="127" w:name="ID-2092-000005b8__ID-2092-00000642"/>
      <w:bookmarkEnd w:id="127"/>
      <w:r w:rsidRPr="007C6306">
        <w:rPr>
          <w:b/>
          <w:bCs/>
        </w:rPr>
        <w:t>class</w:t>
      </w:r>
      <w:r w:rsidRPr="007C6306">
        <w:t xml:space="preserve"> </w:t>
      </w:r>
      <w:bookmarkStart w:id="128" w:name="ID-2092-000005b8__ID-2092-00000643"/>
      <w:bookmarkEnd w:id="128"/>
      <w:r w:rsidRPr="007C6306">
        <w:rPr>
          <w:i/>
          <w:iCs/>
        </w:rPr>
        <w:t>class_name</w:t>
      </w:r>
      <w:r w:rsidRPr="007C6306">
        <w:t>}}</w:t>
      </w:r>
      <w:commentRangeEnd w:id="120"/>
      <w:r w:rsidRPr="007C6306">
        <w:commentReference w:id="120"/>
      </w:r>
    </w:p>
    <w:p w14:paraId="0C912FDD" w14:textId="77777777" w:rsidR="007C6306" w:rsidRPr="007C6306" w:rsidRDefault="007C6306" w:rsidP="007C6306">
      <w:r w:rsidRPr="007C6306">
        <w:t xml:space="preserve">Asa(config-cmap)# </w:t>
      </w:r>
      <w:r w:rsidRPr="007C6306">
        <w:rPr>
          <w:b/>
          <w:bCs/>
        </w:rPr>
        <w:t>match</w:t>
      </w:r>
      <w:r w:rsidRPr="007C6306">
        <w:t xml:space="preserve"> [</w:t>
      </w:r>
      <w:bookmarkStart w:id="129" w:name="ID-2092-000005b8__ID-2092-00000647"/>
      <w:bookmarkEnd w:id="129"/>
      <w:r w:rsidRPr="007C6306">
        <w:rPr>
          <w:b/>
          <w:bCs/>
        </w:rPr>
        <w:t>not</w:t>
      </w:r>
      <w:r w:rsidRPr="007C6306">
        <w:t xml:space="preserve">] </w:t>
      </w:r>
      <w:bookmarkStart w:id="130" w:name="ID-2092-000005b8__ID-2092-00000648"/>
      <w:bookmarkEnd w:id="130"/>
      <w:r w:rsidRPr="007C6306">
        <w:rPr>
          <w:b/>
          <w:bCs/>
        </w:rPr>
        <w:t>response body length gt</w:t>
      </w:r>
      <w:r w:rsidRPr="007C6306">
        <w:t xml:space="preserve"> </w:t>
      </w:r>
      <w:bookmarkStart w:id="131" w:name="ID-2092-000005b8__ID-2092-00000649"/>
      <w:bookmarkEnd w:id="131"/>
      <w:r w:rsidRPr="007C6306">
        <w:t>N-</w:t>
      </w:r>
      <w:r w:rsidRPr="007C6306">
        <w:rPr>
          <w:i/>
          <w:iCs/>
        </w:rPr>
        <w:t>bytes</w:t>
      </w:r>
    </w:p>
    <w:p w14:paraId="38E5EB35" w14:textId="77777777" w:rsidR="007C6306" w:rsidRPr="007C6306" w:rsidRDefault="007C6306" w:rsidP="007C6306">
      <w:r w:rsidRPr="007C6306">
        <w:t xml:space="preserve">Asa(config-cmap)# </w:t>
      </w:r>
      <w:commentRangeStart w:id="132"/>
      <w:r w:rsidRPr="007C6306">
        <w:rPr>
          <w:b/>
          <w:bCs/>
        </w:rPr>
        <w:t>match</w:t>
      </w:r>
      <w:r w:rsidRPr="007C6306">
        <w:t xml:space="preserve"> [</w:t>
      </w:r>
      <w:bookmarkStart w:id="133" w:name="ID-2092-000005b8__ID-2092-0000064d"/>
      <w:bookmarkEnd w:id="133"/>
      <w:r w:rsidRPr="007C6306">
        <w:rPr>
          <w:b/>
          <w:bCs/>
        </w:rPr>
        <w:t>not</w:t>
      </w:r>
      <w:r w:rsidRPr="007C6306">
        <w:t xml:space="preserve">] </w:t>
      </w:r>
      <w:bookmarkStart w:id="134" w:name="ID-2092-000005b8__ID-2092-0000064e"/>
      <w:bookmarkEnd w:id="134"/>
      <w:r w:rsidRPr="007C6306">
        <w:rPr>
          <w:b/>
          <w:bCs/>
        </w:rPr>
        <w:t>response header</w:t>
      </w:r>
      <w:r w:rsidRPr="007C6306">
        <w:t xml:space="preserve"> {</w:t>
      </w:r>
      <w:bookmarkStart w:id="135" w:name="ID-2092-000005b8__ID-2092-0000064f"/>
      <w:bookmarkEnd w:id="135"/>
      <w:r w:rsidRPr="007C6306">
        <w:rPr>
          <w:i/>
          <w:iCs/>
        </w:rPr>
        <w:t>field</w:t>
      </w:r>
      <w:r w:rsidRPr="007C6306">
        <w:t xml:space="preserve"> | </w:t>
      </w:r>
      <w:bookmarkStart w:id="136" w:name="ID-2092-000005b8__ID-2092-00000650"/>
      <w:bookmarkEnd w:id="136"/>
      <w:r w:rsidRPr="007C6306">
        <w:rPr>
          <w:b/>
          <w:bCs/>
        </w:rPr>
        <w:t>regex</w:t>
      </w:r>
      <w:r w:rsidRPr="007C6306">
        <w:t xml:space="preserve"> </w:t>
      </w:r>
      <w:bookmarkStart w:id="137" w:name="ID-2092-000005b8__ID-2092-00000651"/>
      <w:bookmarkEnd w:id="137"/>
      <w:r w:rsidRPr="007C6306">
        <w:rPr>
          <w:i/>
          <w:iCs/>
        </w:rPr>
        <w:t>regex_name</w:t>
      </w:r>
      <w:r w:rsidRPr="007C6306">
        <w:t xml:space="preserve">} </w:t>
      </w:r>
      <w:bookmarkStart w:id="138" w:name="ID-2092-000005b8__ID-2092-00000652"/>
      <w:bookmarkEnd w:id="138"/>
      <w:r w:rsidRPr="007C6306">
        <w:rPr>
          <w:b/>
          <w:bCs/>
        </w:rPr>
        <w:t>regex</w:t>
      </w:r>
      <w:r w:rsidRPr="007C6306">
        <w:t xml:space="preserve"> {</w:t>
      </w:r>
      <w:bookmarkStart w:id="139" w:name="ID-2092-000005b8__ID-2092-00000653"/>
      <w:bookmarkEnd w:id="139"/>
      <w:r w:rsidRPr="007C6306">
        <w:rPr>
          <w:i/>
          <w:iCs/>
        </w:rPr>
        <w:t>regex_name</w:t>
      </w:r>
      <w:r w:rsidRPr="007C6306">
        <w:t xml:space="preserve"> | </w:t>
      </w:r>
      <w:bookmarkStart w:id="140" w:name="ID-2092-000005b8__ID-2092-00000654"/>
      <w:bookmarkEnd w:id="140"/>
      <w:r w:rsidRPr="007C6306">
        <w:rPr>
          <w:b/>
          <w:bCs/>
        </w:rPr>
        <w:t>class</w:t>
      </w:r>
      <w:r w:rsidRPr="007C6306">
        <w:t xml:space="preserve"> </w:t>
      </w:r>
      <w:bookmarkStart w:id="141" w:name="ID-2092-000005b8__ID-2092-00000655"/>
      <w:bookmarkEnd w:id="141"/>
      <w:r w:rsidRPr="007C6306">
        <w:rPr>
          <w:i/>
          <w:iCs/>
        </w:rPr>
        <w:t>class_name</w:t>
      </w:r>
      <w:r w:rsidRPr="007C6306">
        <w:t>}</w:t>
      </w:r>
      <w:commentRangeEnd w:id="132"/>
      <w:r w:rsidRPr="007C6306">
        <w:commentReference w:id="132"/>
      </w:r>
    </w:p>
    <w:p w14:paraId="677D1363" w14:textId="77777777" w:rsidR="007C6306" w:rsidRPr="007C6306" w:rsidRDefault="007C6306" w:rsidP="007C6306">
      <w:r w:rsidRPr="007C6306">
        <w:t xml:space="preserve">Asa(config-cmap)# </w:t>
      </w:r>
      <w:commentRangeStart w:id="142"/>
      <w:r w:rsidRPr="007C6306">
        <w:rPr>
          <w:b/>
          <w:bCs/>
        </w:rPr>
        <w:t>match</w:t>
      </w:r>
      <w:r w:rsidRPr="007C6306">
        <w:t xml:space="preserve"> [</w:t>
      </w:r>
      <w:bookmarkStart w:id="143" w:name="ID-2092-000005b8__ID-2092-00000659"/>
      <w:bookmarkEnd w:id="143"/>
      <w:r w:rsidRPr="007C6306">
        <w:rPr>
          <w:b/>
          <w:bCs/>
        </w:rPr>
        <w:t>not</w:t>
      </w:r>
      <w:r w:rsidRPr="007C6306">
        <w:t xml:space="preserve">] </w:t>
      </w:r>
      <w:bookmarkStart w:id="144" w:name="ID-2092-000005b8__ID-2092-0000065a"/>
      <w:bookmarkEnd w:id="144"/>
      <w:r w:rsidRPr="007C6306">
        <w:rPr>
          <w:b/>
          <w:bCs/>
        </w:rPr>
        <w:t>response header</w:t>
      </w:r>
      <w:r w:rsidRPr="007C6306">
        <w:t xml:space="preserve"> {</w:t>
      </w:r>
      <w:bookmarkStart w:id="145" w:name="ID-2092-000005b8__ID-2092-0000065b"/>
      <w:bookmarkEnd w:id="145"/>
      <w:r w:rsidRPr="007C6306">
        <w:rPr>
          <w:i/>
          <w:iCs/>
        </w:rPr>
        <w:t>field</w:t>
      </w:r>
      <w:r w:rsidRPr="007C6306">
        <w:t xml:space="preserve"> | </w:t>
      </w:r>
      <w:bookmarkStart w:id="146" w:name="ID-2092-000005b8__ID-2092-0000065c"/>
      <w:bookmarkEnd w:id="146"/>
      <w:r w:rsidRPr="007C6306">
        <w:rPr>
          <w:b/>
          <w:bCs/>
        </w:rPr>
        <w:t>regex</w:t>
      </w:r>
      <w:r w:rsidRPr="007C6306">
        <w:t xml:space="preserve"> {</w:t>
      </w:r>
      <w:bookmarkStart w:id="147" w:name="ID-2092-000005b8__ID-2092-0000065d"/>
      <w:bookmarkEnd w:id="147"/>
      <w:r w:rsidRPr="007C6306">
        <w:rPr>
          <w:i/>
          <w:iCs/>
        </w:rPr>
        <w:t>regex_name</w:t>
      </w:r>
      <w:r w:rsidRPr="007C6306">
        <w:t xml:space="preserve"> | </w:t>
      </w:r>
      <w:bookmarkStart w:id="148" w:name="ID-2092-000005b8__ID-2092-0000065e"/>
      <w:bookmarkEnd w:id="148"/>
      <w:r w:rsidRPr="007C6306">
        <w:rPr>
          <w:b/>
          <w:bCs/>
        </w:rPr>
        <w:t>class</w:t>
      </w:r>
      <w:r w:rsidRPr="007C6306">
        <w:t xml:space="preserve"> </w:t>
      </w:r>
      <w:bookmarkStart w:id="149" w:name="ID-2092-000005b8__ID-2092-0000065f"/>
      <w:bookmarkEnd w:id="149"/>
      <w:r w:rsidRPr="007C6306">
        <w:rPr>
          <w:i/>
          <w:iCs/>
        </w:rPr>
        <w:t>class_name</w:t>
      </w:r>
      <w:r w:rsidRPr="007C6306">
        <w:t>}} {</w:t>
      </w:r>
      <w:bookmarkStart w:id="150" w:name="ID-2092-000005b8__ID-2092-00000660"/>
      <w:bookmarkEnd w:id="150"/>
      <w:r w:rsidRPr="007C6306">
        <w:rPr>
          <w:b/>
          <w:bCs/>
        </w:rPr>
        <w:t>length gt</w:t>
      </w:r>
      <w:r w:rsidRPr="007C6306">
        <w:t xml:space="preserve"> </w:t>
      </w:r>
      <w:bookmarkStart w:id="151" w:name="ID-2092-000005b8__ID-2092-00000661"/>
      <w:bookmarkEnd w:id="151"/>
      <w:r w:rsidRPr="007C6306">
        <w:rPr>
          <w:i/>
          <w:iCs/>
        </w:rPr>
        <w:t>bytes</w:t>
      </w:r>
      <w:r w:rsidRPr="007C6306">
        <w:t xml:space="preserve"> | </w:t>
      </w:r>
      <w:bookmarkStart w:id="152" w:name="ID-2092-000005b8__ID-2092-00000662"/>
      <w:bookmarkEnd w:id="152"/>
      <w:r w:rsidRPr="007C6306">
        <w:rPr>
          <w:b/>
          <w:bCs/>
        </w:rPr>
        <w:t>count gt</w:t>
      </w:r>
      <w:r w:rsidRPr="007C6306">
        <w:t xml:space="preserve"> </w:t>
      </w:r>
      <w:bookmarkStart w:id="153" w:name="ID-2092-000005b8__ID-2092-00000663"/>
      <w:bookmarkEnd w:id="153"/>
      <w:r w:rsidRPr="007C6306">
        <w:rPr>
          <w:i/>
          <w:iCs/>
        </w:rPr>
        <w:t>number</w:t>
      </w:r>
      <w:r w:rsidRPr="007C6306">
        <w:t>}</w:t>
      </w:r>
      <w:commentRangeEnd w:id="142"/>
      <w:r w:rsidRPr="007C6306">
        <w:commentReference w:id="142"/>
      </w:r>
    </w:p>
    <w:p w14:paraId="445DB394" w14:textId="77777777" w:rsidR="007C6306" w:rsidRPr="007C6306" w:rsidRDefault="007C6306" w:rsidP="007C6306">
      <w:r w:rsidRPr="007C6306">
        <w:t xml:space="preserve">Asa(config-cmap)# </w:t>
      </w:r>
      <w:commentRangeStart w:id="154"/>
      <w:r w:rsidRPr="007C6306">
        <w:rPr>
          <w:b/>
          <w:bCs/>
        </w:rPr>
        <w:t>match</w:t>
      </w:r>
      <w:r w:rsidRPr="007C6306">
        <w:t xml:space="preserve"> [</w:t>
      </w:r>
      <w:bookmarkStart w:id="155" w:name="ID-2092-000005b8__ID-2092-00000667"/>
      <w:bookmarkEnd w:id="155"/>
      <w:r w:rsidRPr="007C6306">
        <w:rPr>
          <w:b/>
          <w:bCs/>
        </w:rPr>
        <w:t>not</w:t>
      </w:r>
      <w:r w:rsidRPr="007C6306">
        <w:t xml:space="preserve">] </w:t>
      </w:r>
      <w:bookmarkStart w:id="156" w:name="ID-2092-000005b8__ID-2092-00000668"/>
      <w:bookmarkEnd w:id="156"/>
      <w:r w:rsidRPr="007C6306">
        <w:rPr>
          <w:b/>
          <w:bCs/>
        </w:rPr>
        <w:t>response header</w:t>
      </w:r>
      <w:r w:rsidRPr="007C6306">
        <w:t xml:space="preserve"> {</w:t>
      </w:r>
      <w:bookmarkStart w:id="157" w:name="ID-2092-000005b8__ID-2092-00000669"/>
      <w:bookmarkEnd w:id="157"/>
      <w:r w:rsidRPr="007C6306">
        <w:rPr>
          <w:b/>
          <w:bCs/>
        </w:rPr>
        <w:t>length gt</w:t>
      </w:r>
      <w:r w:rsidRPr="007C6306">
        <w:t xml:space="preserve"> </w:t>
      </w:r>
      <w:bookmarkStart w:id="158" w:name="ID-2092-000005b8__ID-2092-0000066a"/>
      <w:bookmarkEnd w:id="158"/>
      <w:r w:rsidRPr="007C6306">
        <w:rPr>
          <w:i/>
          <w:iCs/>
        </w:rPr>
        <w:t>bytes</w:t>
      </w:r>
      <w:r w:rsidRPr="007C6306">
        <w:t xml:space="preserve"> | </w:t>
      </w:r>
      <w:bookmarkStart w:id="159" w:name="ID-2092-000005b8__ID-2092-0000066b"/>
      <w:bookmarkEnd w:id="159"/>
      <w:r w:rsidRPr="007C6306">
        <w:rPr>
          <w:b/>
          <w:bCs/>
        </w:rPr>
        <w:t>count gt</w:t>
      </w:r>
      <w:r w:rsidRPr="007C6306">
        <w:t xml:space="preserve"> </w:t>
      </w:r>
      <w:bookmarkStart w:id="160" w:name="ID-2092-000005b8__ID-2092-0000066c"/>
      <w:bookmarkEnd w:id="160"/>
      <w:r w:rsidRPr="007C6306">
        <w:rPr>
          <w:i/>
          <w:iCs/>
        </w:rPr>
        <w:t>number</w:t>
      </w:r>
      <w:r w:rsidRPr="007C6306">
        <w:t xml:space="preserve"> | </w:t>
      </w:r>
      <w:bookmarkStart w:id="161" w:name="ID-2092-000005b8__ID-2092-0000066d"/>
      <w:bookmarkEnd w:id="161"/>
      <w:r w:rsidRPr="007C6306">
        <w:rPr>
          <w:b/>
          <w:bCs/>
        </w:rPr>
        <w:t>non-ascii</w:t>
      </w:r>
      <w:r w:rsidRPr="007C6306">
        <w:t>}</w:t>
      </w:r>
      <w:commentRangeEnd w:id="154"/>
      <w:r w:rsidRPr="007C6306">
        <w:commentReference w:id="154"/>
      </w:r>
    </w:p>
    <w:p w14:paraId="59BEFCD8" w14:textId="77777777" w:rsidR="007C6306" w:rsidRPr="007C6306" w:rsidRDefault="007C6306" w:rsidP="007C6306">
      <w:r w:rsidRPr="007C6306">
        <w:t xml:space="preserve">Asa(config-cmap)# </w:t>
      </w:r>
      <w:commentRangeStart w:id="162"/>
      <w:r w:rsidRPr="007C6306">
        <w:rPr>
          <w:b/>
          <w:bCs/>
        </w:rPr>
        <w:t>match</w:t>
      </w:r>
      <w:r w:rsidRPr="007C6306">
        <w:t xml:space="preserve"> [</w:t>
      </w:r>
      <w:bookmarkStart w:id="163" w:name="ID-2092-000005b8__ID-2092-00000671"/>
      <w:bookmarkEnd w:id="163"/>
      <w:r w:rsidRPr="007C6306">
        <w:rPr>
          <w:b/>
          <w:bCs/>
        </w:rPr>
        <w:t>not</w:t>
      </w:r>
      <w:r w:rsidRPr="007C6306">
        <w:t xml:space="preserve">] </w:t>
      </w:r>
      <w:bookmarkStart w:id="164" w:name="ID-2092-000005b8__ID-2092-00000672"/>
      <w:bookmarkEnd w:id="164"/>
      <w:r w:rsidRPr="007C6306">
        <w:rPr>
          <w:b/>
          <w:bCs/>
        </w:rPr>
        <w:t>response status-line regex</w:t>
      </w:r>
      <w:r w:rsidRPr="007C6306">
        <w:t xml:space="preserve"> {</w:t>
      </w:r>
      <w:bookmarkStart w:id="165" w:name="ID-2092-000005b8__ID-2092-00000673"/>
      <w:bookmarkEnd w:id="165"/>
      <w:r w:rsidRPr="007C6306">
        <w:rPr>
          <w:i/>
          <w:iCs/>
        </w:rPr>
        <w:t>regex_name</w:t>
      </w:r>
      <w:r w:rsidRPr="007C6306">
        <w:t xml:space="preserve"> | </w:t>
      </w:r>
      <w:bookmarkStart w:id="166" w:name="ID-2092-000005b8__ID-2092-00000674"/>
      <w:bookmarkEnd w:id="166"/>
      <w:r w:rsidRPr="007C6306">
        <w:rPr>
          <w:b/>
          <w:bCs/>
        </w:rPr>
        <w:t>class</w:t>
      </w:r>
      <w:r w:rsidRPr="007C6306">
        <w:t xml:space="preserve"> </w:t>
      </w:r>
      <w:bookmarkStart w:id="167" w:name="ID-2092-000005b8__ID-2092-00000675"/>
      <w:bookmarkEnd w:id="167"/>
      <w:r w:rsidRPr="007C6306">
        <w:rPr>
          <w:i/>
          <w:iCs/>
        </w:rPr>
        <w:t>class_name</w:t>
      </w:r>
      <w:r w:rsidRPr="007C6306">
        <w:t>}</w:t>
      </w:r>
      <w:commentRangeEnd w:id="162"/>
      <w:r w:rsidRPr="007C6306">
        <w:commentReference w:id="162"/>
      </w:r>
    </w:p>
    <w:p w14:paraId="30146B7D" w14:textId="77777777" w:rsidR="007C6306" w:rsidRPr="007C6306" w:rsidRDefault="007C6306" w:rsidP="007C6306">
      <w:r w:rsidRPr="007C6306">
        <w:t>- Bước 2: Tạo policy-map</w:t>
      </w:r>
    </w:p>
    <w:p w14:paraId="1A6C5C93" w14:textId="77777777" w:rsidR="007C6306" w:rsidRPr="007C6306" w:rsidRDefault="007C6306" w:rsidP="007C6306">
      <w:r w:rsidRPr="007C6306">
        <w:t xml:space="preserve">Asa(config)# </w:t>
      </w:r>
      <w:commentRangeStart w:id="168"/>
      <w:r w:rsidRPr="007C6306">
        <w:rPr>
          <w:b/>
        </w:rPr>
        <w:t xml:space="preserve">policy-map type inspect http </w:t>
      </w:r>
      <w:r w:rsidRPr="007C6306">
        <w:rPr>
          <w:i/>
        </w:rPr>
        <w:t>policy_map_name</w:t>
      </w:r>
      <w:commentRangeEnd w:id="168"/>
      <w:r w:rsidRPr="007C6306">
        <w:commentReference w:id="168"/>
      </w:r>
    </w:p>
    <w:p w14:paraId="4A2835CA" w14:textId="77777777" w:rsidR="007C6306" w:rsidRPr="007C6306" w:rsidRDefault="007C6306" w:rsidP="007C6306">
      <w:r w:rsidRPr="007C6306">
        <w:t>Để chỉ ra các lưu lượng sẽ được áp đặt policy-map, có thể sử dụng một hoặc đồng thời hai cách sau để chỉ ra đặc điểm của lưu lượng đó:</w:t>
      </w:r>
    </w:p>
    <w:p w14:paraId="03A45DAE" w14:textId="77777777" w:rsidR="007C6306" w:rsidRPr="007C6306" w:rsidRDefault="007C6306" w:rsidP="006E537C">
      <w:pPr>
        <w:numPr>
          <w:ilvl w:val="0"/>
          <w:numId w:val="13"/>
        </w:numPr>
      </w:pPr>
      <w:r w:rsidRPr="007C6306">
        <w:t>Sử dụng class-map</w:t>
      </w:r>
    </w:p>
    <w:p w14:paraId="53AA80C6" w14:textId="77777777" w:rsidR="007C6306" w:rsidRPr="007C6306" w:rsidRDefault="007C6306" w:rsidP="007C6306">
      <w:pPr>
        <w:rPr>
          <w:i/>
        </w:rPr>
      </w:pPr>
      <w:r w:rsidRPr="007C6306">
        <w:t xml:space="preserve">Asa(config-pmap)# </w:t>
      </w:r>
      <w:r w:rsidRPr="007C6306">
        <w:rPr>
          <w:b/>
        </w:rPr>
        <w:t xml:space="preserve">class </w:t>
      </w:r>
      <w:r w:rsidRPr="007C6306">
        <w:rPr>
          <w:i/>
        </w:rPr>
        <w:t>class-map-name</w:t>
      </w:r>
    </w:p>
    <w:p w14:paraId="4F1B1E58" w14:textId="77777777" w:rsidR="007C6306" w:rsidRPr="007C6306" w:rsidRDefault="007C6306" w:rsidP="007C6306">
      <w:pPr>
        <w:rPr>
          <w:b/>
        </w:rPr>
      </w:pPr>
      <w:r w:rsidRPr="007C6306">
        <w:t xml:space="preserve">Asa(config-pmap-c)# </w:t>
      </w:r>
      <w:commentRangeStart w:id="169"/>
      <w:r w:rsidRPr="007C6306">
        <w:rPr>
          <w:b/>
        </w:rPr>
        <w:t>{drop-connection [log]} | {reset [log]} | {log}</w:t>
      </w:r>
      <w:commentRangeEnd w:id="169"/>
      <w:r w:rsidRPr="007C6306">
        <w:commentReference w:id="169"/>
      </w:r>
    </w:p>
    <w:p w14:paraId="5E67FDD1" w14:textId="77777777" w:rsidR="007C6306" w:rsidRPr="007C6306" w:rsidRDefault="007C6306" w:rsidP="006E537C">
      <w:pPr>
        <w:numPr>
          <w:ilvl w:val="0"/>
          <w:numId w:val="13"/>
        </w:numPr>
      </w:pPr>
      <w:r w:rsidRPr="007C6306">
        <w:t xml:space="preserve">Sử dụng lệnh </w:t>
      </w:r>
      <w:r w:rsidRPr="007C6306">
        <w:rPr>
          <w:b/>
        </w:rPr>
        <w:t>match</w:t>
      </w:r>
      <w:r w:rsidRPr="007C6306">
        <w:t xml:space="preserve"> tương tự khi định nghĩa class-map cho HTTP</w:t>
      </w:r>
    </w:p>
    <w:p w14:paraId="568131B0" w14:textId="77777777" w:rsidR="007C6306" w:rsidRPr="007C6306" w:rsidRDefault="007C6306" w:rsidP="007C6306">
      <w:pPr>
        <w:rPr>
          <w:i/>
        </w:rPr>
      </w:pPr>
      <w:r w:rsidRPr="007C6306">
        <w:t xml:space="preserve">Asa(config-pmap)# </w:t>
      </w:r>
      <w:r w:rsidRPr="007C6306">
        <w:rPr>
          <w:b/>
        </w:rPr>
        <w:t xml:space="preserve">match </w:t>
      </w:r>
      <w:r w:rsidRPr="007C6306">
        <w:rPr>
          <w:i/>
        </w:rPr>
        <w:t>something</w:t>
      </w:r>
    </w:p>
    <w:p w14:paraId="355C02F5" w14:textId="77777777" w:rsidR="007C6306" w:rsidRPr="007C6306" w:rsidRDefault="007C6306" w:rsidP="007C6306">
      <w:r w:rsidRPr="007C6306">
        <w:t xml:space="preserve">Asa(config-pmap-c)# </w:t>
      </w:r>
      <w:r w:rsidRPr="007C6306">
        <w:rPr>
          <w:b/>
        </w:rPr>
        <w:t>{drop-connection [log]} | {reset [log]} | {log}</w:t>
      </w:r>
    </w:p>
    <w:p w14:paraId="25EA3890" w14:textId="77777777" w:rsidR="007C6306" w:rsidRPr="007C6306" w:rsidRDefault="007C6306" w:rsidP="006E537C">
      <w:pPr>
        <w:numPr>
          <w:ilvl w:val="0"/>
          <w:numId w:val="8"/>
        </w:numPr>
      </w:pPr>
      <w:r w:rsidRPr="007C6306">
        <w:t>Bước 3: Đặt thông số cho bộ giám sát. Các lệnh sau đây là tùy chọn</w:t>
      </w:r>
    </w:p>
    <w:p w14:paraId="2588B1B3" w14:textId="77777777" w:rsidR="007C6306" w:rsidRPr="007C6306" w:rsidRDefault="007C6306" w:rsidP="007C6306">
      <w:r w:rsidRPr="007C6306">
        <w:t>Asa(config-pmap)# parameters</w:t>
      </w:r>
    </w:p>
    <w:p w14:paraId="0815DB26" w14:textId="77777777" w:rsidR="007C6306" w:rsidRPr="007C6306" w:rsidRDefault="007C6306" w:rsidP="007C6306">
      <w:r w:rsidRPr="007C6306">
        <w:lastRenderedPageBreak/>
        <w:t xml:space="preserve">Asa(config-pmap-p)#  </w:t>
      </w:r>
      <w:commentRangeStart w:id="170"/>
      <w:r w:rsidRPr="007C6306">
        <w:rPr>
          <w:b/>
          <w:bCs/>
        </w:rPr>
        <w:t xml:space="preserve">body-match-maximum </w:t>
      </w:r>
      <w:bookmarkStart w:id="171" w:name="ID-2092-000005b8__ID-2092-000006c3"/>
      <w:bookmarkEnd w:id="171"/>
      <w:r w:rsidRPr="007C6306">
        <w:rPr>
          <w:i/>
          <w:iCs/>
        </w:rPr>
        <w:t>number</w:t>
      </w:r>
      <w:commentRangeEnd w:id="170"/>
      <w:r w:rsidRPr="007C6306">
        <w:commentReference w:id="170"/>
      </w:r>
    </w:p>
    <w:p w14:paraId="49850058" w14:textId="77777777" w:rsidR="007C6306" w:rsidRPr="007C6306" w:rsidRDefault="007C6306" w:rsidP="007C6306">
      <w:r w:rsidRPr="007C6306">
        <w:t xml:space="preserve">Asa(config-pmap-p)#  </w:t>
      </w:r>
      <w:commentRangeStart w:id="172"/>
      <w:r w:rsidRPr="007C6306">
        <w:rPr>
          <w:b/>
          <w:bCs/>
        </w:rPr>
        <w:t>protocol-violation action</w:t>
      </w:r>
      <w:r w:rsidRPr="007C6306">
        <w:t xml:space="preserve"> {</w:t>
      </w:r>
      <w:bookmarkStart w:id="173" w:name="ID-2092-000005b8__ID-2092-000006c7"/>
      <w:bookmarkEnd w:id="173"/>
      <w:r w:rsidRPr="007C6306">
        <w:rPr>
          <w:b/>
          <w:bCs/>
        </w:rPr>
        <w:t>drop-connection</w:t>
      </w:r>
      <w:r w:rsidRPr="007C6306">
        <w:t xml:space="preserve"> [</w:t>
      </w:r>
      <w:bookmarkStart w:id="174" w:name="ID-2092-000005b8__ID-2092-000006c8"/>
      <w:bookmarkEnd w:id="174"/>
      <w:r w:rsidRPr="007C6306">
        <w:rPr>
          <w:b/>
          <w:bCs/>
        </w:rPr>
        <w:t>log</w:t>
      </w:r>
      <w:r w:rsidRPr="007C6306">
        <w:t xml:space="preserve">] | </w:t>
      </w:r>
      <w:bookmarkStart w:id="175" w:name="ID-2092-000005b8__ID-2092-000006c9"/>
      <w:bookmarkEnd w:id="175"/>
      <w:r w:rsidRPr="007C6306">
        <w:rPr>
          <w:b/>
          <w:bCs/>
        </w:rPr>
        <w:t>reset</w:t>
      </w:r>
      <w:r w:rsidRPr="007C6306">
        <w:t xml:space="preserve"> [</w:t>
      </w:r>
      <w:bookmarkStart w:id="176" w:name="ID-2092-000005b8__ID-2092-000006ca"/>
      <w:bookmarkEnd w:id="176"/>
      <w:r w:rsidRPr="007C6306">
        <w:rPr>
          <w:b/>
          <w:bCs/>
        </w:rPr>
        <w:t>log</w:t>
      </w:r>
      <w:r w:rsidRPr="007C6306">
        <w:t xml:space="preserve">] | </w:t>
      </w:r>
      <w:bookmarkStart w:id="177" w:name="ID-2092-000005b8__ID-2092-000006cb"/>
      <w:bookmarkEnd w:id="177"/>
      <w:r w:rsidRPr="007C6306">
        <w:rPr>
          <w:b/>
          <w:bCs/>
        </w:rPr>
        <w:t>log</w:t>
      </w:r>
      <w:r w:rsidRPr="007C6306">
        <w:t>}</w:t>
      </w:r>
      <w:commentRangeEnd w:id="172"/>
      <w:r w:rsidRPr="007C6306">
        <w:commentReference w:id="172"/>
      </w:r>
    </w:p>
    <w:p w14:paraId="0E6B0B03" w14:textId="77777777" w:rsidR="007C6306" w:rsidRPr="007C6306" w:rsidRDefault="007C6306" w:rsidP="007C6306">
      <w:r w:rsidRPr="007C6306">
        <w:t xml:space="preserve">Asa(config-pmap-p)# </w:t>
      </w:r>
      <w:commentRangeStart w:id="178"/>
      <w:r w:rsidRPr="007C6306">
        <w:rPr>
          <w:b/>
        </w:rPr>
        <w:t>spoof-server</w:t>
      </w:r>
      <w:r w:rsidRPr="007C6306">
        <w:t xml:space="preserve"> </w:t>
      </w:r>
      <w:r w:rsidRPr="007C6306">
        <w:rPr>
          <w:i/>
        </w:rPr>
        <w:t>string</w:t>
      </w:r>
      <w:commentRangeEnd w:id="178"/>
      <w:r w:rsidRPr="007C6306">
        <w:commentReference w:id="178"/>
      </w:r>
    </w:p>
    <w:p w14:paraId="3B9219CD" w14:textId="77777777" w:rsidR="007C6306" w:rsidRPr="007C6306" w:rsidRDefault="007C6306" w:rsidP="007C6306"/>
    <w:p w14:paraId="6EF4B1A6" w14:textId="77777777" w:rsidR="007C6306" w:rsidRPr="007C6306" w:rsidRDefault="007C6306" w:rsidP="007C6306">
      <w:pPr>
        <w:rPr>
          <w:b/>
        </w:rPr>
      </w:pPr>
      <w:r w:rsidRPr="007C6306">
        <w:rPr>
          <w:b/>
        </w:rPr>
        <w:t>Xem thêm cách thức cấu hình giám sát các lưu lượng khác của tầng ứng dụng tại địa chỉ sau:</w:t>
      </w:r>
    </w:p>
    <w:p w14:paraId="3C5027E3" w14:textId="77777777" w:rsidR="007C6306" w:rsidRPr="007C6306" w:rsidRDefault="007C6306" w:rsidP="007C6306">
      <w:hyperlink r:id="rId13" w:anchor="ID-2092-00000007" w:history="1">
        <w:r w:rsidRPr="007C6306">
          <w:rPr>
            <w:rStyle w:val="Hyperlink"/>
          </w:rPr>
          <w:t>http://www.cisco.com/c/en/us/td/docs/security/asa/asa95/configuration/firewall/asa-95-firewall-config/inspect-basic.html#ID-2092-00000007</w:t>
        </w:r>
      </w:hyperlink>
    </w:p>
    <w:p w14:paraId="6A170F98" w14:textId="77777777" w:rsidR="007C6306" w:rsidRPr="007C6306" w:rsidRDefault="007C6306" w:rsidP="007C6306"/>
    <w:p w14:paraId="11BE3C26" w14:textId="1C4F2E0E" w:rsidR="007C6306" w:rsidRPr="007C6306" w:rsidRDefault="00FB2219" w:rsidP="00FB2219">
      <w:pPr>
        <w:pStyle w:val="Heading3"/>
      </w:pPr>
      <w:bookmarkStart w:id="179" w:name="_Toc61943688"/>
      <w:r>
        <w:t>2.</w:t>
      </w:r>
      <w:r w:rsidR="007C6306" w:rsidRPr="007C6306">
        <w:t xml:space="preserve">3. </w:t>
      </w:r>
      <w:r>
        <w:t xml:space="preserve">Tường lửa </w:t>
      </w:r>
      <w:r w:rsidR="007C6306" w:rsidRPr="007C6306">
        <w:t>iptables</w:t>
      </w:r>
      <w:bookmarkEnd w:id="179"/>
    </w:p>
    <w:p w14:paraId="4A162FEE" w14:textId="77777777" w:rsidR="007C6306" w:rsidRPr="007C6306" w:rsidRDefault="007C6306" w:rsidP="007C6306">
      <w:r w:rsidRPr="007C6306">
        <w:t xml:space="preserve">iptables là phần mềm tường lửa bộ lọc gói phát triển từ framework Netfilter hoạt động trên nền tảng các HĐH Linux. iptbales có thể triển khai theo cả hai dạng là host-based firewall và network-based firewall. Tuy nhiên, mô hình host-based firewall thường được ưa chuộng hơn. </w:t>
      </w:r>
    </w:p>
    <w:p w14:paraId="5039AB28" w14:textId="77777777" w:rsidR="007C6306" w:rsidRPr="007C6306" w:rsidRDefault="007C6306" w:rsidP="007C6306"/>
    <w:p w14:paraId="4F67F45F" w14:textId="77777777" w:rsidR="007C6306" w:rsidRPr="007C6306" w:rsidRDefault="007C6306" w:rsidP="007C6306">
      <w:r w:rsidRPr="007C6306">
        <w:t>iptables sử dụng 5 tập luật (chain):</w:t>
      </w:r>
    </w:p>
    <w:p w14:paraId="6216CE5B" w14:textId="77777777" w:rsidR="007C6306" w:rsidRPr="007C6306" w:rsidRDefault="007C6306" w:rsidP="006E537C">
      <w:pPr>
        <w:numPr>
          <w:ilvl w:val="0"/>
          <w:numId w:val="8"/>
        </w:numPr>
      </w:pPr>
      <w:r w:rsidRPr="007C6306">
        <w:t>INPUT: tập luật áp dụng cho lưu lượng đi vào nút mạng</w:t>
      </w:r>
    </w:p>
    <w:p w14:paraId="1FF75DD7" w14:textId="77777777" w:rsidR="007C6306" w:rsidRPr="007C6306" w:rsidRDefault="007C6306" w:rsidP="006E537C">
      <w:pPr>
        <w:numPr>
          <w:ilvl w:val="0"/>
          <w:numId w:val="8"/>
        </w:numPr>
      </w:pPr>
      <w:r w:rsidRPr="007C6306">
        <w:t>OUTPUT: tập luật áp dụng cho lưu lượng đi ra khỏi nút mạng</w:t>
      </w:r>
    </w:p>
    <w:p w14:paraId="6FD7C058" w14:textId="77777777" w:rsidR="007C6306" w:rsidRPr="007C6306" w:rsidRDefault="007C6306" w:rsidP="006E537C">
      <w:pPr>
        <w:numPr>
          <w:ilvl w:val="0"/>
          <w:numId w:val="8"/>
        </w:numPr>
      </w:pPr>
      <w:r w:rsidRPr="007C6306">
        <w:t>FORWARD: tập luật áp dụng cho lưu lượng được chuyển tiếp qua nút mạng (khi sử dụng iptables ở mô hình network-based firewall)</w:t>
      </w:r>
    </w:p>
    <w:p w14:paraId="42FAD57F" w14:textId="77777777" w:rsidR="007C6306" w:rsidRPr="007C6306" w:rsidRDefault="007C6306" w:rsidP="006E537C">
      <w:pPr>
        <w:numPr>
          <w:ilvl w:val="0"/>
          <w:numId w:val="8"/>
        </w:numPr>
      </w:pPr>
      <w:r w:rsidRPr="007C6306">
        <w:t>PREROUTING và POSTROUTING: tập luật được sử dụng trong bảng nat để thay đổi thông tin tiêu đề cho gói tin</w:t>
      </w:r>
    </w:p>
    <w:p w14:paraId="2BDD47C6" w14:textId="77777777" w:rsidR="007C6306" w:rsidRPr="007C6306" w:rsidRDefault="007C6306" w:rsidP="007C6306">
      <w:r w:rsidRPr="007C6306">
        <w:t xml:space="preserve"> </w:t>
      </w:r>
    </w:p>
    <w:p w14:paraId="63173A37" w14:textId="77777777" w:rsidR="007C6306" w:rsidRPr="007C6306" w:rsidRDefault="007C6306" w:rsidP="007C6306">
      <w:r w:rsidRPr="007C6306">
        <w:t>iptables bao gồm các bảng:</w:t>
      </w:r>
    </w:p>
    <w:p w14:paraId="0D212E2B" w14:textId="77777777" w:rsidR="007C6306" w:rsidRPr="007C6306" w:rsidRDefault="007C6306" w:rsidP="006E537C">
      <w:pPr>
        <w:numPr>
          <w:ilvl w:val="0"/>
          <w:numId w:val="8"/>
        </w:numPr>
      </w:pPr>
      <w:r w:rsidRPr="007C6306">
        <w:t>filter table: lọc lưu lượng</w:t>
      </w:r>
    </w:p>
    <w:p w14:paraId="4CF4E776" w14:textId="77777777" w:rsidR="007C6306" w:rsidRPr="007C6306" w:rsidRDefault="007C6306" w:rsidP="006E537C">
      <w:pPr>
        <w:numPr>
          <w:ilvl w:val="0"/>
          <w:numId w:val="8"/>
        </w:numPr>
      </w:pPr>
      <w:r w:rsidRPr="007C6306">
        <w:t>mangle table: thiết lập các thông số điều khiển lưu lượng</w:t>
      </w:r>
    </w:p>
    <w:p w14:paraId="6A606A6A" w14:textId="77777777" w:rsidR="007C6306" w:rsidRPr="007C6306" w:rsidRDefault="007C6306" w:rsidP="006E537C">
      <w:pPr>
        <w:numPr>
          <w:ilvl w:val="0"/>
          <w:numId w:val="8"/>
        </w:numPr>
      </w:pPr>
      <w:r w:rsidRPr="007C6306">
        <w:t>nat table: chuyển đổi địa chỉ cho lưu lượng</w:t>
      </w:r>
    </w:p>
    <w:p w14:paraId="0FDF4877" w14:textId="77777777" w:rsidR="007C6306" w:rsidRPr="007C6306" w:rsidRDefault="007C6306" w:rsidP="006E537C">
      <w:pPr>
        <w:numPr>
          <w:ilvl w:val="0"/>
          <w:numId w:val="8"/>
        </w:numPr>
      </w:pPr>
      <w:r w:rsidRPr="007C6306">
        <w:t>raw table: gán trạng thái cho gói tin</w:t>
      </w:r>
    </w:p>
    <w:p w14:paraId="03EBBC8D" w14:textId="77777777" w:rsidR="007C6306" w:rsidRPr="007C6306" w:rsidRDefault="007C6306" w:rsidP="006E537C">
      <w:pPr>
        <w:numPr>
          <w:ilvl w:val="0"/>
          <w:numId w:val="13"/>
        </w:numPr>
      </w:pPr>
      <w:r w:rsidRPr="007C6306">
        <w:t>NEW: gói tin đầu tiên khởi tạo phiên</w:t>
      </w:r>
    </w:p>
    <w:p w14:paraId="05AD0CFF" w14:textId="77777777" w:rsidR="007C6306" w:rsidRPr="007C6306" w:rsidRDefault="007C6306" w:rsidP="006E537C">
      <w:pPr>
        <w:numPr>
          <w:ilvl w:val="0"/>
          <w:numId w:val="13"/>
        </w:numPr>
      </w:pPr>
      <w:r w:rsidRPr="007C6306">
        <w:t>ESTABLISHED: gói tin trong phiên đã được thiết lập</w:t>
      </w:r>
    </w:p>
    <w:p w14:paraId="5AD846B6" w14:textId="77777777" w:rsidR="007C6306" w:rsidRPr="007C6306" w:rsidRDefault="007C6306" w:rsidP="006E537C">
      <w:pPr>
        <w:numPr>
          <w:ilvl w:val="0"/>
          <w:numId w:val="13"/>
        </w:numPr>
      </w:pPr>
      <w:r w:rsidRPr="007C6306">
        <w:lastRenderedPageBreak/>
        <w:t>RELATED: gói tin trên phiên phát sinh từ một phiên ESTABLISHED</w:t>
      </w:r>
    </w:p>
    <w:p w14:paraId="361D972C" w14:textId="77777777" w:rsidR="007C6306" w:rsidRPr="007C6306" w:rsidRDefault="007C6306" w:rsidP="006E537C">
      <w:pPr>
        <w:numPr>
          <w:ilvl w:val="0"/>
          <w:numId w:val="13"/>
        </w:numPr>
      </w:pPr>
      <w:r w:rsidRPr="007C6306">
        <w:t>INVALID: gói tin không hợp lệ</w:t>
      </w:r>
    </w:p>
    <w:p w14:paraId="283D51C5" w14:textId="77777777" w:rsidR="007C6306" w:rsidRPr="007C6306" w:rsidRDefault="007C6306" w:rsidP="006E537C">
      <w:pPr>
        <w:numPr>
          <w:ilvl w:val="0"/>
          <w:numId w:val="13"/>
        </w:numPr>
      </w:pPr>
      <w:r w:rsidRPr="007C6306">
        <w:t>UNTRACKED: gói tin được đánh dấu NOTRACK</w:t>
      </w:r>
    </w:p>
    <w:p w14:paraId="5376C3CA" w14:textId="77777777" w:rsidR="007C6306" w:rsidRPr="007C6306" w:rsidRDefault="007C6306" w:rsidP="007C6306">
      <w:r w:rsidRPr="007C6306">
        <w:t>Trong phần này, chúng ta chỉ quan tâm đến cấu hình tập luật cho bảng filter để lọc gói tin. iptbales cung cấp các cách thức(TARGET) xử lý gói tin cho bảng filter như sau:</w:t>
      </w:r>
    </w:p>
    <w:p w14:paraId="0E41F254" w14:textId="77777777" w:rsidR="007C6306" w:rsidRPr="007C6306" w:rsidRDefault="007C6306" w:rsidP="006E537C">
      <w:pPr>
        <w:numPr>
          <w:ilvl w:val="0"/>
          <w:numId w:val="14"/>
        </w:numPr>
      </w:pPr>
      <w:r w:rsidRPr="007C6306">
        <w:t>ACCEPT: chấp nhận</w:t>
      </w:r>
    </w:p>
    <w:p w14:paraId="12FA411B" w14:textId="77777777" w:rsidR="007C6306" w:rsidRPr="007C6306" w:rsidRDefault="007C6306" w:rsidP="006E537C">
      <w:pPr>
        <w:numPr>
          <w:ilvl w:val="0"/>
          <w:numId w:val="14"/>
        </w:numPr>
      </w:pPr>
      <w:r w:rsidRPr="007C6306">
        <w:t>DROP: hủy</w:t>
      </w:r>
    </w:p>
    <w:p w14:paraId="25A07251" w14:textId="77777777" w:rsidR="007C6306" w:rsidRPr="007C6306" w:rsidRDefault="007C6306" w:rsidP="006E537C">
      <w:pPr>
        <w:numPr>
          <w:ilvl w:val="0"/>
          <w:numId w:val="14"/>
        </w:numPr>
      </w:pPr>
      <w:r w:rsidRPr="007C6306">
        <w:t>LOG: ghi nhận vào syslog</w:t>
      </w:r>
    </w:p>
    <w:p w14:paraId="174E482C" w14:textId="77777777" w:rsidR="007C6306" w:rsidRPr="007C6306" w:rsidRDefault="007C6306" w:rsidP="006E537C">
      <w:pPr>
        <w:numPr>
          <w:ilvl w:val="0"/>
          <w:numId w:val="14"/>
        </w:numPr>
      </w:pPr>
      <w:r w:rsidRPr="007C6306">
        <w:t>REJECT: hủy gói tin và gửi thông báo lỗi cho nút nguồn</w:t>
      </w:r>
    </w:p>
    <w:p w14:paraId="3133830C" w14:textId="77777777" w:rsidR="007C6306" w:rsidRPr="007C6306" w:rsidRDefault="007C6306" w:rsidP="006E537C">
      <w:pPr>
        <w:numPr>
          <w:ilvl w:val="0"/>
          <w:numId w:val="14"/>
        </w:numPr>
      </w:pPr>
      <w:r w:rsidRPr="007C6306">
        <w:t>RETURN: gói tin được xử lý bởi default policy</w:t>
      </w:r>
    </w:p>
    <w:p w14:paraId="20372CA4" w14:textId="77777777" w:rsidR="007C6306" w:rsidRPr="007C6306" w:rsidRDefault="007C6306" w:rsidP="007C6306"/>
    <w:p w14:paraId="7FB85BC7" w14:textId="77777777" w:rsidR="007C6306" w:rsidRPr="007C6306" w:rsidRDefault="007C6306" w:rsidP="007C6306">
      <w:r w:rsidRPr="007C6306">
        <w:t>Để so khớp thông tin trên gói tin và luật, iptables cung cấp các tùy chọn</w:t>
      </w:r>
    </w:p>
    <w:p w14:paraId="5EA5D714" w14:textId="77777777" w:rsidR="007C6306" w:rsidRPr="007C6306" w:rsidRDefault="007C6306" w:rsidP="007C6306">
      <w:r w:rsidRPr="007C6306">
        <w:tab/>
        <w:t>-- source (-s): so khớp địa chỉ nguồn</w:t>
      </w:r>
    </w:p>
    <w:p w14:paraId="1B3908CA" w14:textId="77777777" w:rsidR="007C6306" w:rsidRPr="007C6306" w:rsidRDefault="007C6306" w:rsidP="007C6306">
      <w:r w:rsidRPr="007C6306">
        <w:tab/>
        <w:t>--destination (-d): so khớp địa chỉ đích</w:t>
      </w:r>
    </w:p>
    <w:p w14:paraId="7612DDC9" w14:textId="77777777" w:rsidR="007C6306" w:rsidRPr="007C6306" w:rsidRDefault="007C6306" w:rsidP="007C6306">
      <w:r w:rsidRPr="007C6306">
        <w:tab/>
        <w:t>--protocol (-p): so khớp giao thức</w:t>
      </w:r>
    </w:p>
    <w:p w14:paraId="4CD34EE5" w14:textId="77777777" w:rsidR="007C6306" w:rsidRPr="007C6306" w:rsidRDefault="007C6306" w:rsidP="007C6306">
      <w:r w:rsidRPr="007C6306">
        <w:tab/>
        <w:t>--in-interface (-i): so khớp cổng vào của gói tin</w:t>
      </w:r>
    </w:p>
    <w:p w14:paraId="6186902A" w14:textId="77777777" w:rsidR="007C6306" w:rsidRPr="007C6306" w:rsidRDefault="007C6306" w:rsidP="007C6306">
      <w:r w:rsidRPr="007C6306">
        <w:tab/>
        <w:t>--out-interface (-o): so khớp cổng ra của gói tin</w:t>
      </w:r>
    </w:p>
    <w:p w14:paraId="02558775" w14:textId="77777777" w:rsidR="007C6306" w:rsidRPr="007C6306" w:rsidRDefault="007C6306" w:rsidP="007C6306">
      <w:r w:rsidRPr="007C6306">
        <w:tab/>
        <w:t>--state: so khớp trạng thái của gói tin</w:t>
      </w:r>
    </w:p>
    <w:p w14:paraId="263A5212" w14:textId="77777777" w:rsidR="007C6306" w:rsidRPr="007C6306" w:rsidRDefault="007C6306" w:rsidP="007C6306">
      <w:r w:rsidRPr="007C6306">
        <w:tab/>
        <w:t>--string: so khớp chuỗi bytes trong dữ liệu tầng ứng dụng mà gói tin mang theo</w:t>
      </w:r>
    </w:p>
    <w:p w14:paraId="266B49B8" w14:textId="77777777" w:rsidR="007C6306" w:rsidRPr="007C6306" w:rsidRDefault="007C6306" w:rsidP="007C6306"/>
    <w:p w14:paraId="7CF7E5C4" w14:textId="77777777" w:rsidR="007C6306" w:rsidRPr="007C6306" w:rsidRDefault="007C6306" w:rsidP="007C6306">
      <w:r w:rsidRPr="007C6306">
        <w:t>Các câu lệnh thay đổi tập luật của iptables:</w:t>
      </w:r>
    </w:p>
    <w:p w14:paraId="4D368CCF" w14:textId="77777777" w:rsidR="007C6306" w:rsidRPr="007C6306" w:rsidRDefault="007C6306" w:rsidP="006E537C">
      <w:pPr>
        <w:numPr>
          <w:ilvl w:val="0"/>
          <w:numId w:val="8"/>
        </w:numPr>
      </w:pPr>
      <w:r w:rsidRPr="007C6306">
        <w:t>Thêm một luật vào cuối tập luật:</w:t>
      </w:r>
    </w:p>
    <w:p w14:paraId="40C4BDBC" w14:textId="77777777" w:rsidR="007C6306" w:rsidRPr="007C6306" w:rsidRDefault="007C6306" w:rsidP="007C6306">
      <w:r w:rsidRPr="007C6306">
        <w:rPr>
          <w:b/>
        </w:rPr>
        <w:t>iptables –A</w:t>
      </w:r>
      <w:r w:rsidRPr="007C6306">
        <w:t xml:space="preserve"> </w:t>
      </w:r>
      <w:r w:rsidRPr="007C6306">
        <w:rPr>
          <w:i/>
        </w:rPr>
        <w:t>chain</w:t>
      </w:r>
      <w:r w:rsidRPr="007C6306">
        <w:t xml:space="preserve"> </w:t>
      </w:r>
      <w:r w:rsidRPr="007C6306">
        <w:rPr>
          <w:i/>
        </w:rPr>
        <w:t>[match-options]</w:t>
      </w:r>
      <w:r w:rsidRPr="007C6306">
        <w:t xml:space="preserve"> </w:t>
      </w:r>
      <w:r w:rsidRPr="007C6306">
        <w:rPr>
          <w:b/>
        </w:rPr>
        <w:t>–j</w:t>
      </w:r>
      <w:r w:rsidRPr="007C6306">
        <w:t xml:space="preserve"> </w:t>
      </w:r>
      <w:r w:rsidRPr="007C6306">
        <w:rPr>
          <w:i/>
        </w:rPr>
        <w:t>target</w:t>
      </w:r>
    </w:p>
    <w:p w14:paraId="56AFBBA6" w14:textId="77777777" w:rsidR="007C6306" w:rsidRPr="007C6306" w:rsidRDefault="007C6306" w:rsidP="007C6306">
      <w:r w:rsidRPr="007C6306">
        <w:rPr>
          <w:i/>
        </w:rPr>
        <w:t>match-options</w:t>
      </w:r>
      <w:r w:rsidRPr="007C6306">
        <w:t xml:space="preserve"> là các tùy chọn để so khớp</w:t>
      </w:r>
    </w:p>
    <w:p w14:paraId="2EBEADCA" w14:textId="77777777" w:rsidR="007C6306" w:rsidRPr="007C6306" w:rsidRDefault="007C6306" w:rsidP="007C6306">
      <w:r w:rsidRPr="007C6306">
        <w:rPr>
          <w:b/>
        </w:rPr>
        <w:t>-p</w:t>
      </w:r>
      <w:r w:rsidRPr="007C6306">
        <w:t xml:space="preserve"> </w:t>
      </w:r>
      <w:r w:rsidRPr="007C6306">
        <w:rPr>
          <w:i/>
        </w:rPr>
        <w:t>protocol</w:t>
      </w:r>
    </w:p>
    <w:p w14:paraId="641DFA18" w14:textId="77777777" w:rsidR="007C6306" w:rsidRPr="007C6306" w:rsidRDefault="007C6306" w:rsidP="007C6306">
      <w:pPr>
        <w:rPr>
          <w:i/>
        </w:rPr>
      </w:pPr>
      <w:r w:rsidRPr="007C6306">
        <w:rPr>
          <w:b/>
        </w:rPr>
        <w:t>-s</w:t>
      </w:r>
      <w:r w:rsidRPr="007C6306">
        <w:t xml:space="preserve"> </w:t>
      </w:r>
      <w:r w:rsidRPr="007C6306">
        <w:rPr>
          <w:i/>
        </w:rPr>
        <w:t>source-address</w:t>
      </w:r>
    </w:p>
    <w:p w14:paraId="6D105125" w14:textId="77777777" w:rsidR="007C6306" w:rsidRPr="007C6306" w:rsidRDefault="007C6306" w:rsidP="007C6306">
      <w:pPr>
        <w:rPr>
          <w:i/>
        </w:rPr>
      </w:pPr>
      <w:r w:rsidRPr="007C6306">
        <w:rPr>
          <w:b/>
        </w:rPr>
        <w:t>-d</w:t>
      </w:r>
      <w:r w:rsidRPr="007C6306">
        <w:t xml:space="preserve"> </w:t>
      </w:r>
      <w:r w:rsidRPr="007C6306">
        <w:rPr>
          <w:i/>
        </w:rPr>
        <w:t>dest-address</w:t>
      </w:r>
    </w:p>
    <w:p w14:paraId="2605DDE5" w14:textId="77777777" w:rsidR="007C6306" w:rsidRPr="007C6306" w:rsidRDefault="007C6306" w:rsidP="007C6306">
      <w:pPr>
        <w:rPr>
          <w:i/>
        </w:rPr>
      </w:pPr>
      <w:r w:rsidRPr="007C6306">
        <w:rPr>
          <w:b/>
        </w:rPr>
        <w:t>-i</w:t>
      </w:r>
      <w:r w:rsidRPr="007C6306">
        <w:t xml:space="preserve"> </w:t>
      </w:r>
      <w:r w:rsidRPr="007C6306">
        <w:rPr>
          <w:i/>
        </w:rPr>
        <w:t>input-interface</w:t>
      </w:r>
    </w:p>
    <w:p w14:paraId="4A1E71EF" w14:textId="77777777" w:rsidR="007C6306" w:rsidRPr="007C6306" w:rsidRDefault="007C6306" w:rsidP="007C6306">
      <w:pPr>
        <w:rPr>
          <w:i/>
        </w:rPr>
      </w:pPr>
      <w:r w:rsidRPr="007C6306">
        <w:t>-</w:t>
      </w:r>
      <w:r w:rsidRPr="007C6306">
        <w:rPr>
          <w:b/>
        </w:rPr>
        <w:t>–sport</w:t>
      </w:r>
      <w:r w:rsidRPr="007C6306">
        <w:t xml:space="preserve"> </w:t>
      </w:r>
      <w:r w:rsidRPr="007C6306">
        <w:rPr>
          <w:i/>
        </w:rPr>
        <w:t>source-port</w:t>
      </w:r>
    </w:p>
    <w:p w14:paraId="0D05AC34" w14:textId="77777777" w:rsidR="007C6306" w:rsidRPr="007C6306" w:rsidRDefault="007C6306" w:rsidP="007C6306">
      <w:pPr>
        <w:rPr>
          <w:i/>
        </w:rPr>
      </w:pPr>
      <w:r w:rsidRPr="007C6306">
        <w:rPr>
          <w:b/>
        </w:rPr>
        <w:lastRenderedPageBreak/>
        <w:t>–-dport</w:t>
      </w:r>
      <w:r w:rsidRPr="007C6306">
        <w:t xml:space="preserve"> </w:t>
      </w:r>
      <w:r w:rsidRPr="007C6306">
        <w:rPr>
          <w:i/>
        </w:rPr>
        <w:t>dest-port</w:t>
      </w:r>
    </w:p>
    <w:p w14:paraId="2DABFA38" w14:textId="77777777" w:rsidR="007C6306" w:rsidRPr="007C6306" w:rsidRDefault="007C6306" w:rsidP="007C6306">
      <w:pPr>
        <w:rPr>
          <w:i/>
        </w:rPr>
      </w:pPr>
      <w:r w:rsidRPr="007C6306">
        <w:rPr>
          <w:b/>
        </w:rPr>
        <w:t>-o</w:t>
      </w:r>
      <w:r w:rsidRPr="007C6306">
        <w:t xml:space="preserve"> </w:t>
      </w:r>
      <w:r w:rsidRPr="007C6306">
        <w:rPr>
          <w:i/>
        </w:rPr>
        <w:t>output-interface</w:t>
      </w:r>
    </w:p>
    <w:p w14:paraId="39AAFA14" w14:textId="77777777" w:rsidR="007C6306" w:rsidRPr="007C6306" w:rsidRDefault="007C6306" w:rsidP="007C6306">
      <w:pPr>
        <w:rPr>
          <w:i/>
        </w:rPr>
      </w:pPr>
      <w:r w:rsidRPr="007C6306">
        <w:rPr>
          <w:b/>
        </w:rPr>
        <w:t>-m state –-state</w:t>
      </w:r>
      <w:r w:rsidRPr="007C6306">
        <w:t xml:space="preserve"> </w:t>
      </w:r>
      <w:r w:rsidRPr="007C6306">
        <w:rPr>
          <w:i/>
        </w:rPr>
        <w:t>packet-state</w:t>
      </w:r>
    </w:p>
    <w:p w14:paraId="6F48B2E5" w14:textId="77777777" w:rsidR="007C6306" w:rsidRPr="007C6306" w:rsidRDefault="007C6306" w:rsidP="006E537C">
      <w:pPr>
        <w:numPr>
          <w:ilvl w:val="0"/>
          <w:numId w:val="8"/>
        </w:numPr>
      </w:pPr>
      <w:r w:rsidRPr="007C6306">
        <w:t>Chèn một luật:</w:t>
      </w:r>
    </w:p>
    <w:p w14:paraId="5303EF08" w14:textId="77777777" w:rsidR="007C6306" w:rsidRPr="007C6306" w:rsidRDefault="007C6306" w:rsidP="007C6306">
      <w:r w:rsidRPr="007C6306">
        <w:rPr>
          <w:b/>
        </w:rPr>
        <w:t>iptables –I</w:t>
      </w:r>
      <w:r w:rsidRPr="007C6306">
        <w:t xml:space="preserve"> </w:t>
      </w:r>
      <w:r w:rsidRPr="007C6306">
        <w:rPr>
          <w:i/>
        </w:rPr>
        <w:t xml:space="preserve">chain </w:t>
      </w:r>
      <w:commentRangeStart w:id="180"/>
      <w:r w:rsidRPr="007C6306">
        <w:rPr>
          <w:i/>
        </w:rPr>
        <w:t>rule-line</w:t>
      </w:r>
      <w:commentRangeEnd w:id="180"/>
      <w:r w:rsidRPr="007C6306">
        <w:commentReference w:id="180"/>
      </w:r>
      <w:r w:rsidRPr="007C6306">
        <w:t xml:space="preserve"> </w:t>
      </w:r>
      <w:r w:rsidRPr="007C6306">
        <w:rPr>
          <w:i/>
        </w:rPr>
        <w:t>[match-options]</w:t>
      </w:r>
      <w:r w:rsidRPr="007C6306">
        <w:t xml:space="preserve"> </w:t>
      </w:r>
      <w:r w:rsidRPr="007C6306">
        <w:rPr>
          <w:b/>
        </w:rPr>
        <w:t>–j</w:t>
      </w:r>
      <w:r w:rsidRPr="007C6306">
        <w:t xml:space="preserve"> </w:t>
      </w:r>
      <w:r w:rsidRPr="007C6306">
        <w:rPr>
          <w:i/>
        </w:rPr>
        <w:t>target</w:t>
      </w:r>
    </w:p>
    <w:p w14:paraId="58F5D8DA" w14:textId="77777777" w:rsidR="007C6306" w:rsidRPr="007C6306" w:rsidRDefault="007C6306" w:rsidP="006E537C">
      <w:pPr>
        <w:numPr>
          <w:ilvl w:val="0"/>
          <w:numId w:val="8"/>
        </w:numPr>
      </w:pPr>
      <w:r w:rsidRPr="007C6306">
        <w:t>Xóa một luật</w:t>
      </w:r>
    </w:p>
    <w:p w14:paraId="6A8CFFF4" w14:textId="77777777" w:rsidR="007C6306" w:rsidRPr="007C6306" w:rsidRDefault="007C6306" w:rsidP="007C6306">
      <w:r w:rsidRPr="007C6306">
        <w:rPr>
          <w:b/>
        </w:rPr>
        <w:t>iptables –D</w:t>
      </w:r>
      <w:r w:rsidRPr="007C6306">
        <w:t xml:space="preserve"> </w:t>
      </w:r>
      <w:r w:rsidRPr="007C6306">
        <w:rPr>
          <w:i/>
        </w:rPr>
        <w:t xml:space="preserve">chain </w:t>
      </w:r>
      <w:commentRangeStart w:id="181"/>
      <w:r w:rsidRPr="007C6306">
        <w:rPr>
          <w:i/>
        </w:rPr>
        <w:t>rule-line</w:t>
      </w:r>
      <w:commentRangeEnd w:id="181"/>
      <w:r w:rsidRPr="007C6306">
        <w:commentReference w:id="181"/>
      </w:r>
    </w:p>
    <w:p w14:paraId="3E442EE6" w14:textId="77777777" w:rsidR="007C6306" w:rsidRPr="007C6306" w:rsidRDefault="007C6306" w:rsidP="006E537C">
      <w:pPr>
        <w:numPr>
          <w:ilvl w:val="0"/>
          <w:numId w:val="8"/>
        </w:numPr>
      </w:pPr>
      <w:r w:rsidRPr="007C6306">
        <w:t>Thiết lập luật mặc định</w:t>
      </w:r>
    </w:p>
    <w:p w14:paraId="58C7FFAD" w14:textId="77777777" w:rsidR="007C6306" w:rsidRPr="007C6306" w:rsidRDefault="007C6306" w:rsidP="007C6306">
      <w:r w:rsidRPr="007C6306">
        <w:rPr>
          <w:b/>
        </w:rPr>
        <w:t>iptables -P</w:t>
      </w:r>
      <w:r w:rsidRPr="007C6306">
        <w:t xml:space="preserve"> </w:t>
      </w:r>
      <w:commentRangeStart w:id="182"/>
      <w:r w:rsidRPr="007C6306">
        <w:rPr>
          <w:i/>
        </w:rPr>
        <w:t>chain-name</w:t>
      </w:r>
      <w:commentRangeEnd w:id="182"/>
      <w:r w:rsidRPr="007C6306">
        <w:commentReference w:id="182"/>
      </w:r>
      <w:r w:rsidRPr="007C6306">
        <w:rPr>
          <w:i/>
        </w:rPr>
        <w:t xml:space="preserve"> </w:t>
      </w:r>
      <w:commentRangeStart w:id="183"/>
      <w:r w:rsidRPr="007C6306">
        <w:rPr>
          <w:i/>
        </w:rPr>
        <w:t>target</w:t>
      </w:r>
      <w:commentRangeEnd w:id="183"/>
      <w:r w:rsidRPr="007C6306">
        <w:commentReference w:id="183"/>
      </w:r>
    </w:p>
    <w:p w14:paraId="0BA86CB0" w14:textId="77777777" w:rsidR="007C6306" w:rsidRPr="007C6306" w:rsidRDefault="007C6306" w:rsidP="006E537C">
      <w:pPr>
        <w:numPr>
          <w:ilvl w:val="0"/>
          <w:numId w:val="8"/>
        </w:numPr>
        <w:rPr>
          <w:b/>
        </w:rPr>
      </w:pPr>
      <w:r w:rsidRPr="007C6306">
        <w:t xml:space="preserve">Hiển thị tập luật: </w:t>
      </w:r>
      <w:r w:rsidRPr="007C6306">
        <w:rPr>
          <w:b/>
        </w:rPr>
        <w:t xml:space="preserve">iptables –L </w:t>
      </w:r>
      <w:commentRangeStart w:id="184"/>
      <w:r w:rsidRPr="007C6306">
        <w:rPr>
          <w:i/>
        </w:rPr>
        <w:t>[chain-name]</w:t>
      </w:r>
      <w:commentRangeEnd w:id="184"/>
      <w:r w:rsidRPr="007C6306">
        <w:commentReference w:id="184"/>
      </w:r>
      <w:r w:rsidRPr="007C6306">
        <w:rPr>
          <w:b/>
        </w:rPr>
        <w:t xml:space="preserve"> -–line-numbers</w:t>
      </w:r>
    </w:p>
    <w:p w14:paraId="575E516F" w14:textId="77777777" w:rsidR="007C6306" w:rsidRPr="007C6306" w:rsidRDefault="007C6306" w:rsidP="006E537C">
      <w:pPr>
        <w:numPr>
          <w:ilvl w:val="0"/>
          <w:numId w:val="8"/>
        </w:numPr>
      </w:pPr>
      <w:r w:rsidRPr="007C6306">
        <w:t xml:space="preserve">Lưu tập luật: </w:t>
      </w:r>
      <w:r w:rsidRPr="007C6306">
        <w:rPr>
          <w:b/>
        </w:rPr>
        <w:t>iptables save</w:t>
      </w:r>
    </w:p>
    <w:p w14:paraId="7073F8EC" w14:textId="71BD6B47" w:rsidR="00CD24F4" w:rsidRDefault="00BD6E06" w:rsidP="00BD6E06">
      <w:pPr>
        <w:pStyle w:val="Heading2"/>
      </w:pPr>
      <w:bookmarkStart w:id="185" w:name="_Toc61943689"/>
      <w:r>
        <w:t xml:space="preserve">3. </w:t>
      </w:r>
      <w:bookmarkEnd w:id="185"/>
      <w:r w:rsidR="00D170F5">
        <w:t>Luyện tập ở nhà</w:t>
      </w:r>
    </w:p>
    <w:p w14:paraId="4507E146" w14:textId="4E207AED" w:rsidR="00BD6E06" w:rsidRPr="00BD6E06" w:rsidRDefault="00BD6E06" w:rsidP="00BD6E06">
      <w:pPr>
        <w:pStyle w:val="Heading3"/>
      </w:pPr>
      <w:bookmarkStart w:id="186" w:name="_Toc61943690"/>
      <w:r>
        <w:t>3.</w:t>
      </w:r>
      <w:r w:rsidRPr="00BD6E06">
        <w:t>1. Chuẩn bị môi trường thực hành</w:t>
      </w:r>
      <w:bookmarkEnd w:id="186"/>
    </w:p>
    <w:p w14:paraId="5A5A1218" w14:textId="61B45687" w:rsidR="00267C5E" w:rsidRPr="00BD6E06" w:rsidRDefault="00267C5E" w:rsidP="00267C5E">
      <w:r>
        <w:t xml:space="preserve">- </w:t>
      </w:r>
      <w:r w:rsidR="00BD6E06" w:rsidRPr="00BD6E06">
        <w:t xml:space="preserve">Nội dung thực hành cài đặt và cấu hình tường lửa </w:t>
      </w:r>
      <w:r>
        <w:t xml:space="preserve">sử dụng ACL và Cisco ASA </w:t>
      </w:r>
      <w:r w:rsidR="00BD6E06" w:rsidRPr="00BD6E06">
        <w:t xml:space="preserve">được thực hiện trên phần mềm giả lập </w:t>
      </w:r>
      <w:r>
        <w:t>Packet Tracer</w:t>
      </w:r>
    </w:p>
    <w:p w14:paraId="57FA04F5" w14:textId="5599DE2F" w:rsidR="00BD6E06" w:rsidRPr="00BD6E06" w:rsidRDefault="00BD6E06" w:rsidP="00BD6E06">
      <w:r w:rsidRPr="00BD6E06">
        <w:t xml:space="preserve">- </w:t>
      </w:r>
      <w:r w:rsidR="00267C5E">
        <w:t>Thực hành cấu hình tường lửa iptables trên m</w:t>
      </w:r>
      <w:r w:rsidRPr="00BD6E06">
        <w:t>áy ảo cài đặt hệ điều hành Ubuntu16.4</w:t>
      </w:r>
    </w:p>
    <w:p w14:paraId="1409B7D5" w14:textId="01526ECD" w:rsidR="00683CB6" w:rsidRPr="00BD6E06" w:rsidRDefault="00683CB6" w:rsidP="00BD6E06">
      <w:hyperlink r:id="rId14" w:history="1">
        <w:r w:rsidRPr="00DD0EA0">
          <w:rPr>
            <w:rStyle w:val="Hyperlink"/>
          </w:rPr>
          <w:t>https://drive.google.com/file/d/1e2084qM9y9HbtbzWF1z3GedBR5qCJVpV</w:t>
        </w:r>
      </w:hyperlink>
    </w:p>
    <w:p w14:paraId="7EFFFF69" w14:textId="31AD6EB9" w:rsidR="00BD6E06" w:rsidRDefault="00CB410F" w:rsidP="00CB410F">
      <w:pPr>
        <w:pStyle w:val="Heading3"/>
      </w:pPr>
      <w:bookmarkStart w:id="187" w:name="_Toc61943691"/>
      <w:r>
        <w:t>3.2</w:t>
      </w:r>
      <w:r w:rsidR="00BD6E06" w:rsidRPr="00BD6E06">
        <w:t>. Cấu hình ACL trên Cisco router</w:t>
      </w:r>
      <w:bookmarkEnd w:id="187"/>
    </w:p>
    <w:p w14:paraId="657D7111" w14:textId="46BAE1D2" w:rsidR="008572B2" w:rsidRDefault="008572B2" w:rsidP="008572B2">
      <w:r>
        <w:t>Trên Packet Tracer tạo sơ đồ giả lập như sau</w:t>
      </w:r>
      <w:r w:rsidR="00C52789">
        <w:t>, với X là số thứ tự của sinh viên</w:t>
      </w:r>
      <w:r>
        <w:t>:</w:t>
      </w:r>
    </w:p>
    <w:p w14:paraId="3F024994" w14:textId="617C3566" w:rsidR="008572B2" w:rsidRDefault="00193235" w:rsidP="008572B2">
      <w:r>
        <w:rPr>
          <w:noProof/>
        </w:rPr>
        <w:lastRenderedPageBreak/>
        <w:drawing>
          <wp:inline distT="0" distB="0" distL="0" distR="0" wp14:anchorId="7519653D" wp14:editId="0D105054">
            <wp:extent cx="5760720" cy="402780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4027805"/>
                    </a:xfrm>
                    <a:prstGeom prst="rect">
                      <a:avLst/>
                    </a:prstGeom>
                  </pic:spPr>
                </pic:pic>
              </a:graphicData>
            </a:graphic>
          </wp:inline>
        </w:drawing>
      </w:r>
    </w:p>
    <w:p w14:paraId="3BECE44A" w14:textId="4FFC330E" w:rsidR="00C52789" w:rsidRPr="00BD6E06" w:rsidRDefault="00C52789" w:rsidP="006E537C">
      <w:pPr>
        <w:numPr>
          <w:ilvl w:val="0"/>
          <w:numId w:val="8"/>
        </w:numPr>
      </w:pPr>
      <w:bookmarkStart w:id="188" w:name="_Hlk65327605"/>
      <w:bookmarkStart w:id="189" w:name="_Toc61943692"/>
      <w:r w:rsidRPr="00BD6E06">
        <w:t xml:space="preserve">Mạng nội bộ có </w:t>
      </w:r>
      <w:r w:rsidR="001A11C6">
        <w:t>3</w:t>
      </w:r>
      <w:r w:rsidRPr="00BD6E06">
        <w:t xml:space="preserve"> phân vùng mạng kết nối với router MO-GW:</w:t>
      </w:r>
    </w:p>
    <w:p w14:paraId="09FEC95F" w14:textId="7F812CEF" w:rsidR="00C52789" w:rsidRPr="00BD6E06" w:rsidRDefault="00C52789" w:rsidP="006E537C">
      <w:pPr>
        <w:numPr>
          <w:ilvl w:val="0"/>
          <w:numId w:val="15"/>
        </w:numPr>
      </w:pPr>
      <w:r w:rsidRPr="00BD6E06">
        <w:t>Router MO-GW</w:t>
      </w:r>
      <w:r w:rsidR="00D01C6E">
        <w:t>(Sử dụng router 2911)</w:t>
      </w:r>
      <w:r w:rsidRPr="00BD6E06">
        <w:t>:</w:t>
      </w:r>
    </w:p>
    <w:p w14:paraId="0E7FF6DD" w14:textId="77777777" w:rsidR="00C52789" w:rsidRPr="00BD6E06" w:rsidRDefault="00C52789" w:rsidP="006E537C">
      <w:pPr>
        <w:numPr>
          <w:ilvl w:val="0"/>
          <w:numId w:val="16"/>
        </w:numPr>
      </w:pPr>
      <w:r>
        <w:t>s0/3/0</w:t>
      </w:r>
      <w:r w:rsidRPr="00BD6E06">
        <w:t xml:space="preserve">: </w:t>
      </w:r>
      <w:r>
        <w:t>201.10.X</w:t>
      </w:r>
      <w:r w:rsidRPr="00BD6E06">
        <w:t>.2 /29</w:t>
      </w:r>
    </w:p>
    <w:p w14:paraId="0DC51A63" w14:textId="131832CB" w:rsidR="003F138F" w:rsidRDefault="003F138F" w:rsidP="006E537C">
      <w:pPr>
        <w:numPr>
          <w:ilvl w:val="0"/>
          <w:numId w:val="16"/>
        </w:numPr>
      </w:pPr>
      <w:r>
        <w:t>Gig0/0</w:t>
      </w:r>
      <w:r w:rsidRPr="00BD6E06">
        <w:t xml:space="preserve">: </w:t>
      </w:r>
      <w:r w:rsidR="001F011D">
        <w:t>22</w:t>
      </w:r>
      <w:r w:rsidR="0003246E">
        <w:t>2.1.X</w:t>
      </w:r>
      <w:r w:rsidRPr="00BD6E06">
        <w:t>.1 /24</w:t>
      </w:r>
    </w:p>
    <w:p w14:paraId="5E2E3C59" w14:textId="1E921427" w:rsidR="00C52789" w:rsidRDefault="00C52789" w:rsidP="006E537C">
      <w:pPr>
        <w:numPr>
          <w:ilvl w:val="0"/>
          <w:numId w:val="16"/>
        </w:numPr>
      </w:pPr>
      <w:r>
        <w:t>Gig0/1</w:t>
      </w:r>
      <w:r w:rsidRPr="00BD6E06">
        <w:t xml:space="preserve">: </w:t>
      </w:r>
      <w:r w:rsidR="00EA5A59">
        <w:t>192.168.X</w:t>
      </w:r>
      <w:r w:rsidR="00EA5A59" w:rsidRPr="00BD6E06">
        <w:t>.1 /24</w:t>
      </w:r>
    </w:p>
    <w:p w14:paraId="71478F4E" w14:textId="794F94E0" w:rsidR="0003246E" w:rsidRPr="00BD6E06" w:rsidRDefault="00556227" w:rsidP="006E537C">
      <w:pPr>
        <w:numPr>
          <w:ilvl w:val="0"/>
          <w:numId w:val="16"/>
        </w:numPr>
      </w:pPr>
      <w:r>
        <w:t xml:space="preserve">Gig0/2: </w:t>
      </w:r>
      <w:r w:rsidR="004D1D2B">
        <w:t>10</w:t>
      </w:r>
      <w:r>
        <w:t>.</w:t>
      </w:r>
      <w:r w:rsidR="004D1D2B">
        <w:t>X</w:t>
      </w:r>
      <w:r>
        <w:t>.</w:t>
      </w:r>
      <w:r w:rsidR="004D1D2B">
        <w:t>0</w:t>
      </w:r>
      <w:r>
        <w:t>.1 /</w:t>
      </w:r>
      <w:r w:rsidR="004D1D2B">
        <w:t>16</w:t>
      </w:r>
    </w:p>
    <w:p w14:paraId="53C64489" w14:textId="483ED715" w:rsidR="004D7A0E" w:rsidRDefault="004D7A0E" w:rsidP="006E537C">
      <w:pPr>
        <w:numPr>
          <w:ilvl w:val="0"/>
          <w:numId w:val="15"/>
        </w:numPr>
      </w:pPr>
      <w:r>
        <w:t xml:space="preserve">Phân vùng DMZ: </w:t>
      </w:r>
      <w:r w:rsidR="00DC0840">
        <w:t>222</w:t>
      </w:r>
      <w:r>
        <w:t>.1.X.0 /24</w:t>
      </w:r>
    </w:p>
    <w:p w14:paraId="72A91DEC" w14:textId="165E4B1E" w:rsidR="004D7A0E" w:rsidRDefault="004D7A0E" w:rsidP="006E537C">
      <w:pPr>
        <w:pStyle w:val="ListParagraph"/>
        <w:numPr>
          <w:ilvl w:val="0"/>
          <w:numId w:val="22"/>
        </w:numPr>
      </w:pPr>
      <w:r>
        <w:t xml:space="preserve">Web Server: </w:t>
      </w:r>
      <w:r w:rsidR="00DC0840">
        <w:t>22</w:t>
      </w:r>
      <w:r>
        <w:t>2.1.X.10 /24</w:t>
      </w:r>
      <w:r w:rsidR="0014202E">
        <w:t>. Để mở dịch vụ Web trên máy chủ này, ta chọn thẻ Services</w:t>
      </w:r>
      <w:r w:rsidR="00FA6E82">
        <w:sym w:font="Wingdings" w:char="F0E0"/>
      </w:r>
      <w:r w:rsidR="00FA6E82">
        <w:t>HTTP</w:t>
      </w:r>
      <w:r w:rsidR="0014202E">
        <w:t xml:space="preserve"> và tích vào mục On cho HTTP và HTTPS</w:t>
      </w:r>
      <w:r w:rsidR="00FA6E82">
        <w:t>.</w:t>
      </w:r>
    </w:p>
    <w:p w14:paraId="6216EDBA" w14:textId="000441AA" w:rsidR="0014202E" w:rsidRDefault="00FA6E82" w:rsidP="0014202E">
      <w:r>
        <w:rPr>
          <w:noProof/>
        </w:rPr>
        <w:drawing>
          <wp:inline distT="0" distB="0" distL="0" distR="0" wp14:anchorId="3E57D759" wp14:editId="654D8666">
            <wp:extent cx="5760720" cy="1430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30020"/>
                    </a:xfrm>
                    <a:prstGeom prst="rect">
                      <a:avLst/>
                    </a:prstGeom>
                  </pic:spPr>
                </pic:pic>
              </a:graphicData>
            </a:graphic>
          </wp:inline>
        </w:drawing>
      </w:r>
    </w:p>
    <w:p w14:paraId="310D819D" w14:textId="27A21085" w:rsidR="00C52789" w:rsidRPr="00BD6E06" w:rsidRDefault="00C52789" w:rsidP="006E537C">
      <w:pPr>
        <w:numPr>
          <w:ilvl w:val="0"/>
          <w:numId w:val="15"/>
        </w:numPr>
      </w:pPr>
      <w:r w:rsidRPr="00BD6E06">
        <w:t xml:space="preserve">Phân vùng </w:t>
      </w:r>
      <w:r w:rsidR="004D7A0E">
        <w:t>Management</w:t>
      </w:r>
      <w:r w:rsidRPr="00BD6E06">
        <w:t xml:space="preserve">: </w:t>
      </w:r>
      <w:r w:rsidR="00E75CAE">
        <w:t>192</w:t>
      </w:r>
      <w:r w:rsidR="004D1D2B">
        <w:t>.1</w:t>
      </w:r>
      <w:r w:rsidR="004D7A0E">
        <w:t>6</w:t>
      </w:r>
      <w:r w:rsidR="00E75CAE">
        <w:t>8</w:t>
      </w:r>
      <w:r w:rsidR="004D1D2B">
        <w:t>.</w:t>
      </w:r>
      <w:r w:rsidR="004D7A0E">
        <w:t>X.0</w:t>
      </w:r>
      <w:r w:rsidRPr="00BD6E06">
        <w:t xml:space="preserve"> /24</w:t>
      </w:r>
    </w:p>
    <w:p w14:paraId="6E322479" w14:textId="3A7CC1DE" w:rsidR="00C52789" w:rsidRDefault="00C52789" w:rsidP="006E537C">
      <w:pPr>
        <w:numPr>
          <w:ilvl w:val="0"/>
          <w:numId w:val="19"/>
        </w:numPr>
      </w:pPr>
      <w:r w:rsidRPr="00BD6E06">
        <w:lastRenderedPageBreak/>
        <w:t xml:space="preserve">PC1: </w:t>
      </w:r>
      <w:r>
        <w:t>1</w:t>
      </w:r>
      <w:r w:rsidR="00E75CAE">
        <w:t>9</w:t>
      </w:r>
      <w:r>
        <w:t>2.16</w:t>
      </w:r>
      <w:r w:rsidR="00E75CAE">
        <w:t>8</w:t>
      </w:r>
      <w:r>
        <w:t>.X</w:t>
      </w:r>
      <w:r w:rsidRPr="00BD6E06">
        <w:t>.10</w:t>
      </w:r>
      <w:r w:rsidR="00C404C4">
        <w:t>0</w:t>
      </w:r>
      <w:r w:rsidRPr="00BD6E06">
        <w:t xml:space="preserve"> /24</w:t>
      </w:r>
    </w:p>
    <w:p w14:paraId="14AE17E4" w14:textId="31FFF203" w:rsidR="00C52789" w:rsidRPr="00BD6E06" w:rsidRDefault="00C52789" w:rsidP="006E537C">
      <w:pPr>
        <w:numPr>
          <w:ilvl w:val="0"/>
          <w:numId w:val="15"/>
        </w:numPr>
      </w:pPr>
      <w:r w:rsidRPr="00BD6E06">
        <w:t xml:space="preserve">Phân vùng </w:t>
      </w:r>
      <w:r w:rsidR="00C404C4">
        <w:t>Production</w:t>
      </w:r>
      <w:r w:rsidRPr="00BD6E06">
        <w:t xml:space="preserve">: </w:t>
      </w:r>
      <w:r w:rsidR="00C404C4">
        <w:t>10</w:t>
      </w:r>
      <w:r>
        <w:t>.</w:t>
      </w:r>
      <w:r w:rsidR="00C404C4">
        <w:t>X</w:t>
      </w:r>
      <w:r>
        <w:t>.</w:t>
      </w:r>
      <w:r w:rsidR="00C404C4">
        <w:t>0</w:t>
      </w:r>
      <w:r w:rsidRPr="00BD6E06">
        <w:t>.0 /</w:t>
      </w:r>
      <w:r w:rsidR="00C404C4">
        <w:t>16</w:t>
      </w:r>
    </w:p>
    <w:p w14:paraId="75D748E3" w14:textId="52839FF9" w:rsidR="00C52789" w:rsidRDefault="00C404C4" w:rsidP="006E537C">
      <w:pPr>
        <w:numPr>
          <w:ilvl w:val="0"/>
          <w:numId w:val="19"/>
        </w:numPr>
      </w:pPr>
      <w:r>
        <w:t>PC2</w:t>
      </w:r>
      <w:r w:rsidR="00C52789" w:rsidRPr="00BD6E06">
        <w:t xml:space="preserve">: </w:t>
      </w:r>
      <w:r>
        <w:t>10.X.0.</w:t>
      </w:r>
      <w:r w:rsidR="007735C8">
        <w:t>100</w:t>
      </w:r>
      <w:r w:rsidR="00C52789" w:rsidRPr="00BD6E06">
        <w:t xml:space="preserve"> /</w:t>
      </w:r>
      <w:r>
        <w:t>16</w:t>
      </w:r>
    </w:p>
    <w:p w14:paraId="1E9CFB29" w14:textId="36FE542A" w:rsidR="007735C8" w:rsidRDefault="007735C8" w:rsidP="006E537C">
      <w:pPr>
        <w:numPr>
          <w:ilvl w:val="0"/>
          <w:numId w:val="19"/>
        </w:numPr>
      </w:pPr>
      <w:r>
        <w:t>File Server: 10.X.255.20 /16</w:t>
      </w:r>
      <w:r w:rsidR="003072A4">
        <w:t>. Để mở dịch vụ FTP trên máy chủ này, ta chọn thẻ Services</w:t>
      </w:r>
      <w:r w:rsidR="003072A4">
        <w:sym w:font="Wingdings" w:char="F0E0"/>
      </w:r>
      <w:r w:rsidR="003072A4">
        <w:t>FTP và tích vào mục On</w:t>
      </w:r>
      <w:r w:rsidR="00B83664">
        <w:t>.</w:t>
      </w:r>
    </w:p>
    <w:p w14:paraId="55EFAF77" w14:textId="79D948B8" w:rsidR="00B83664" w:rsidRPr="00BD6E06" w:rsidRDefault="00B83664" w:rsidP="00B83664">
      <w:r>
        <w:rPr>
          <w:noProof/>
        </w:rPr>
        <w:drawing>
          <wp:inline distT="0" distB="0" distL="0" distR="0" wp14:anchorId="1FC7AD69" wp14:editId="27FB098B">
            <wp:extent cx="5760720" cy="115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55700"/>
                    </a:xfrm>
                    <a:prstGeom prst="rect">
                      <a:avLst/>
                    </a:prstGeom>
                  </pic:spPr>
                </pic:pic>
              </a:graphicData>
            </a:graphic>
          </wp:inline>
        </w:drawing>
      </w:r>
    </w:p>
    <w:p w14:paraId="5F141C1B" w14:textId="77777777" w:rsidR="00C52789" w:rsidRPr="00BD6E06" w:rsidRDefault="00C52789" w:rsidP="006E537C">
      <w:pPr>
        <w:numPr>
          <w:ilvl w:val="0"/>
          <w:numId w:val="8"/>
        </w:numPr>
      </w:pPr>
      <w:r w:rsidRPr="00BD6E06">
        <w:t>Mạng Internet được minh họa gồm có:</w:t>
      </w:r>
    </w:p>
    <w:p w14:paraId="21872A87" w14:textId="6CD5EF41" w:rsidR="00C52789" w:rsidRPr="00BD6E06" w:rsidRDefault="00C52789" w:rsidP="006E537C">
      <w:pPr>
        <w:numPr>
          <w:ilvl w:val="0"/>
          <w:numId w:val="17"/>
        </w:numPr>
      </w:pPr>
      <w:r w:rsidRPr="00BD6E06">
        <w:t>Router ISP</w:t>
      </w:r>
      <w:r w:rsidR="00D01C6E">
        <w:t xml:space="preserve"> (Sử dụng router 2911)</w:t>
      </w:r>
    </w:p>
    <w:p w14:paraId="5977340A" w14:textId="77777777" w:rsidR="00C52789" w:rsidRPr="00BD6E06" w:rsidRDefault="00C52789" w:rsidP="006E537C">
      <w:pPr>
        <w:numPr>
          <w:ilvl w:val="0"/>
          <w:numId w:val="18"/>
        </w:numPr>
      </w:pPr>
      <w:r>
        <w:t>s0/3/0</w:t>
      </w:r>
      <w:r w:rsidRPr="00BD6E06">
        <w:t xml:space="preserve">: </w:t>
      </w:r>
      <w:r>
        <w:t>201.10.X</w:t>
      </w:r>
      <w:r w:rsidRPr="00BD6E06">
        <w:t>.1 /29</w:t>
      </w:r>
    </w:p>
    <w:p w14:paraId="4D1449E9" w14:textId="1FFBE91E" w:rsidR="00C52789" w:rsidRPr="00BD6E06" w:rsidRDefault="00C52789" w:rsidP="006E537C">
      <w:pPr>
        <w:numPr>
          <w:ilvl w:val="0"/>
          <w:numId w:val="18"/>
        </w:numPr>
      </w:pPr>
      <w:r>
        <w:t>Gig0/</w:t>
      </w:r>
      <w:r w:rsidR="003F138F">
        <w:t>0</w:t>
      </w:r>
      <w:r w:rsidRPr="00BD6E06">
        <w:t xml:space="preserve">: </w:t>
      </w:r>
      <w:r>
        <w:t>202.20.X</w:t>
      </w:r>
      <w:r w:rsidRPr="00BD6E06">
        <w:t>.1 /24</w:t>
      </w:r>
    </w:p>
    <w:p w14:paraId="1E64472A" w14:textId="69DAB854" w:rsidR="00C52789" w:rsidRDefault="00C52789" w:rsidP="006E537C">
      <w:pPr>
        <w:numPr>
          <w:ilvl w:val="0"/>
          <w:numId w:val="17"/>
        </w:numPr>
      </w:pPr>
      <w:r w:rsidRPr="00BD6E06">
        <w:t>PC</w:t>
      </w:r>
      <w:r w:rsidR="00DC432E">
        <w:t>3</w:t>
      </w:r>
      <w:r w:rsidRPr="00BD6E06">
        <w:t xml:space="preserve">: </w:t>
      </w:r>
      <w:r>
        <w:t>202.20.X</w:t>
      </w:r>
      <w:r w:rsidRPr="00BD6E06">
        <w:t>.2 /24</w:t>
      </w:r>
    </w:p>
    <w:bookmarkEnd w:id="188"/>
    <w:p w14:paraId="4D0F9918" w14:textId="74696E7A" w:rsidR="00C66BB0" w:rsidRDefault="00C66BB0" w:rsidP="00F64512">
      <w:pPr>
        <w:pStyle w:val="Heading4"/>
      </w:pPr>
      <w:r>
        <w:t>3.2.1. Cấu hình cơ bản cho các router</w:t>
      </w:r>
    </w:p>
    <w:p w14:paraId="4C01FC73" w14:textId="77777777" w:rsidR="00C66BB0" w:rsidRPr="00BD6E06" w:rsidRDefault="00C66BB0" w:rsidP="006E537C">
      <w:pPr>
        <w:numPr>
          <w:ilvl w:val="0"/>
          <w:numId w:val="8"/>
        </w:numPr>
        <w:rPr>
          <w:b/>
        </w:rPr>
      </w:pPr>
      <w:r w:rsidRPr="00BD6E06">
        <w:rPr>
          <w:b/>
        </w:rPr>
        <w:t>Bước 1: Cấu hình router ISP</w:t>
      </w:r>
    </w:p>
    <w:tbl>
      <w:tblPr>
        <w:tblStyle w:val="TableGrid"/>
        <w:tblW w:w="0" w:type="auto"/>
        <w:tblLook w:val="04A0" w:firstRow="1" w:lastRow="0" w:firstColumn="1" w:lastColumn="0" w:noHBand="0" w:noVBand="1"/>
      </w:tblPr>
      <w:tblGrid>
        <w:gridCol w:w="9576"/>
      </w:tblGrid>
      <w:tr w:rsidR="00C66BB0" w:rsidRPr="00BD6E06" w14:paraId="63626584" w14:textId="77777777" w:rsidTr="0099039D">
        <w:tc>
          <w:tcPr>
            <w:tcW w:w="9576" w:type="dxa"/>
          </w:tcPr>
          <w:p w14:paraId="033E9CAD" w14:textId="77777777" w:rsidR="00C66BB0" w:rsidRPr="00BD6E06" w:rsidRDefault="00C66BB0" w:rsidP="0099039D">
            <w:r w:rsidRPr="00BD6E06">
              <w:t>#config terminal</w:t>
            </w:r>
          </w:p>
          <w:p w14:paraId="140D449C" w14:textId="77777777" w:rsidR="00C66BB0" w:rsidRPr="00BD6E06" w:rsidRDefault="00C66BB0" w:rsidP="0099039D">
            <w:r w:rsidRPr="00BD6E06">
              <w:t xml:space="preserve">#interface </w:t>
            </w:r>
            <w:r>
              <w:t>s0/3/0</w:t>
            </w:r>
          </w:p>
          <w:p w14:paraId="5C0DCB25" w14:textId="77777777" w:rsidR="00C66BB0" w:rsidRPr="00BD6E06" w:rsidRDefault="00C66BB0" w:rsidP="0099039D">
            <w:r w:rsidRPr="00BD6E06">
              <w:t xml:space="preserve">#ip address </w:t>
            </w:r>
            <w:r>
              <w:t>201.10.X</w:t>
            </w:r>
            <w:r w:rsidRPr="00BD6E06">
              <w:t>.1 255.255.255.248</w:t>
            </w:r>
          </w:p>
          <w:p w14:paraId="18373D4F" w14:textId="77777777" w:rsidR="00C66BB0" w:rsidRPr="00BD6E06" w:rsidRDefault="00C66BB0" w:rsidP="0099039D">
            <w:r w:rsidRPr="00BD6E06">
              <w:t>#no shutdown</w:t>
            </w:r>
          </w:p>
          <w:p w14:paraId="1A37C4A3" w14:textId="0D57A267" w:rsidR="00C66BB0" w:rsidRPr="00BD6E06" w:rsidRDefault="00C66BB0" w:rsidP="0099039D">
            <w:r w:rsidRPr="00BD6E06">
              <w:t xml:space="preserve">#interface </w:t>
            </w:r>
            <w:r>
              <w:t>Gig0/</w:t>
            </w:r>
            <w:r w:rsidR="00822262">
              <w:t>0</w:t>
            </w:r>
          </w:p>
          <w:p w14:paraId="687F58E2" w14:textId="77777777" w:rsidR="00C66BB0" w:rsidRPr="00BD6E06" w:rsidRDefault="00C66BB0" w:rsidP="0099039D">
            <w:r w:rsidRPr="00BD6E06">
              <w:t xml:space="preserve">#ip address </w:t>
            </w:r>
            <w:r>
              <w:t>202.20.X</w:t>
            </w:r>
            <w:r w:rsidRPr="00BD6E06">
              <w:t>.1 255.255.255.0</w:t>
            </w:r>
          </w:p>
          <w:p w14:paraId="7881D4BA" w14:textId="77777777" w:rsidR="00C66BB0" w:rsidRPr="00BD6E06" w:rsidRDefault="00C66BB0" w:rsidP="0099039D">
            <w:r w:rsidRPr="00BD6E06">
              <w:t>#no shutdown</w:t>
            </w:r>
          </w:p>
          <w:p w14:paraId="27CAE2BA" w14:textId="7130E39C" w:rsidR="00C66BB0" w:rsidRDefault="00C66BB0" w:rsidP="0099039D">
            <w:r w:rsidRPr="00BD6E06">
              <w:t>#exit</w:t>
            </w:r>
          </w:p>
          <w:p w14:paraId="7B98DBD8" w14:textId="39EB7AFA" w:rsidR="009E201B" w:rsidRPr="00BD6E06" w:rsidRDefault="009E201B" w:rsidP="0099039D">
            <w:commentRangeStart w:id="190"/>
            <w:r>
              <w:t>#ip route 222.1.X.0 255.255.255.0 201.10.X</w:t>
            </w:r>
            <w:r w:rsidRPr="00BD6E06">
              <w:t>.2</w:t>
            </w:r>
            <w:commentRangeEnd w:id="190"/>
            <w:r>
              <w:rPr>
                <w:rStyle w:val="CommentReference"/>
              </w:rPr>
              <w:commentReference w:id="190"/>
            </w:r>
          </w:p>
          <w:p w14:paraId="2D68B67D" w14:textId="77777777" w:rsidR="00C66BB0" w:rsidRPr="00BD6E06" w:rsidRDefault="00C66BB0" w:rsidP="0099039D">
            <w:r w:rsidRPr="00BD6E06">
              <w:t>#</w:t>
            </w:r>
          </w:p>
          <w:p w14:paraId="252DA6BD" w14:textId="77777777" w:rsidR="00C66BB0" w:rsidRPr="00BD6E06" w:rsidRDefault="00C66BB0" w:rsidP="0099039D">
            <w:r w:rsidRPr="00BD6E06">
              <w:t>#copy running-config startup-config</w:t>
            </w:r>
          </w:p>
        </w:tc>
      </w:tr>
    </w:tbl>
    <w:p w14:paraId="5B1369FD" w14:textId="77777777" w:rsidR="00C66BB0" w:rsidRPr="00BD6E06" w:rsidRDefault="00C66BB0" w:rsidP="006E537C">
      <w:pPr>
        <w:numPr>
          <w:ilvl w:val="0"/>
          <w:numId w:val="8"/>
        </w:numPr>
        <w:rPr>
          <w:b/>
        </w:rPr>
      </w:pPr>
      <w:r w:rsidRPr="00BD6E06">
        <w:rPr>
          <w:b/>
        </w:rPr>
        <w:t>Bước 2: Cấu hình router MO-GW</w:t>
      </w:r>
    </w:p>
    <w:tbl>
      <w:tblPr>
        <w:tblStyle w:val="TableGrid"/>
        <w:tblW w:w="0" w:type="auto"/>
        <w:tblLook w:val="04A0" w:firstRow="1" w:lastRow="0" w:firstColumn="1" w:lastColumn="0" w:noHBand="0" w:noVBand="1"/>
      </w:tblPr>
      <w:tblGrid>
        <w:gridCol w:w="9576"/>
      </w:tblGrid>
      <w:tr w:rsidR="00C66BB0" w:rsidRPr="00BD6E06" w14:paraId="38C7679F" w14:textId="77777777" w:rsidTr="0099039D">
        <w:tc>
          <w:tcPr>
            <w:tcW w:w="9576" w:type="dxa"/>
          </w:tcPr>
          <w:p w14:paraId="12D5E754" w14:textId="77777777" w:rsidR="00C66BB0" w:rsidRPr="00BD6E06" w:rsidRDefault="00C66BB0" w:rsidP="0099039D">
            <w:r w:rsidRPr="00BD6E06">
              <w:lastRenderedPageBreak/>
              <w:t>#config terminal</w:t>
            </w:r>
          </w:p>
          <w:p w14:paraId="331841E1" w14:textId="77777777" w:rsidR="00C66BB0" w:rsidRPr="00BD6E06" w:rsidRDefault="00C66BB0" w:rsidP="0099039D">
            <w:r w:rsidRPr="00BD6E06">
              <w:t xml:space="preserve">#interface </w:t>
            </w:r>
            <w:r>
              <w:t>s0/3/0</w:t>
            </w:r>
          </w:p>
          <w:p w14:paraId="44A42FB4" w14:textId="77777777" w:rsidR="00C66BB0" w:rsidRPr="00BD6E06" w:rsidRDefault="00C66BB0" w:rsidP="0099039D">
            <w:r w:rsidRPr="00BD6E06">
              <w:t xml:space="preserve">#ip address </w:t>
            </w:r>
            <w:r>
              <w:t>201.10.X</w:t>
            </w:r>
            <w:r w:rsidRPr="00BD6E06">
              <w:t>.2 255.255.255.248</w:t>
            </w:r>
          </w:p>
          <w:p w14:paraId="69C6D37F" w14:textId="653067B0" w:rsidR="00C66BB0" w:rsidRDefault="00C66BB0" w:rsidP="0099039D">
            <w:r w:rsidRPr="00BD6E06">
              <w:t>#no shutdown</w:t>
            </w:r>
          </w:p>
          <w:p w14:paraId="1B1CF7F8" w14:textId="77777777" w:rsidR="00822262" w:rsidRPr="00BD6E06" w:rsidRDefault="00822262" w:rsidP="00822262">
            <w:r w:rsidRPr="00BD6E06">
              <w:t xml:space="preserve">#interface </w:t>
            </w:r>
            <w:r>
              <w:t>Gig0/0</w:t>
            </w:r>
          </w:p>
          <w:p w14:paraId="4161A35C" w14:textId="1A106A84" w:rsidR="00822262" w:rsidRDefault="00822262" w:rsidP="00822262">
            <w:r w:rsidRPr="00BD6E06">
              <w:t xml:space="preserve">#ip address </w:t>
            </w:r>
            <w:r w:rsidR="0007561A">
              <w:t>222.1.X.1</w:t>
            </w:r>
            <w:r w:rsidRPr="00BD6E06">
              <w:t xml:space="preserve"> 255.255.255.0</w:t>
            </w:r>
          </w:p>
          <w:p w14:paraId="59C4D816" w14:textId="77777777" w:rsidR="00822262" w:rsidRPr="00BD6E06" w:rsidRDefault="00822262" w:rsidP="00822262">
            <w:r w:rsidRPr="00BD6E06">
              <w:t>#no shut</w:t>
            </w:r>
          </w:p>
          <w:p w14:paraId="0BAC9771" w14:textId="3F900AF8" w:rsidR="00C66BB0" w:rsidRPr="00BD6E06" w:rsidRDefault="00C66BB0" w:rsidP="0099039D">
            <w:r w:rsidRPr="00BD6E06">
              <w:t xml:space="preserve">#interface </w:t>
            </w:r>
            <w:r>
              <w:t>Gig0/1</w:t>
            </w:r>
          </w:p>
          <w:p w14:paraId="773A7787" w14:textId="3640FF78" w:rsidR="00C66BB0" w:rsidRPr="00BD6E06" w:rsidRDefault="00C66BB0" w:rsidP="0099039D">
            <w:r w:rsidRPr="00BD6E06">
              <w:t xml:space="preserve">#ip address </w:t>
            </w:r>
            <w:r w:rsidR="008E491F">
              <w:t>192.168.X</w:t>
            </w:r>
            <w:r w:rsidR="008E491F" w:rsidRPr="00BD6E06">
              <w:t>.1 255.255.255.0</w:t>
            </w:r>
          </w:p>
          <w:p w14:paraId="19088010" w14:textId="1BAD80BC" w:rsidR="00C66BB0" w:rsidRDefault="00C66BB0" w:rsidP="0099039D">
            <w:r w:rsidRPr="00BD6E06">
              <w:t>#no shut</w:t>
            </w:r>
          </w:p>
          <w:p w14:paraId="5FD95DF1" w14:textId="25D996E6" w:rsidR="00C54490" w:rsidRPr="00BD6E06" w:rsidRDefault="00C54490" w:rsidP="00C54490">
            <w:r w:rsidRPr="00BD6E06">
              <w:t xml:space="preserve">#interface </w:t>
            </w:r>
            <w:r>
              <w:t>Gig0/</w:t>
            </w:r>
            <w:r w:rsidR="000C6A61">
              <w:t>2</w:t>
            </w:r>
          </w:p>
          <w:p w14:paraId="30F5C809" w14:textId="7BBBBF77" w:rsidR="00C54490" w:rsidRPr="00BD6E06" w:rsidRDefault="00C54490" w:rsidP="00C54490">
            <w:r w:rsidRPr="00BD6E06">
              <w:t xml:space="preserve">#ip address </w:t>
            </w:r>
            <w:r w:rsidR="000C6A61">
              <w:t>10.X.0.1</w:t>
            </w:r>
            <w:r w:rsidRPr="00BD6E06">
              <w:t xml:space="preserve"> 255.255.</w:t>
            </w:r>
            <w:r w:rsidR="000C6A61">
              <w:t>0</w:t>
            </w:r>
            <w:r w:rsidRPr="00BD6E06">
              <w:t>.0</w:t>
            </w:r>
          </w:p>
          <w:p w14:paraId="6007C0CF" w14:textId="77777777" w:rsidR="00C54490" w:rsidRPr="00BD6E06" w:rsidRDefault="00C54490" w:rsidP="00C54490">
            <w:r w:rsidRPr="00BD6E06">
              <w:t>#no shut</w:t>
            </w:r>
          </w:p>
          <w:p w14:paraId="321CC69E" w14:textId="7088D77B" w:rsidR="00C66BB0" w:rsidRDefault="00C66BB0" w:rsidP="0099039D">
            <w:r w:rsidRPr="00BD6E06">
              <w:t>#exit</w:t>
            </w:r>
          </w:p>
          <w:p w14:paraId="14FC7098" w14:textId="77777777" w:rsidR="00C66BB0" w:rsidRPr="00BD6E06" w:rsidRDefault="00C66BB0" w:rsidP="0099039D">
            <w:r w:rsidRPr="00BD6E06">
              <w:t xml:space="preserve">#ip route 0.0.0.0 0.0.0.0 </w:t>
            </w:r>
            <w:r>
              <w:t>201.10.X</w:t>
            </w:r>
            <w:r w:rsidRPr="00BD6E06">
              <w:t>.1</w:t>
            </w:r>
          </w:p>
          <w:p w14:paraId="33783EDA" w14:textId="77777777" w:rsidR="00C66BB0" w:rsidRPr="00BD6E06" w:rsidRDefault="00C66BB0" w:rsidP="0099039D">
            <w:r w:rsidRPr="00BD6E06">
              <w:t>#exit</w:t>
            </w:r>
          </w:p>
          <w:p w14:paraId="270FFD8D" w14:textId="77777777" w:rsidR="00C66BB0" w:rsidRPr="00BD6E06" w:rsidRDefault="00C66BB0" w:rsidP="0099039D">
            <w:r w:rsidRPr="00BD6E06">
              <w:t>#</w:t>
            </w:r>
          </w:p>
          <w:p w14:paraId="2B7EC139" w14:textId="77777777" w:rsidR="00C66BB0" w:rsidRPr="00BD6E06" w:rsidRDefault="00C66BB0" w:rsidP="0099039D">
            <w:r w:rsidRPr="00BD6E06">
              <w:t>#copy running-config startup-config</w:t>
            </w:r>
          </w:p>
        </w:tc>
      </w:tr>
    </w:tbl>
    <w:p w14:paraId="4862FBED" w14:textId="1E5126B5" w:rsidR="007A7392" w:rsidRDefault="006D38F3" w:rsidP="00F64512">
      <w:pPr>
        <w:pStyle w:val="Heading4"/>
        <w:rPr>
          <w:i/>
        </w:rPr>
      </w:pPr>
      <w:r>
        <w:t xml:space="preserve">Chúng ta kiểm tra kết nối </w:t>
      </w:r>
      <w:r w:rsidR="001B5EE3">
        <w:t xml:space="preserve">cho thấy </w:t>
      </w:r>
      <w:r>
        <w:t>giữa các phân vùng mạng</w:t>
      </w:r>
      <w:r w:rsidR="0080351E">
        <w:rPr>
          <w:i/>
        </w:rPr>
        <w:t xml:space="preserve"> </w:t>
      </w:r>
      <w:r w:rsidR="0080351E" w:rsidRPr="00A41E40">
        <w:t>sau</w:t>
      </w:r>
      <w:r w:rsidR="001B5EE3" w:rsidRPr="00A41E40">
        <w:t xml:space="preserve"> là</w:t>
      </w:r>
      <w:r w:rsidR="001B5EE3">
        <w:t xml:space="preserve"> thông suốt</w:t>
      </w:r>
    </w:p>
    <w:p w14:paraId="6DCD344A" w14:textId="4D5BD606" w:rsidR="006D38F3" w:rsidRDefault="006D38F3" w:rsidP="001B5EE3">
      <w:r>
        <w:t>- Từ PC3 trên Internet tới Web Server trên phân vùng DMZ: Thành công</w:t>
      </w:r>
    </w:p>
    <w:p w14:paraId="2B28B0DE" w14:textId="77A4482B" w:rsidR="006D38F3" w:rsidRDefault="006D38F3" w:rsidP="001B5EE3">
      <w:r>
        <w:t>- Từ PC1 trên phân vùng Management tới Web Server trên phân vùng DMZ</w:t>
      </w:r>
    </w:p>
    <w:p w14:paraId="641F2D1B" w14:textId="6A4CDB6A" w:rsidR="001B5EE3" w:rsidRDefault="001B5EE3" w:rsidP="001B5EE3">
      <w:r>
        <w:t>- Từ PC2 trên phân vùng Production tới Web Server trên phân vùng DMZ</w:t>
      </w:r>
    </w:p>
    <w:p w14:paraId="218A7083" w14:textId="632A2315" w:rsidR="001B5EE3" w:rsidRDefault="001B5EE3" w:rsidP="001B5EE3">
      <w:r>
        <w:t>- Từ PC1 trên phân vùng Management tới PC2 trên phân vùng Production</w:t>
      </w:r>
    </w:p>
    <w:p w14:paraId="6290C3CE" w14:textId="576095D3" w:rsidR="001B5EE3" w:rsidRDefault="001B5EE3" w:rsidP="001B5EE3">
      <w:r>
        <w:t>Mặt khác, kết nối từ các phân vùng Management và Production tới Internet là không thông suốt.</w:t>
      </w:r>
    </w:p>
    <w:p w14:paraId="7D921FD8" w14:textId="6098170A" w:rsidR="001B5EE3" w:rsidRPr="006D38F3" w:rsidRDefault="001B5EE3" w:rsidP="001B5EE3">
      <w:r>
        <w:t xml:space="preserve">Lưu lại file trên với tên là </w:t>
      </w:r>
      <w:r w:rsidRPr="001B5EE3">
        <w:rPr>
          <w:b/>
          <w:bCs/>
        </w:rPr>
        <w:t>Section3.2.pkt</w:t>
      </w:r>
    </w:p>
    <w:p w14:paraId="3DF64B6B" w14:textId="737AC84C" w:rsidR="00BD6E06" w:rsidRPr="00BD6E06" w:rsidRDefault="00CB410F" w:rsidP="00F64512">
      <w:pPr>
        <w:pStyle w:val="Heading4"/>
      </w:pPr>
      <w:r>
        <w:t>3.2</w:t>
      </w:r>
      <w:r w:rsidR="00BD6E06" w:rsidRPr="00BD6E06">
        <w:t>.1. Cấu hình Standard ACL</w:t>
      </w:r>
      <w:bookmarkEnd w:id="189"/>
    </w:p>
    <w:p w14:paraId="2CB80D7B" w14:textId="77777777" w:rsidR="00BD6E06" w:rsidRPr="00BD6E06" w:rsidRDefault="00BD6E06" w:rsidP="00BD6E06">
      <w:r w:rsidRPr="00BD6E06">
        <w:t>Trong phần này chúng ta sẽ sử dụng Standard ACLs với hai mục đích:</w:t>
      </w:r>
    </w:p>
    <w:p w14:paraId="2BE9F7B5" w14:textId="54BAEA8F" w:rsidR="00BD6E06" w:rsidRPr="00BD6E06" w:rsidRDefault="00BD6E06" w:rsidP="006E537C">
      <w:pPr>
        <w:numPr>
          <w:ilvl w:val="0"/>
          <w:numId w:val="8"/>
        </w:numPr>
      </w:pPr>
      <w:r w:rsidRPr="00BD6E06">
        <w:lastRenderedPageBreak/>
        <w:t xml:space="preserve">Định nghĩa các lưu lượng cho dịch vụ </w:t>
      </w:r>
      <w:r w:rsidR="00F52AAE">
        <w:t xml:space="preserve">NAT </w:t>
      </w:r>
      <w:r w:rsidRPr="00BD6E06">
        <w:t>trên router</w:t>
      </w:r>
      <w:r w:rsidR="003D4C06">
        <w:t>: Thực hiện NAT cho phân vùng Production</w:t>
      </w:r>
      <w:r w:rsidR="0065545D">
        <w:t>. Phân vùng này có địa chỉ 1</w:t>
      </w:r>
      <w:r w:rsidR="00AA240D">
        <w:t>0</w:t>
      </w:r>
      <w:r w:rsidR="0065545D">
        <w:t>.</w:t>
      </w:r>
      <w:r w:rsidR="00AA240D">
        <w:t>X</w:t>
      </w:r>
      <w:r w:rsidR="0065545D">
        <w:t>.</w:t>
      </w:r>
      <w:r w:rsidR="00AA240D">
        <w:t>0</w:t>
      </w:r>
      <w:r w:rsidR="0065545D">
        <w:t>.0 /</w:t>
      </w:r>
      <w:r w:rsidR="00AA240D">
        <w:t>16</w:t>
      </w:r>
      <w:r w:rsidR="0065545D">
        <w:t xml:space="preserve"> nên dễ dàng xác định được mặt nạ kiểm tra (wild-card) là 0.0.</w:t>
      </w:r>
      <w:r w:rsidR="00AA240D">
        <w:t>255</w:t>
      </w:r>
      <w:r w:rsidR="0065545D">
        <w:t>.255</w:t>
      </w:r>
    </w:p>
    <w:p w14:paraId="49D0B44B" w14:textId="4793BCB3" w:rsidR="00BD6E06" w:rsidRPr="00BD6E06" w:rsidRDefault="00BD6E06" w:rsidP="006E537C">
      <w:pPr>
        <w:numPr>
          <w:ilvl w:val="0"/>
          <w:numId w:val="8"/>
        </w:numPr>
      </w:pPr>
      <w:r w:rsidRPr="00BD6E06">
        <w:t>Lọc lưu lượng theo địa chỉ nguồn</w:t>
      </w:r>
      <w:r w:rsidR="003D4C06">
        <w:t xml:space="preserve">: Chỉ cho các nút từ phân vùng DMZ </w:t>
      </w:r>
      <w:r w:rsidR="00106C76">
        <w:t>gửi dữ liệu</w:t>
      </w:r>
      <w:r w:rsidR="003D4C06">
        <w:t xml:space="preserve"> tới </w:t>
      </w:r>
      <w:r w:rsidR="00AA240D">
        <w:t>phần vùng Management</w:t>
      </w:r>
      <w:r w:rsidR="003D4C06">
        <w:t>.</w:t>
      </w:r>
      <w:r w:rsidR="006546AB">
        <w:t xml:space="preserve"> Phân vùng này có địa chỉ </w:t>
      </w:r>
      <w:r w:rsidR="00AA240D">
        <w:t>222.1.X.0</w:t>
      </w:r>
      <w:r w:rsidR="006546AB">
        <w:t xml:space="preserve"> /24 nên dễ dàng xác định được mặt nạ kiểm tra (wild-card) là 0.0.0.255</w:t>
      </w:r>
    </w:p>
    <w:p w14:paraId="35EE1BAB" w14:textId="6A664A83" w:rsidR="001B5D95" w:rsidRPr="00596CAB" w:rsidRDefault="00FF65A7" w:rsidP="00F52AAE">
      <w:pPr>
        <w:rPr>
          <w:b/>
          <w:i/>
          <w:iCs/>
        </w:rPr>
      </w:pPr>
      <w:r w:rsidRPr="00596CAB">
        <w:rPr>
          <w:b/>
          <w:i/>
          <w:iCs/>
        </w:rPr>
        <w:t xml:space="preserve">Tạo file bản sao của file Section3.2.pkt với tên là Section3.2.1.pkt </w:t>
      </w:r>
    </w:p>
    <w:p w14:paraId="29F69891" w14:textId="0AA83D6D" w:rsidR="00BD6E06" w:rsidRPr="00BD6E06" w:rsidRDefault="00BD6E06" w:rsidP="00F52AAE">
      <w:pPr>
        <w:rPr>
          <w:b/>
        </w:rPr>
      </w:pPr>
      <w:r w:rsidRPr="00BD6E06">
        <w:rPr>
          <w:b/>
        </w:rPr>
        <w:t>Cấu hình và sử dụng Standard ACLs trên MO-GW</w:t>
      </w:r>
    </w:p>
    <w:tbl>
      <w:tblPr>
        <w:tblStyle w:val="TableGrid"/>
        <w:tblW w:w="0" w:type="auto"/>
        <w:tblLook w:val="04A0" w:firstRow="1" w:lastRow="0" w:firstColumn="1" w:lastColumn="0" w:noHBand="0" w:noVBand="1"/>
      </w:tblPr>
      <w:tblGrid>
        <w:gridCol w:w="9576"/>
      </w:tblGrid>
      <w:tr w:rsidR="00BD6E06" w:rsidRPr="00BD6E06" w14:paraId="257C3BD0" w14:textId="77777777" w:rsidTr="006660F9">
        <w:tc>
          <w:tcPr>
            <w:tcW w:w="9576" w:type="dxa"/>
          </w:tcPr>
          <w:p w14:paraId="7447C6F8" w14:textId="77777777" w:rsidR="00BD6E06" w:rsidRPr="00BD6E06" w:rsidRDefault="00BD6E06" w:rsidP="00BD6E06">
            <w:r w:rsidRPr="00BD6E06">
              <w:t>#config terminal</w:t>
            </w:r>
          </w:p>
          <w:p w14:paraId="00A8FF33" w14:textId="77777777" w:rsidR="00BD6E06" w:rsidRPr="00BD6E06" w:rsidRDefault="00BD6E06" w:rsidP="00BD6E06">
            <w:commentRangeStart w:id="191"/>
            <w:r w:rsidRPr="00BD6E06">
              <w:t>#ip access-list standard NAT</w:t>
            </w:r>
          </w:p>
          <w:p w14:paraId="6E52F89A" w14:textId="3063D634" w:rsidR="00BD6E06" w:rsidRPr="00BD6E06" w:rsidRDefault="00BD6E06" w:rsidP="00BD6E06">
            <w:r w:rsidRPr="00BD6E06">
              <w:t xml:space="preserve">#permit </w:t>
            </w:r>
            <w:r w:rsidR="00145ED6">
              <w:t>10</w:t>
            </w:r>
            <w:r w:rsidR="0062199C">
              <w:t>.X</w:t>
            </w:r>
            <w:r w:rsidRPr="00BD6E06">
              <w:t>.0</w:t>
            </w:r>
            <w:r w:rsidR="00145ED6">
              <w:t>.0</w:t>
            </w:r>
            <w:r w:rsidRPr="00BD6E06">
              <w:t xml:space="preserve"> 0.0.</w:t>
            </w:r>
            <w:r w:rsidR="00145ED6">
              <w:t>255</w:t>
            </w:r>
            <w:r w:rsidRPr="00BD6E06">
              <w:t>.255</w:t>
            </w:r>
            <w:commentRangeEnd w:id="191"/>
            <w:r w:rsidR="001B5D95">
              <w:rPr>
                <w:rStyle w:val="CommentReference"/>
              </w:rPr>
              <w:commentReference w:id="191"/>
            </w:r>
          </w:p>
          <w:p w14:paraId="00182B2E" w14:textId="77777777" w:rsidR="00BD6E06" w:rsidRPr="00BD6E06" w:rsidRDefault="00BD6E06" w:rsidP="00BD6E06">
            <w:r w:rsidRPr="00BD6E06">
              <w:t>#exit</w:t>
            </w:r>
          </w:p>
          <w:p w14:paraId="3A3D2CB3" w14:textId="7671B9E7" w:rsidR="00BD6E06" w:rsidRPr="00BD6E06" w:rsidRDefault="00BD6E06" w:rsidP="00BD6E06">
            <w:commentRangeStart w:id="192"/>
            <w:r w:rsidRPr="00BD6E06">
              <w:t>#ip access-list standard to</w:t>
            </w:r>
            <w:r w:rsidR="00FE1DFA">
              <w:t>Management</w:t>
            </w:r>
          </w:p>
          <w:p w14:paraId="57E89037" w14:textId="56B442FC" w:rsidR="00BD6E06" w:rsidRPr="00BD6E06" w:rsidRDefault="00BD6E06" w:rsidP="00BD6E06">
            <w:r w:rsidRPr="00BD6E06">
              <w:t xml:space="preserve">#permit </w:t>
            </w:r>
            <w:r w:rsidR="00145ED6">
              <w:t>222.1.X.0</w:t>
            </w:r>
            <w:r w:rsidRPr="00BD6E06">
              <w:t xml:space="preserve"> 0.0.0.255</w:t>
            </w:r>
            <w:commentRangeEnd w:id="192"/>
            <w:r w:rsidR="00391AEC">
              <w:rPr>
                <w:rStyle w:val="CommentReference"/>
              </w:rPr>
              <w:commentReference w:id="192"/>
            </w:r>
          </w:p>
          <w:p w14:paraId="0FF17682" w14:textId="77777777" w:rsidR="00BD6E06" w:rsidRPr="00BD6E06" w:rsidRDefault="00BD6E06" w:rsidP="00BD6E06">
            <w:r w:rsidRPr="00BD6E06">
              <w:t>#exit</w:t>
            </w:r>
          </w:p>
          <w:p w14:paraId="3D5C1B9D" w14:textId="0CB07479" w:rsidR="00BD6E06" w:rsidRPr="00BD6E06" w:rsidRDefault="00BD6E06" w:rsidP="00BD6E06">
            <w:r w:rsidRPr="00BD6E06">
              <w:t xml:space="preserve">#ip nat inside source list NAT interface </w:t>
            </w:r>
            <w:r w:rsidR="00681610">
              <w:t>s0/3/0</w:t>
            </w:r>
            <w:r w:rsidRPr="00BD6E06">
              <w:t xml:space="preserve"> overload</w:t>
            </w:r>
          </w:p>
          <w:p w14:paraId="119C2D54" w14:textId="77777777" w:rsidR="00BD6E06" w:rsidRPr="00BD6E06" w:rsidRDefault="00BD6E06" w:rsidP="00BD6E06">
            <w:r w:rsidRPr="00BD6E06">
              <w:t>#</w:t>
            </w:r>
          </w:p>
          <w:p w14:paraId="2F83BA72" w14:textId="4F775C02" w:rsidR="00BD6E06" w:rsidRPr="00BD6E06" w:rsidRDefault="00BD6E06" w:rsidP="00BD6E06">
            <w:r w:rsidRPr="00BD6E06">
              <w:t xml:space="preserve">#interface </w:t>
            </w:r>
            <w:r w:rsidR="00681610">
              <w:t>s0/3/0</w:t>
            </w:r>
          </w:p>
          <w:p w14:paraId="6B947377" w14:textId="77777777" w:rsidR="00BD6E06" w:rsidRPr="00BD6E06" w:rsidRDefault="00BD6E06" w:rsidP="00BD6E06">
            <w:commentRangeStart w:id="193"/>
            <w:r w:rsidRPr="00BD6E06">
              <w:t>#ip nat outside</w:t>
            </w:r>
            <w:commentRangeEnd w:id="193"/>
            <w:r w:rsidR="0020634E">
              <w:rPr>
                <w:rStyle w:val="CommentReference"/>
              </w:rPr>
              <w:commentReference w:id="193"/>
            </w:r>
          </w:p>
          <w:p w14:paraId="391E8415" w14:textId="5361216B" w:rsidR="00BD6E06" w:rsidRPr="00BD6E06" w:rsidRDefault="00BD6E06" w:rsidP="00BD6E06">
            <w:r w:rsidRPr="00BD6E06">
              <w:t xml:space="preserve">#interface </w:t>
            </w:r>
            <w:r w:rsidR="00681610">
              <w:t>Gig0/</w:t>
            </w:r>
            <w:r w:rsidR="00D31A8E">
              <w:t>2</w:t>
            </w:r>
          </w:p>
          <w:p w14:paraId="62BDEA2D" w14:textId="77777777" w:rsidR="00BD6E06" w:rsidRPr="00BD6E06" w:rsidRDefault="00BD6E06" w:rsidP="00BD6E06">
            <w:commentRangeStart w:id="194"/>
            <w:r w:rsidRPr="00BD6E06">
              <w:t>#ip nat inside</w:t>
            </w:r>
            <w:commentRangeEnd w:id="194"/>
            <w:r w:rsidR="0020634E">
              <w:rPr>
                <w:rStyle w:val="CommentReference"/>
              </w:rPr>
              <w:commentReference w:id="194"/>
            </w:r>
          </w:p>
          <w:p w14:paraId="2ACDA44E" w14:textId="77777777" w:rsidR="00BD6E06" w:rsidRPr="00BD6E06" w:rsidRDefault="00BD6E06" w:rsidP="00BD6E06">
            <w:r w:rsidRPr="00BD6E06">
              <w:t>#</w:t>
            </w:r>
          </w:p>
          <w:p w14:paraId="2E2503A7" w14:textId="08CBDD76" w:rsidR="00BD6E06" w:rsidRPr="00BD6E06" w:rsidRDefault="00BD6E06" w:rsidP="00BD6E06">
            <w:r w:rsidRPr="00BD6E06">
              <w:t>#</w:t>
            </w:r>
            <w:commentRangeStart w:id="195"/>
            <w:r w:rsidRPr="00BD6E06">
              <w:t xml:space="preserve">interface </w:t>
            </w:r>
            <w:r w:rsidR="00681610">
              <w:t>Gig0/</w:t>
            </w:r>
            <w:r w:rsidR="0020634E">
              <w:t>1</w:t>
            </w:r>
            <w:commentRangeEnd w:id="195"/>
            <w:r w:rsidR="00D31A8E">
              <w:rPr>
                <w:rStyle w:val="CommentReference"/>
              </w:rPr>
              <w:commentReference w:id="195"/>
            </w:r>
          </w:p>
          <w:p w14:paraId="5D09E3CD" w14:textId="042D14A6" w:rsidR="00BD6E06" w:rsidRPr="00BD6E06" w:rsidRDefault="00BD6E06" w:rsidP="00BD6E06">
            <w:commentRangeStart w:id="196"/>
            <w:r w:rsidRPr="00BD6E06">
              <w:t>#ip access-group to</w:t>
            </w:r>
            <w:r w:rsidR="007A034D">
              <w:t>Management</w:t>
            </w:r>
            <w:r w:rsidRPr="00BD6E06">
              <w:t xml:space="preserve"> out</w:t>
            </w:r>
            <w:commentRangeEnd w:id="196"/>
            <w:r w:rsidR="00864751">
              <w:rPr>
                <w:rStyle w:val="CommentReference"/>
              </w:rPr>
              <w:commentReference w:id="196"/>
            </w:r>
          </w:p>
          <w:p w14:paraId="5F7509E9" w14:textId="77777777" w:rsidR="00BD6E06" w:rsidRPr="00BD6E06" w:rsidRDefault="00BD6E06" w:rsidP="00BD6E06">
            <w:r w:rsidRPr="00BD6E06">
              <w:t>#</w:t>
            </w:r>
          </w:p>
          <w:p w14:paraId="280A12B4" w14:textId="77777777" w:rsidR="00BD6E06" w:rsidRPr="00BD6E06" w:rsidRDefault="00BD6E06" w:rsidP="00BD6E06">
            <w:r w:rsidRPr="00BD6E06">
              <w:t>#copy running-config startup-config</w:t>
            </w:r>
          </w:p>
        </w:tc>
      </w:tr>
    </w:tbl>
    <w:p w14:paraId="02E64251" w14:textId="24946BDD" w:rsidR="00596CAB" w:rsidRDefault="00A41E40" w:rsidP="00F64512">
      <w:pPr>
        <w:pStyle w:val="Heading4"/>
      </w:pPr>
      <w:bookmarkStart w:id="197" w:name="_Toc61943693"/>
      <w:r w:rsidRPr="00A41E40">
        <w:lastRenderedPageBreak/>
        <w:t>Kiểm tra</w:t>
      </w:r>
      <w:r>
        <w:t xml:space="preserve"> kết nối cho thấy phân vùng Production đã truy cập được mạng Internet.</w:t>
      </w:r>
      <w:r w:rsidR="00045179">
        <w:t xml:space="preserve"> Đó là do chúng ta đã thực hiện cấu hình NAT cho phân vùng này bằng các câu lệnh:</w:t>
      </w:r>
    </w:p>
    <w:p w14:paraId="6CFABF12" w14:textId="627A8C6C" w:rsidR="00045179" w:rsidRDefault="00045179" w:rsidP="00045179">
      <w:r>
        <w:rPr>
          <w:noProof/>
        </w:rPr>
        <w:drawing>
          <wp:inline distT="0" distB="0" distL="0" distR="0" wp14:anchorId="3607AA9A" wp14:editId="5F28A79E">
            <wp:extent cx="524827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275" cy="638175"/>
                    </a:xfrm>
                    <a:prstGeom prst="rect">
                      <a:avLst/>
                    </a:prstGeom>
                  </pic:spPr>
                </pic:pic>
              </a:graphicData>
            </a:graphic>
          </wp:inline>
        </w:drawing>
      </w:r>
    </w:p>
    <w:p w14:paraId="1269FD94" w14:textId="74163C07" w:rsidR="00045179" w:rsidRDefault="00045179" w:rsidP="00045179">
      <w:r>
        <w:rPr>
          <w:noProof/>
        </w:rPr>
        <w:drawing>
          <wp:inline distT="0" distB="0" distL="0" distR="0" wp14:anchorId="3B427A7F" wp14:editId="00622E6F">
            <wp:extent cx="36766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6650" cy="323850"/>
                    </a:xfrm>
                    <a:prstGeom prst="rect">
                      <a:avLst/>
                    </a:prstGeom>
                  </pic:spPr>
                </pic:pic>
              </a:graphicData>
            </a:graphic>
          </wp:inline>
        </w:drawing>
      </w:r>
    </w:p>
    <w:p w14:paraId="1409CE8F" w14:textId="21D400DE" w:rsidR="00754A84" w:rsidRDefault="00754A84" w:rsidP="00045179">
      <w:r>
        <w:t>Mặt khác, ta thấy từ phân vùng Production không thể truy cập vào phân vùng Management được nữa. Đó là do ta đã cấu hình ACL để chỉ cho phép lưu lượng từ phân vùng DMZ đi ra khỏi cổng Gig0/1 để vào phân vùng DMZ.</w:t>
      </w:r>
    </w:p>
    <w:p w14:paraId="7CB0CBC9" w14:textId="0B39D56A" w:rsidR="00754A84" w:rsidRDefault="00760DA0" w:rsidP="00045179">
      <w:r>
        <w:rPr>
          <w:noProof/>
        </w:rPr>
        <w:drawing>
          <wp:inline distT="0" distB="0" distL="0" distR="0" wp14:anchorId="2F3766F4" wp14:editId="7B756F7C">
            <wp:extent cx="522922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225" cy="561975"/>
                    </a:xfrm>
                    <a:prstGeom prst="rect">
                      <a:avLst/>
                    </a:prstGeom>
                  </pic:spPr>
                </pic:pic>
              </a:graphicData>
            </a:graphic>
          </wp:inline>
        </w:drawing>
      </w:r>
    </w:p>
    <w:p w14:paraId="44BD079E" w14:textId="1397C488" w:rsidR="00760DA0" w:rsidRDefault="00760DA0" w:rsidP="00045179">
      <w:r>
        <w:rPr>
          <w:noProof/>
        </w:rPr>
        <w:drawing>
          <wp:inline distT="0" distB="0" distL="0" distR="0" wp14:anchorId="1EE47853" wp14:editId="3DE8DBB3">
            <wp:extent cx="5067300" cy="49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7300" cy="495300"/>
                    </a:xfrm>
                    <a:prstGeom prst="rect">
                      <a:avLst/>
                    </a:prstGeom>
                  </pic:spPr>
                </pic:pic>
              </a:graphicData>
            </a:graphic>
          </wp:inline>
        </w:drawing>
      </w:r>
    </w:p>
    <w:p w14:paraId="405B5612" w14:textId="02AC275C" w:rsidR="00760DA0" w:rsidRPr="00760DA0" w:rsidRDefault="00760DA0" w:rsidP="00045179">
      <w:pPr>
        <w:rPr>
          <w:i/>
          <w:iCs/>
        </w:rPr>
      </w:pPr>
      <w:r w:rsidRPr="00760DA0">
        <w:rPr>
          <w:i/>
          <w:iCs/>
        </w:rPr>
        <w:t>Cần</w:t>
      </w:r>
      <w:r>
        <w:rPr>
          <w:i/>
          <w:iCs/>
        </w:rPr>
        <w:t xml:space="preserve"> lưu ý rằng, quy tắc của ACL là những lưu lượng không được liệt kê sẽ bị mặc định cấm.</w:t>
      </w:r>
    </w:p>
    <w:p w14:paraId="171E6B52" w14:textId="578E231F" w:rsidR="00BD6E06" w:rsidRPr="00BD6E06" w:rsidRDefault="0028528E" w:rsidP="00F64512">
      <w:pPr>
        <w:pStyle w:val="Heading4"/>
      </w:pPr>
      <w:r>
        <w:t>3.2.</w:t>
      </w:r>
      <w:r w:rsidR="00BD6E06" w:rsidRPr="00BD6E06">
        <w:t>2. Cấu hình và sử dụng Extended ACL</w:t>
      </w:r>
      <w:bookmarkEnd w:id="197"/>
      <w:r w:rsidR="00BD6E06" w:rsidRPr="00BD6E06">
        <w:t xml:space="preserve"> </w:t>
      </w:r>
    </w:p>
    <w:p w14:paraId="0507F24C" w14:textId="62A4F580" w:rsidR="00BD6E06" w:rsidRDefault="00BD6E06" w:rsidP="00BD6E06">
      <w:pPr>
        <w:rPr>
          <w:bCs/>
        </w:rPr>
      </w:pPr>
    </w:p>
    <w:p w14:paraId="1B91CB51" w14:textId="28CAF937" w:rsidR="004D2D85" w:rsidRDefault="004D2D85" w:rsidP="00BD6E06">
      <w:pPr>
        <w:rPr>
          <w:bCs/>
        </w:rPr>
      </w:pPr>
      <w:r>
        <w:rPr>
          <w:bCs/>
        </w:rPr>
        <w:t>Trong phần này chúng ta sẽ sử dụng Extended ACL để thực hiện các kiểm soát truy cập sau:</w:t>
      </w:r>
    </w:p>
    <w:p w14:paraId="0DC787CD" w14:textId="5A240D7C" w:rsidR="004D2D85" w:rsidRDefault="00900143" w:rsidP="00BD6E06">
      <w:pPr>
        <w:rPr>
          <w:bCs/>
        </w:rPr>
      </w:pPr>
      <w:r>
        <w:rPr>
          <w:bCs/>
        </w:rPr>
        <w:t xml:space="preserve">(1) </w:t>
      </w:r>
      <w:r w:rsidR="00A467F7">
        <w:rPr>
          <w:bCs/>
        </w:rPr>
        <w:t>Chỉ cho phép các nút mạng từ mạng Internet truy cập vào dịch vụ Web trên máy chủ Web Server.</w:t>
      </w:r>
      <w:r w:rsidR="00A62A97">
        <w:rPr>
          <w:bCs/>
        </w:rPr>
        <w:t xml:space="preserve"> </w:t>
      </w:r>
    </w:p>
    <w:p w14:paraId="5A5FD024" w14:textId="36A9E314" w:rsidR="006D766A" w:rsidRDefault="00900143" w:rsidP="00BD6E06">
      <w:pPr>
        <w:rPr>
          <w:bCs/>
        </w:rPr>
      </w:pPr>
      <w:r>
        <w:rPr>
          <w:bCs/>
        </w:rPr>
        <w:t>(</w:t>
      </w:r>
      <w:r w:rsidR="0049328E">
        <w:rPr>
          <w:bCs/>
        </w:rPr>
        <w:t>2</w:t>
      </w:r>
      <w:r>
        <w:rPr>
          <w:bCs/>
        </w:rPr>
        <w:t xml:space="preserve">) </w:t>
      </w:r>
      <w:r w:rsidR="008013F7">
        <w:rPr>
          <w:bCs/>
        </w:rPr>
        <w:t>Chỉ k</w:t>
      </w:r>
      <w:r w:rsidR="00C65E23">
        <w:rPr>
          <w:bCs/>
        </w:rPr>
        <w:t>hông cho phép lưu lượng ICMP trao đổi giữa phân vùng Production và phân vùng DMZ</w:t>
      </w:r>
      <w:r w:rsidR="008013F7">
        <w:rPr>
          <w:bCs/>
        </w:rPr>
        <w:t>.</w:t>
      </w:r>
    </w:p>
    <w:p w14:paraId="7E59966F" w14:textId="00CD757E" w:rsidR="00132AB4" w:rsidRDefault="00203534" w:rsidP="00203534">
      <w:pPr>
        <w:rPr>
          <w:bCs/>
        </w:rPr>
      </w:pPr>
      <w:r>
        <w:rPr>
          <w:bCs/>
        </w:rPr>
        <w:t>Theo mục 2.1.4, ta nên sử dụng các ACL áp dụng cho luồng vào (inbound) trên các cổng. Do đó chúng ta định nghĩa 3 ACL để kiểm soát lưu lượng đi vào các cổng, hay nói cách khác là đi ra từ các vùng mạng tương ứng.</w:t>
      </w:r>
    </w:p>
    <w:p w14:paraId="59CDA980" w14:textId="2F339503" w:rsidR="00127181" w:rsidRDefault="00132AB4" w:rsidP="00AC37D5">
      <w:pPr>
        <w:rPr>
          <w:bCs/>
        </w:rPr>
      </w:pPr>
      <w:r>
        <w:rPr>
          <w:bCs/>
        </w:rPr>
        <w:t xml:space="preserve">- 1 ACL </w:t>
      </w:r>
      <w:r w:rsidR="00AC37D5">
        <w:rPr>
          <w:bCs/>
        </w:rPr>
        <w:t>áp dụng cho luồng vào (inbound) của cổng s0/3/0, là cổng kết nối với vùng mạng Internet, để đáp ứng yêu cầu (1)</w:t>
      </w:r>
    </w:p>
    <w:p w14:paraId="4F4B946B" w14:textId="1D759DC6" w:rsidR="00AC37D5" w:rsidRDefault="00AC37D5" w:rsidP="00AC37D5">
      <w:pPr>
        <w:rPr>
          <w:bCs/>
        </w:rPr>
      </w:pPr>
      <w:r>
        <w:rPr>
          <w:bCs/>
        </w:rPr>
        <w:lastRenderedPageBreak/>
        <w:t xml:space="preserve">- 1 ACL áp dụng cho luồng vào (inbound) của cổng Gig0/0, là cổng kết nối với vùng mạng DMZ. ACL này </w:t>
      </w:r>
      <w:r w:rsidR="00EC377D">
        <w:rPr>
          <w:bCs/>
        </w:rPr>
        <w:t xml:space="preserve">chỉ không </w:t>
      </w:r>
      <w:r>
        <w:rPr>
          <w:bCs/>
        </w:rPr>
        <w:t>cho phép gửi</w:t>
      </w:r>
      <w:r w:rsidR="00EC377D">
        <w:rPr>
          <w:bCs/>
        </w:rPr>
        <w:t xml:space="preserve"> lưu lượng ICMP</w:t>
      </w:r>
      <w:r>
        <w:rPr>
          <w:bCs/>
        </w:rPr>
        <w:t xml:space="preserve"> sang phân vùng Production.</w:t>
      </w:r>
    </w:p>
    <w:p w14:paraId="54C04C25" w14:textId="2159224A" w:rsidR="00AC37D5" w:rsidRDefault="00AC37D5" w:rsidP="00AC37D5">
      <w:pPr>
        <w:rPr>
          <w:bCs/>
        </w:rPr>
      </w:pPr>
      <w:r>
        <w:rPr>
          <w:bCs/>
        </w:rPr>
        <w:t>- 1 ACL áp dụng cho luồng vào (</w:t>
      </w:r>
      <w:r w:rsidR="00EC377D">
        <w:rPr>
          <w:bCs/>
        </w:rPr>
        <w:t>inbound</w:t>
      </w:r>
      <w:r>
        <w:rPr>
          <w:bCs/>
        </w:rPr>
        <w:t>)</w:t>
      </w:r>
      <w:r w:rsidR="00EC377D">
        <w:rPr>
          <w:bCs/>
        </w:rPr>
        <w:t xml:space="preserve"> của cổng Gig0/2, là cổng kết nối với vùng mạng Production. ACL này chỉ không cho phép gửi lưu lượng ICMP sang phân vùng DMZ.</w:t>
      </w:r>
    </w:p>
    <w:p w14:paraId="3EC23B3C" w14:textId="47DABF49" w:rsidR="000E2BC0" w:rsidRDefault="000E2BC0" w:rsidP="00BD6E06">
      <w:pPr>
        <w:rPr>
          <w:bCs/>
        </w:rPr>
      </w:pPr>
      <w:r w:rsidRPr="00596CAB">
        <w:rPr>
          <w:b/>
          <w:i/>
          <w:iCs/>
        </w:rPr>
        <w:t>Tạo file bản sao của file Section3.2.pkt với tên là Section3.2.</w:t>
      </w:r>
      <w:r>
        <w:rPr>
          <w:b/>
          <w:i/>
          <w:iCs/>
        </w:rPr>
        <w:t>2</w:t>
      </w:r>
      <w:r w:rsidRPr="00596CAB">
        <w:rPr>
          <w:b/>
          <w:i/>
          <w:iCs/>
        </w:rPr>
        <w:t>.pkt</w:t>
      </w:r>
    </w:p>
    <w:p w14:paraId="0BC7A3B4" w14:textId="5DB05EC6" w:rsidR="00BD6E06" w:rsidRPr="00127181" w:rsidRDefault="00BD6E06" w:rsidP="00BD6E06">
      <w:pPr>
        <w:rPr>
          <w:bCs/>
        </w:rPr>
      </w:pPr>
      <w:r w:rsidRPr="00BD6E06">
        <w:rPr>
          <w:b/>
        </w:rPr>
        <w:t>Cấu hình Extended ACLs trên MO-GW</w:t>
      </w:r>
    </w:p>
    <w:tbl>
      <w:tblPr>
        <w:tblStyle w:val="TableGrid"/>
        <w:tblW w:w="0" w:type="auto"/>
        <w:tblLook w:val="04A0" w:firstRow="1" w:lastRow="0" w:firstColumn="1" w:lastColumn="0" w:noHBand="0" w:noVBand="1"/>
      </w:tblPr>
      <w:tblGrid>
        <w:gridCol w:w="9576"/>
      </w:tblGrid>
      <w:tr w:rsidR="00BD6E06" w:rsidRPr="00BD6E06" w14:paraId="7DABDFBE" w14:textId="77777777" w:rsidTr="006660F9">
        <w:tc>
          <w:tcPr>
            <w:tcW w:w="9576" w:type="dxa"/>
          </w:tcPr>
          <w:p w14:paraId="04DFDCFA" w14:textId="77777777" w:rsidR="00BD6E06" w:rsidRPr="00BD6E06" w:rsidRDefault="00BD6E06" w:rsidP="00BD6E06">
            <w:r w:rsidRPr="00BD6E06">
              <w:t>#config terminal</w:t>
            </w:r>
          </w:p>
          <w:p w14:paraId="1B2D1939" w14:textId="3E0037A5" w:rsidR="00BD6E06" w:rsidRPr="00BD6E06" w:rsidRDefault="00BD6E06" w:rsidP="00BD6E06">
            <w:commentRangeStart w:id="198"/>
            <w:r w:rsidRPr="00BD6E06">
              <w:t xml:space="preserve">#ip access-list extended </w:t>
            </w:r>
            <w:r w:rsidR="001B0396">
              <w:t>FromInternet</w:t>
            </w:r>
          </w:p>
          <w:p w14:paraId="2C2D4E3D" w14:textId="4CFCE3FF" w:rsidR="00BD6E06" w:rsidRDefault="00BD6E06" w:rsidP="00BD6E06">
            <w:r w:rsidRPr="00BD6E06">
              <w:t xml:space="preserve">#permit tcp </w:t>
            </w:r>
            <w:r w:rsidR="00F10B69">
              <w:t>any</w:t>
            </w:r>
            <w:r w:rsidRPr="00BD6E06">
              <w:t xml:space="preserve"> host </w:t>
            </w:r>
            <w:r w:rsidR="00F10B69">
              <w:t>222.1.X.10</w:t>
            </w:r>
            <w:r w:rsidRPr="00BD6E06">
              <w:t xml:space="preserve"> eq 80</w:t>
            </w:r>
          </w:p>
          <w:p w14:paraId="1CC384A2" w14:textId="43650FC4" w:rsidR="00F10B69" w:rsidRPr="00BD6E06" w:rsidRDefault="00F10B69" w:rsidP="00BD6E06">
            <w:r w:rsidRPr="00BD6E06">
              <w:t xml:space="preserve">#permit tcp </w:t>
            </w:r>
            <w:r>
              <w:t>any</w:t>
            </w:r>
            <w:r w:rsidRPr="00BD6E06">
              <w:t xml:space="preserve"> host </w:t>
            </w:r>
            <w:r>
              <w:t>222.1.X.10</w:t>
            </w:r>
            <w:r w:rsidRPr="00BD6E06">
              <w:t xml:space="preserve"> eq </w:t>
            </w:r>
            <w:r w:rsidR="00EC60C9">
              <w:t>443</w:t>
            </w:r>
            <w:commentRangeEnd w:id="198"/>
            <w:r w:rsidR="00EC60C9">
              <w:rPr>
                <w:rStyle w:val="CommentReference"/>
              </w:rPr>
              <w:commentReference w:id="198"/>
            </w:r>
          </w:p>
          <w:p w14:paraId="08BE42FF" w14:textId="372877CF" w:rsidR="00BD6E06" w:rsidRDefault="00BD6E06" w:rsidP="00BD6E06">
            <w:r w:rsidRPr="00BD6E06">
              <w:t>#exit</w:t>
            </w:r>
          </w:p>
          <w:p w14:paraId="26890A01" w14:textId="72519EFA" w:rsidR="005724C0" w:rsidRDefault="005724C0" w:rsidP="00BD6E06">
            <w:r>
              <w:t>#</w:t>
            </w:r>
          </w:p>
          <w:p w14:paraId="275DC260" w14:textId="77777777" w:rsidR="00EC60C9" w:rsidRPr="00BD6E06" w:rsidRDefault="00EC60C9" w:rsidP="00EC60C9">
            <w:commentRangeStart w:id="199"/>
            <w:r w:rsidRPr="00BD6E06">
              <w:t xml:space="preserve">#interface </w:t>
            </w:r>
            <w:r>
              <w:t>s0/3/0</w:t>
            </w:r>
          </w:p>
          <w:p w14:paraId="52F69811" w14:textId="2601F90D" w:rsidR="00EC60C9" w:rsidRPr="00BD6E06" w:rsidRDefault="00EC60C9" w:rsidP="00EC60C9">
            <w:r w:rsidRPr="00BD6E06">
              <w:t xml:space="preserve">#ip access-group </w:t>
            </w:r>
            <w:r w:rsidR="005724C0">
              <w:t>FromInternet</w:t>
            </w:r>
            <w:r w:rsidRPr="00BD6E06">
              <w:t xml:space="preserve"> in</w:t>
            </w:r>
            <w:commentRangeEnd w:id="199"/>
            <w:r w:rsidR="005724C0">
              <w:rPr>
                <w:rStyle w:val="CommentReference"/>
              </w:rPr>
              <w:commentReference w:id="199"/>
            </w:r>
          </w:p>
          <w:p w14:paraId="386F7810" w14:textId="404CDC20" w:rsidR="00EC60C9" w:rsidRDefault="00EC60C9" w:rsidP="00BD6E06">
            <w:r>
              <w:t>#exit</w:t>
            </w:r>
          </w:p>
          <w:p w14:paraId="5FA5827A" w14:textId="6B8B6DC4" w:rsidR="005724C0" w:rsidRPr="00BD6E06" w:rsidRDefault="005724C0" w:rsidP="00BD6E06">
            <w:r>
              <w:t>#</w:t>
            </w:r>
          </w:p>
          <w:p w14:paraId="061CE624" w14:textId="6AEDF4E1" w:rsidR="00BD6E06" w:rsidRPr="00BD6E06" w:rsidRDefault="00BD6E06" w:rsidP="00BD6E06">
            <w:commentRangeStart w:id="200"/>
            <w:r w:rsidRPr="00BD6E06">
              <w:t xml:space="preserve">#ip access-list extended </w:t>
            </w:r>
            <w:r w:rsidR="005724C0">
              <w:t>From</w:t>
            </w:r>
            <w:r w:rsidR="005F6D79">
              <w:t>DMZ</w:t>
            </w:r>
          </w:p>
          <w:p w14:paraId="1DB59AB8" w14:textId="16AFF1F3" w:rsidR="00BD6E06" w:rsidRPr="00BD6E06" w:rsidRDefault="00BD6E06" w:rsidP="00BD6E06">
            <w:r w:rsidRPr="00BD6E06">
              <w:t>#</w:t>
            </w:r>
            <w:r w:rsidR="006C2FA2">
              <w:t xml:space="preserve">deny icmp </w:t>
            </w:r>
            <w:r w:rsidR="008E6746">
              <w:t>any</w:t>
            </w:r>
            <w:r w:rsidR="006C2FA2">
              <w:t xml:space="preserve"> 10.X.0.0 0.0.255.255</w:t>
            </w:r>
          </w:p>
          <w:p w14:paraId="5AFD3BB1" w14:textId="29B22A57" w:rsidR="00BD6E06" w:rsidRPr="00BD6E06" w:rsidRDefault="00BD6E06" w:rsidP="00BD6E06">
            <w:r w:rsidRPr="00BD6E06">
              <w:t xml:space="preserve">#permit </w:t>
            </w:r>
            <w:r w:rsidR="00A47B81">
              <w:t>any any</w:t>
            </w:r>
            <w:commentRangeEnd w:id="200"/>
            <w:r w:rsidR="00002BC6">
              <w:rPr>
                <w:rStyle w:val="CommentReference"/>
              </w:rPr>
              <w:commentReference w:id="200"/>
            </w:r>
          </w:p>
          <w:p w14:paraId="3FE7CDA4" w14:textId="77777777" w:rsidR="00BD6E06" w:rsidRPr="00BD6E06" w:rsidRDefault="00BD6E06" w:rsidP="00BD6E06">
            <w:r w:rsidRPr="00BD6E06">
              <w:t>#exit</w:t>
            </w:r>
          </w:p>
          <w:p w14:paraId="3AC8EC56" w14:textId="77777777" w:rsidR="00BD6E06" w:rsidRPr="00BD6E06" w:rsidRDefault="00BD6E06" w:rsidP="00BD6E06">
            <w:r w:rsidRPr="00BD6E06">
              <w:t>#</w:t>
            </w:r>
          </w:p>
          <w:p w14:paraId="491F7E53" w14:textId="046AB905" w:rsidR="00BD6E06" w:rsidRPr="00BD6E06" w:rsidRDefault="00BD6E06" w:rsidP="00BD6E06">
            <w:r w:rsidRPr="00BD6E06">
              <w:t xml:space="preserve">#interface </w:t>
            </w:r>
            <w:r w:rsidR="00681610">
              <w:t>Gig0/</w:t>
            </w:r>
            <w:r w:rsidR="009C2AAD">
              <w:t>0</w:t>
            </w:r>
          </w:p>
          <w:p w14:paraId="583E233F" w14:textId="66DFD473" w:rsidR="00BD6E06" w:rsidRPr="00BD6E06" w:rsidRDefault="00BD6E06" w:rsidP="00BD6E06">
            <w:r w:rsidRPr="00BD6E06">
              <w:t xml:space="preserve">#ip access-group </w:t>
            </w:r>
            <w:r w:rsidR="005724C0">
              <w:t>From</w:t>
            </w:r>
            <w:r w:rsidR="009C2AAD">
              <w:t>DMZ in</w:t>
            </w:r>
          </w:p>
          <w:p w14:paraId="19A6C4E6" w14:textId="57FA8B92" w:rsidR="00BD6E06" w:rsidRDefault="00BD6E06" w:rsidP="00BD6E06">
            <w:r w:rsidRPr="00BD6E06">
              <w:t>#exit</w:t>
            </w:r>
          </w:p>
          <w:p w14:paraId="41C946B1" w14:textId="796EF534" w:rsidR="008A559A" w:rsidRDefault="008A559A" w:rsidP="00BD6E06">
            <w:r>
              <w:t>#</w:t>
            </w:r>
          </w:p>
          <w:p w14:paraId="162701D0" w14:textId="24CE71C8" w:rsidR="00E65433" w:rsidRPr="00BD6E06" w:rsidRDefault="00E65433" w:rsidP="00E65433">
            <w:commentRangeStart w:id="201"/>
            <w:r w:rsidRPr="00BD6E06">
              <w:t xml:space="preserve">#ip access-list extended </w:t>
            </w:r>
            <w:r>
              <w:t>FromProduction</w:t>
            </w:r>
          </w:p>
          <w:p w14:paraId="717D47A6" w14:textId="2D8EBBBA" w:rsidR="00E65433" w:rsidRPr="00BD6E06" w:rsidRDefault="00E65433" w:rsidP="00E65433">
            <w:r w:rsidRPr="00BD6E06">
              <w:t>#</w:t>
            </w:r>
            <w:r>
              <w:t xml:space="preserve">deny icmp </w:t>
            </w:r>
            <w:r w:rsidR="008E6746">
              <w:t>any</w:t>
            </w:r>
            <w:r>
              <w:t xml:space="preserve"> 222.1.X.0 0.0.0.255</w:t>
            </w:r>
          </w:p>
          <w:p w14:paraId="6E32A942" w14:textId="77777777" w:rsidR="00E65433" w:rsidRPr="00BD6E06" w:rsidRDefault="00E65433" w:rsidP="00E65433">
            <w:r w:rsidRPr="00BD6E06">
              <w:lastRenderedPageBreak/>
              <w:t xml:space="preserve">#permit </w:t>
            </w:r>
            <w:r>
              <w:t>any any</w:t>
            </w:r>
            <w:commentRangeEnd w:id="201"/>
            <w:r>
              <w:rPr>
                <w:rStyle w:val="CommentReference"/>
              </w:rPr>
              <w:commentReference w:id="201"/>
            </w:r>
          </w:p>
          <w:p w14:paraId="28942FDB" w14:textId="77777777" w:rsidR="00E65433" w:rsidRPr="00BD6E06" w:rsidRDefault="00E65433" w:rsidP="00E65433">
            <w:r w:rsidRPr="00BD6E06">
              <w:t>#exit</w:t>
            </w:r>
          </w:p>
          <w:p w14:paraId="57FCA72B" w14:textId="77777777" w:rsidR="00E65433" w:rsidRPr="00BD6E06" w:rsidRDefault="00E65433" w:rsidP="00E65433">
            <w:r w:rsidRPr="00BD6E06">
              <w:t>#</w:t>
            </w:r>
          </w:p>
          <w:p w14:paraId="12A608D2" w14:textId="43F097C3" w:rsidR="00E65433" w:rsidRPr="00BD6E06" w:rsidRDefault="00E65433" w:rsidP="00E65433">
            <w:r w:rsidRPr="00BD6E06">
              <w:t xml:space="preserve">#interface </w:t>
            </w:r>
            <w:r>
              <w:t>Gig0/</w:t>
            </w:r>
            <w:r w:rsidR="009614C9">
              <w:t>2</w:t>
            </w:r>
          </w:p>
          <w:p w14:paraId="06AD1EDC" w14:textId="5DC70F7A" w:rsidR="00E65433" w:rsidRPr="00BD6E06" w:rsidRDefault="00E65433" w:rsidP="00E65433">
            <w:r w:rsidRPr="00BD6E06">
              <w:t xml:space="preserve">#ip access-group </w:t>
            </w:r>
            <w:r>
              <w:t>From</w:t>
            </w:r>
            <w:r w:rsidR="009614C9">
              <w:t>Production</w:t>
            </w:r>
            <w:r>
              <w:t xml:space="preserve"> in</w:t>
            </w:r>
          </w:p>
          <w:p w14:paraId="3A8584BC" w14:textId="77777777" w:rsidR="00E65433" w:rsidRDefault="00E65433" w:rsidP="00E65433">
            <w:r w:rsidRPr="00BD6E06">
              <w:t>#exit</w:t>
            </w:r>
          </w:p>
          <w:p w14:paraId="2F41FD95" w14:textId="77777777" w:rsidR="00E65433" w:rsidRDefault="00E65433" w:rsidP="00E65433">
            <w:r>
              <w:t>#</w:t>
            </w:r>
          </w:p>
          <w:p w14:paraId="2F3A17DE" w14:textId="15E8C44D" w:rsidR="00E65433" w:rsidRPr="00BD6E06" w:rsidRDefault="00E65433" w:rsidP="00BD6E06">
            <w:r>
              <w:t>#exit</w:t>
            </w:r>
          </w:p>
          <w:p w14:paraId="2DDC761C" w14:textId="77777777" w:rsidR="00BD6E06" w:rsidRPr="00BD6E06" w:rsidRDefault="00BD6E06" w:rsidP="00BD6E06">
            <w:r w:rsidRPr="00BD6E06">
              <w:t>#copy running-config startup-config</w:t>
            </w:r>
          </w:p>
        </w:tc>
      </w:tr>
    </w:tbl>
    <w:p w14:paraId="45B3787B" w14:textId="77777777" w:rsidR="00BD6E06" w:rsidRPr="00BD6E06" w:rsidRDefault="00BD6E06" w:rsidP="00BD6E06"/>
    <w:p w14:paraId="1121D549" w14:textId="5E9DDA68" w:rsidR="00BD6E06" w:rsidRDefault="002D6BFC" w:rsidP="00BD6E06">
      <w:pPr>
        <w:rPr>
          <w:bCs/>
        </w:rPr>
      </w:pPr>
      <w:r w:rsidRPr="002D6BFC">
        <w:rPr>
          <w:bCs/>
        </w:rPr>
        <w:t>Thực</w:t>
      </w:r>
      <w:r>
        <w:rPr>
          <w:bCs/>
        </w:rPr>
        <w:t xml:space="preserve"> hiện các thao tác kiểm tra sau để cho thấy các ACL đã hoạt động:</w:t>
      </w:r>
    </w:p>
    <w:p w14:paraId="35D0681E" w14:textId="487819B6" w:rsidR="00C21C94" w:rsidRDefault="002D6BFC" w:rsidP="00BD6E06">
      <w:pPr>
        <w:rPr>
          <w:bCs/>
        </w:rPr>
      </w:pPr>
      <w:r>
        <w:rPr>
          <w:bCs/>
        </w:rPr>
        <w:t xml:space="preserve">- Từ PC3, truy cập Website </w:t>
      </w:r>
      <w:r>
        <w:t>222.1.X.10 thành công. Từ PC3, thực hiện lệnh ping tới máy chủ Web server có kết quả thất bại</w:t>
      </w:r>
      <w:r w:rsidR="00A706A3">
        <w:t>. Các kết quả này là do ta đã định nghĩa ACL FromInternet và áp dụng lên luồng vào (inbound) của cổng s0/3/0.</w:t>
      </w:r>
      <w:r w:rsidR="00C21C94">
        <w:t xml:space="preserve"> </w:t>
      </w:r>
      <w:r w:rsidR="003908CA">
        <w:rPr>
          <w:bCs/>
        </w:rPr>
        <w:t>Với ACL này</w:t>
      </w:r>
      <w:r w:rsidR="00644282">
        <w:rPr>
          <w:bCs/>
        </w:rPr>
        <w:t>,</w:t>
      </w:r>
      <w:r w:rsidR="003908CA">
        <w:rPr>
          <w:bCs/>
        </w:rPr>
        <w:t xml:space="preserve"> ta thấy rằng chỉ có lưu lượng truy cập tới dịch vụ Web trên máy có địa chỉ 222.1.X.10 mới được chấp nhận. </w:t>
      </w:r>
      <w:r w:rsidR="00C21C94">
        <w:rPr>
          <w:bCs/>
        </w:rPr>
        <w:t xml:space="preserve">Mặt khác, lưu lượng Web trả lời từ máy chủ </w:t>
      </w:r>
      <w:r w:rsidR="00884C34">
        <w:rPr>
          <w:bCs/>
        </w:rPr>
        <w:t xml:space="preserve">cho vùng Internet </w:t>
      </w:r>
      <w:r w:rsidR="00C21C94">
        <w:rPr>
          <w:bCs/>
        </w:rPr>
        <w:t>là được chấp nhận vào cổng Gig0/0 do ACL trên cổng này chỉ cấm lưu lượng ICMP đi tới phân vùng Production.</w:t>
      </w:r>
    </w:p>
    <w:p w14:paraId="480420AD" w14:textId="21BF801D" w:rsidR="003908CA" w:rsidRDefault="003908CA" w:rsidP="00BD6E06">
      <w:pPr>
        <w:rPr>
          <w:bCs/>
        </w:rPr>
      </w:pPr>
      <w:r>
        <w:rPr>
          <w:bCs/>
        </w:rPr>
        <w:t xml:space="preserve">Lưu lượng ICMP do lệnh ping không được liệt kê </w:t>
      </w:r>
      <w:r w:rsidR="00C21C94">
        <w:rPr>
          <w:bCs/>
        </w:rPr>
        <w:t xml:space="preserve">trong ACL FromInternet </w:t>
      </w:r>
      <w:r>
        <w:rPr>
          <w:bCs/>
        </w:rPr>
        <w:t>nên không được chấp nhận, do quy tắc mặc định cấm của ACL.</w:t>
      </w:r>
    </w:p>
    <w:p w14:paraId="2C0C8D9F" w14:textId="3AE57CEC" w:rsidR="003908CA" w:rsidRDefault="003908CA" w:rsidP="00BD6E06">
      <w:pPr>
        <w:rPr>
          <w:bCs/>
        </w:rPr>
      </w:pPr>
      <w:r>
        <w:rPr>
          <w:bCs/>
        </w:rPr>
        <w:t>- Từ PC</w:t>
      </w:r>
      <w:r w:rsidR="00A205BE">
        <w:rPr>
          <w:bCs/>
        </w:rPr>
        <w:t xml:space="preserve">2, </w:t>
      </w:r>
      <w:r w:rsidR="00C21C94">
        <w:rPr>
          <w:bCs/>
        </w:rPr>
        <w:t xml:space="preserve">truy cập Website </w:t>
      </w:r>
      <w:r w:rsidR="00C21C94">
        <w:t xml:space="preserve">222.1.X.10 thành công. </w:t>
      </w:r>
      <w:r w:rsidR="00A205BE">
        <w:rPr>
          <w:bCs/>
        </w:rPr>
        <w:t xml:space="preserve"> </w:t>
      </w:r>
      <w:r w:rsidR="00C21C94">
        <w:t>Từ PC2, thực hiện lệnh ping tới máy chủ Web server có kết quả thất bại. Các kết quả này là do ta đã định nghĩa ACL FromProduction và áp dụng lên luồng vào (inbound) của cổng Gig0/2.</w:t>
      </w:r>
      <w:r w:rsidR="00644282">
        <w:t xml:space="preserve"> Với ACL này, ta thấy lưu lượng ICMP tới phân vùng DMZ bị cấm</w:t>
      </w:r>
      <w:r w:rsidR="00B46C76">
        <w:t xml:space="preserve"> còn mọi lưu lượng khác được cho phép.</w:t>
      </w:r>
      <w:r w:rsidR="00884C34">
        <w:t xml:space="preserve"> </w:t>
      </w:r>
      <w:r w:rsidR="00884C34">
        <w:rPr>
          <w:bCs/>
        </w:rPr>
        <w:t>Mặt khác, lưu lượng Web trả lời từ máy chủ Web cho vùng Production là được chấp nhận vào cổng Gig0/0 do ACL trên cổng này chỉ cấm lưu lượng ICMP đi tới phân vùng Production.</w:t>
      </w:r>
    </w:p>
    <w:p w14:paraId="10F64586" w14:textId="3707A18F" w:rsidR="00E62EAF" w:rsidRDefault="00E62EAF" w:rsidP="00BD6E06">
      <w:pPr>
        <w:rPr>
          <w:bCs/>
        </w:rPr>
      </w:pPr>
      <w:r>
        <w:rPr>
          <w:noProof/>
        </w:rPr>
        <w:lastRenderedPageBreak/>
        <w:drawing>
          <wp:inline distT="0" distB="0" distL="0" distR="0" wp14:anchorId="3ACDBCFF" wp14:editId="0CC44C58">
            <wp:extent cx="576072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981200"/>
                    </a:xfrm>
                    <a:prstGeom prst="rect">
                      <a:avLst/>
                    </a:prstGeom>
                  </pic:spPr>
                </pic:pic>
              </a:graphicData>
            </a:graphic>
          </wp:inline>
        </w:drawing>
      </w:r>
    </w:p>
    <w:p w14:paraId="57A3F293" w14:textId="77777777" w:rsidR="005A308F" w:rsidRDefault="00C53DC9" w:rsidP="00BD6E06">
      <w:pPr>
        <w:rPr>
          <w:bCs/>
        </w:rPr>
      </w:pPr>
      <w:r>
        <w:rPr>
          <w:bCs/>
        </w:rPr>
        <w:t>- Từ Web Server, truy cập dịch vụ FTP trên File Server thành công.</w:t>
      </w:r>
    </w:p>
    <w:p w14:paraId="0D5106C4" w14:textId="787D4146" w:rsidR="005A308F" w:rsidRDefault="005A308F" w:rsidP="005A308F">
      <w:pPr>
        <w:jc w:val="center"/>
        <w:rPr>
          <w:bCs/>
        </w:rPr>
      </w:pPr>
      <w:r>
        <w:rPr>
          <w:noProof/>
        </w:rPr>
        <w:drawing>
          <wp:inline distT="0" distB="0" distL="0" distR="0" wp14:anchorId="783E23D8" wp14:editId="02F21AC5">
            <wp:extent cx="2333625" cy="714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33625" cy="714375"/>
                    </a:xfrm>
                    <a:prstGeom prst="rect">
                      <a:avLst/>
                    </a:prstGeom>
                  </pic:spPr>
                </pic:pic>
              </a:graphicData>
            </a:graphic>
          </wp:inline>
        </w:drawing>
      </w:r>
    </w:p>
    <w:p w14:paraId="2CA07EAD" w14:textId="479DD714" w:rsidR="00C53DC9" w:rsidRDefault="00C53DC9" w:rsidP="00BD6E06">
      <w:pPr>
        <w:rPr>
          <w:bCs/>
        </w:rPr>
      </w:pPr>
      <w:r>
        <w:rPr>
          <w:bCs/>
        </w:rPr>
        <w:t xml:space="preserve">Từ Web Server, thực hiện lệnh ping tới PC2 hoặc File Server có kết quả thất bại. </w:t>
      </w:r>
      <w:r w:rsidR="000F3621">
        <w:t xml:space="preserve">Các kết quả này là do ta đã định nghĩa ACL FromDMZ và áp dụng lên luồng vào (inbound) của cổng Gig0/0. Với ACL này, ta thấy lưu lượng ICMP tới phân vùng Production bị cấm còn mọi lưu lượng khác được cho phép. </w:t>
      </w:r>
      <w:r w:rsidR="000F3621">
        <w:rPr>
          <w:bCs/>
        </w:rPr>
        <w:t xml:space="preserve">Mặt khác, lưu lượng FTP trả lời từ máy chủ File Server cho vùng DMZ là được chấp nhận vào cổng Gig0/2 do ACL </w:t>
      </w:r>
      <w:r w:rsidR="00541492">
        <w:rPr>
          <w:bCs/>
        </w:rPr>
        <w:t xml:space="preserve">FromProduction </w:t>
      </w:r>
      <w:r w:rsidR="000F3621">
        <w:rPr>
          <w:bCs/>
        </w:rPr>
        <w:t>trên cổng này chỉ cấm lưu lượng ICMP đi tới phân vùng DMZ.</w:t>
      </w:r>
    </w:p>
    <w:p w14:paraId="5A0019C0" w14:textId="4CDD000B" w:rsidR="00BD6E06" w:rsidRPr="00F64512" w:rsidRDefault="0028528E" w:rsidP="00F64512">
      <w:pPr>
        <w:pStyle w:val="Heading4"/>
      </w:pPr>
      <w:bookmarkStart w:id="202" w:name="_Toc61943694"/>
      <w:r w:rsidRPr="00F64512">
        <w:t>3.2.</w:t>
      </w:r>
      <w:r w:rsidR="00BD6E06" w:rsidRPr="00F64512">
        <w:t>3. Cấu hình và sử dụng Reflexive ACLs</w:t>
      </w:r>
      <w:bookmarkEnd w:id="202"/>
      <w:r w:rsidR="006001E4" w:rsidRPr="00F64512">
        <w:t xml:space="preserve"> (Không bắt buộc luyện tập)</w:t>
      </w:r>
    </w:p>
    <w:p w14:paraId="50E8B87C" w14:textId="618924EE" w:rsidR="00BD6E06" w:rsidRPr="00BD6E06" w:rsidRDefault="00BD6E06" w:rsidP="00BD6E06">
      <w:r w:rsidRPr="00BD6E06">
        <w:t xml:space="preserve">Trong phần này chúng ta sẽ thực hiện cấu hình ACL trên MO-GW để cho phép các máy trạm từ mạng </w:t>
      </w:r>
      <w:r w:rsidR="0062199C">
        <w:t>192.168.X</w:t>
      </w:r>
      <w:r w:rsidRPr="00BD6E06">
        <w:t xml:space="preserve">.0 /24 có thể sử dụng lệnh ping để kiểm tra kết nối tới các máy trạm trên mạng </w:t>
      </w:r>
      <w:r w:rsidR="008D2872">
        <w:t>10.X.0.0 /16</w:t>
      </w:r>
      <w:r w:rsidRPr="00BD6E06">
        <w:t xml:space="preserve"> nhưng cấm theo chiều ngược lại.</w:t>
      </w:r>
    </w:p>
    <w:p w14:paraId="0AFA4FCE" w14:textId="1A9F69EA" w:rsidR="00BD6E06" w:rsidRPr="00BD6E06" w:rsidRDefault="00153C89" w:rsidP="00BD6E06">
      <w:pPr>
        <w:rPr>
          <w:b/>
        </w:rPr>
      </w:pPr>
      <w:r>
        <w:rPr>
          <w:b/>
        </w:rPr>
        <w:t>3.2.</w:t>
      </w:r>
      <w:r w:rsidR="00BD6E06" w:rsidRPr="00BD6E06">
        <w:rPr>
          <w:b/>
        </w:rPr>
        <w:t>3.1. Sử dụng Extended ACLs</w:t>
      </w:r>
    </w:p>
    <w:p w14:paraId="3FD454BF" w14:textId="24DB5A5D" w:rsidR="00BD6E06" w:rsidRPr="00BD6E06" w:rsidRDefault="005D0246" w:rsidP="00BD6E06">
      <w:r w:rsidRPr="00596CAB">
        <w:rPr>
          <w:b/>
          <w:i/>
          <w:iCs/>
        </w:rPr>
        <w:t>Tạo file bản sao của file Section3.2.pkt với tên là Section3.2.</w:t>
      </w:r>
      <w:r>
        <w:rPr>
          <w:b/>
          <w:i/>
          <w:iCs/>
        </w:rPr>
        <w:t>3</w:t>
      </w:r>
      <w:r w:rsidRPr="00596CAB">
        <w:rPr>
          <w:b/>
          <w:i/>
          <w:iCs/>
        </w:rPr>
        <w:t>.</w:t>
      </w:r>
      <w:r w:rsidR="00E90237">
        <w:rPr>
          <w:b/>
          <w:i/>
          <w:iCs/>
        </w:rPr>
        <w:t>1.</w:t>
      </w:r>
      <w:r w:rsidRPr="00596CAB">
        <w:rPr>
          <w:b/>
          <w:i/>
          <w:iCs/>
        </w:rPr>
        <w:t>pkt</w:t>
      </w:r>
    </w:p>
    <w:p w14:paraId="4FC40518" w14:textId="63406939" w:rsidR="00BD6E06" w:rsidRPr="00BD6E06" w:rsidRDefault="00BD6E06" w:rsidP="006E537C">
      <w:pPr>
        <w:numPr>
          <w:ilvl w:val="0"/>
          <w:numId w:val="8"/>
        </w:numPr>
      </w:pPr>
      <w:r w:rsidRPr="00BD6E06">
        <w:rPr>
          <w:b/>
        </w:rPr>
        <w:t xml:space="preserve">Bước 1: </w:t>
      </w:r>
      <w:r w:rsidRPr="00BD6E06">
        <w:t xml:space="preserve">Cấu hình sử dụng ACL để cho phép gói tin ICMP từ </w:t>
      </w:r>
      <w:r w:rsidR="0062199C">
        <w:t>192.168.X</w:t>
      </w:r>
      <w:r w:rsidRPr="00BD6E06">
        <w:t xml:space="preserve">.0 /24 tới </w:t>
      </w:r>
      <w:r w:rsidR="008D2872">
        <w:t>10.X.0.0 /16</w:t>
      </w:r>
    </w:p>
    <w:tbl>
      <w:tblPr>
        <w:tblStyle w:val="TableGrid"/>
        <w:tblW w:w="0" w:type="auto"/>
        <w:tblLook w:val="04A0" w:firstRow="1" w:lastRow="0" w:firstColumn="1" w:lastColumn="0" w:noHBand="0" w:noVBand="1"/>
      </w:tblPr>
      <w:tblGrid>
        <w:gridCol w:w="9576"/>
      </w:tblGrid>
      <w:tr w:rsidR="00BD6E06" w:rsidRPr="00BD6E06" w14:paraId="7CF8776C" w14:textId="77777777" w:rsidTr="006660F9">
        <w:tc>
          <w:tcPr>
            <w:tcW w:w="9576" w:type="dxa"/>
          </w:tcPr>
          <w:p w14:paraId="2E043E2A" w14:textId="77777777" w:rsidR="00BD6E06" w:rsidRPr="00BD6E06" w:rsidRDefault="00BD6E06" w:rsidP="00BD6E06">
            <w:r w:rsidRPr="00BD6E06">
              <w:t>#config terminal</w:t>
            </w:r>
          </w:p>
          <w:p w14:paraId="73D19FEE" w14:textId="77777777" w:rsidR="00BD6E06" w:rsidRPr="00BD6E06" w:rsidRDefault="00BD6E06" w:rsidP="00BD6E06">
            <w:r w:rsidRPr="00BD6E06">
              <w:t>#ip access-list extended toLAN20</w:t>
            </w:r>
          </w:p>
          <w:p w14:paraId="4BF16306" w14:textId="3FDCADB3" w:rsidR="00BD6E06" w:rsidRPr="00BD6E06" w:rsidRDefault="00BD6E06" w:rsidP="00BD6E06">
            <w:r w:rsidRPr="00BD6E06">
              <w:t xml:space="preserve">#permit icmp </w:t>
            </w:r>
            <w:r w:rsidR="0062199C">
              <w:t>192.168.X</w:t>
            </w:r>
            <w:r w:rsidRPr="00BD6E06">
              <w:t xml:space="preserve">.0 0.0.0.255 </w:t>
            </w:r>
            <w:r w:rsidR="008D2872">
              <w:t>172.16.X.0 0.0.255.255</w:t>
            </w:r>
          </w:p>
          <w:p w14:paraId="0670B6DF" w14:textId="77777777" w:rsidR="00BD6E06" w:rsidRPr="00BD6E06" w:rsidRDefault="00BD6E06" w:rsidP="00BD6E06">
            <w:r w:rsidRPr="00BD6E06">
              <w:t>#exit</w:t>
            </w:r>
          </w:p>
          <w:p w14:paraId="2D244CC0" w14:textId="5E9EF3FC" w:rsidR="00BD6E06" w:rsidRPr="00BD6E06" w:rsidRDefault="00BD6E06" w:rsidP="00BD6E06">
            <w:r w:rsidRPr="00BD6E06">
              <w:t xml:space="preserve">#interface </w:t>
            </w:r>
            <w:r w:rsidR="00681610">
              <w:t>Gig0/1</w:t>
            </w:r>
          </w:p>
          <w:p w14:paraId="64A11D04" w14:textId="77777777" w:rsidR="00BD6E06" w:rsidRPr="00BD6E06" w:rsidRDefault="00BD6E06" w:rsidP="00BD6E06">
            <w:r w:rsidRPr="00BD6E06">
              <w:lastRenderedPageBreak/>
              <w:t>#ip access-group toLAN20 in</w:t>
            </w:r>
          </w:p>
          <w:p w14:paraId="13E3164C" w14:textId="77777777" w:rsidR="00BD6E06" w:rsidRPr="00BD6E06" w:rsidRDefault="00BD6E06" w:rsidP="00BD6E06">
            <w:r w:rsidRPr="00BD6E06">
              <w:t>#exit</w:t>
            </w:r>
          </w:p>
          <w:p w14:paraId="09DB0E0C" w14:textId="77777777" w:rsidR="00BD6E06" w:rsidRPr="00BD6E06" w:rsidRDefault="00BD6E06" w:rsidP="00BD6E06">
            <w:r w:rsidRPr="00BD6E06">
              <w:t>#</w:t>
            </w:r>
          </w:p>
          <w:p w14:paraId="33B68AD2" w14:textId="77777777" w:rsidR="00BD6E06" w:rsidRPr="00BD6E06" w:rsidRDefault="00BD6E06" w:rsidP="00BD6E06">
            <w:r w:rsidRPr="00BD6E06">
              <w:t>#copy running-config startup-config</w:t>
            </w:r>
          </w:p>
        </w:tc>
      </w:tr>
    </w:tbl>
    <w:p w14:paraId="630A61F8" w14:textId="77777777" w:rsidR="00BD6E06" w:rsidRPr="00BD6E06" w:rsidRDefault="00BD6E06" w:rsidP="00BD6E06"/>
    <w:p w14:paraId="205D4B20" w14:textId="752C1F9C" w:rsidR="00BD6E06" w:rsidRPr="00BD6E06" w:rsidRDefault="00BD6E06" w:rsidP="006E537C">
      <w:pPr>
        <w:numPr>
          <w:ilvl w:val="0"/>
          <w:numId w:val="8"/>
        </w:numPr>
      </w:pPr>
      <w:r w:rsidRPr="00BD6E06">
        <w:rPr>
          <w:b/>
        </w:rPr>
        <w:t xml:space="preserve">Bước 2: </w:t>
      </w:r>
      <w:r w:rsidRPr="00BD6E06">
        <w:t xml:space="preserve">Cấu hình sử dụng ACL để cấm các gói tin ICMP từ </w:t>
      </w:r>
      <w:r w:rsidR="008D2872">
        <w:t>10.X.0.0 /16</w:t>
      </w:r>
      <w:r w:rsidRPr="00BD6E06">
        <w:t xml:space="preserve"> tới </w:t>
      </w:r>
      <w:r w:rsidR="0062199C">
        <w:t>192.168.X</w:t>
      </w:r>
      <w:r w:rsidRPr="00BD6E06">
        <w:t>.0 /24</w:t>
      </w:r>
    </w:p>
    <w:tbl>
      <w:tblPr>
        <w:tblStyle w:val="TableGrid"/>
        <w:tblW w:w="0" w:type="auto"/>
        <w:tblLook w:val="04A0" w:firstRow="1" w:lastRow="0" w:firstColumn="1" w:lastColumn="0" w:noHBand="0" w:noVBand="1"/>
      </w:tblPr>
      <w:tblGrid>
        <w:gridCol w:w="9576"/>
      </w:tblGrid>
      <w:tr w:rsidR="00BD6E06" w:rsidRPr="00BD6E06" w14:paraId="61B512D9" w14:textId="77777777" w:rsidTr="006660F9">
        <w:tc>
          <w:tcPr>
            <w:tcW w:w="9576" w:type="dxa"/>
          </w:tcPr>
          <w:p w14:paraId="3617D0E9" w14:textId="77777777" w:rsidR="00BD6E06" w:rsidRPr="00BD6E06" w:rsidRDefault="00BD6E06" w:rsidP="00BD6E06">
            <w:r w:rsidRPr="00BD6E06">
              <w:t>#config terminal</w:t>
            </w:r>
          </w:p>
          <w:p w14:paraId="4AB63CA8" w14:textId="77777777" w:rsidR="00BD6E06" w:rsidRPr="00BD6E06" w:rsidRDefault="00BD6E06" w:rsidP="00BD6E06">
            <w:r w:rsidRPr="00BD6E06">
              <w:t>#ip access-list extended toLAN10</w:t>
            </w:r>
          </w:p>
          <w:p w14:paraId="4C41D3D8" w14:textId="7D6A5AD8" w:rsidR="00BD6E06" w:rsidRPr="00BD6E06" w:rsidRDefault="00BD6E06" w:rsidP="00BD6E06">
            <w:r w:rsidRPr="00BD6E06">
              <w:t xml:space="preserve">#deny icmp </w:t>
            </w:r>
            <w:r w:rsidR="008D2872">
              <w:t>172.16.X.0 0.0.255.255</w:t>
            </w:r>
            <w:r w:rsidRPr="00BD6E06">
              <w:t xml:space="preserve"> </w:t>
            </w:r>
            <w:r w:rsidR="0062199C">
              <w:t>192.168.X</w:t>
            </w:r>
            <w:r w:rsidRPr="00BD6E06">
              <w:t>.0 0.0.0.255</w:t>
            </w:r>
          </w:p>
          <w:p w14:paraId="1468E501" w14:textId="77777777" w:rsidR="00BD6E06" w:rsidRPr="00BD6E06" w:rsidRDefault="00BD6E06" w:rsidP="00BD6E06">
            <w:r w:rsidRPr="00BD6E06">
              <w:t>#exit</w:t>
            </w:r>
          </w:p>
          <w:p w14:paraId="1726218C" w14:textId="10B617C5" w:rsidR="00BD6E06" w:rsidRPr="00BD6E06" w:rsidRDefault="00BD6E06" w:rsidP="00BD6E06">
            <w:r w:rsidRPr="00BD6E06">
              <w:t xml:space="preserve">#interface </w:t>
            </w:r>
            <w:r w:rsidR="00681610">
              <w:t>Gig0/0</w:t>
            </w:r>
          </w:p>
          <w:p w14:paraId="2CE1A498" w14:textId="77777777" w:rsidR="00BD6E06" w:rsidRPr="00BD6E06" w:rsidRDefault="00BD6E06" w:rsidP="00BD6E06">
            <w:r w:rsidRPr="00BD6E06">
              <w:t>#ip access-group toLAN10 in</w:t>
            </w:r>
          </w:p>
          <w:p w14:paraId="67741F8D" w14:textId="77777777" w:rsidR="00BD6E06" w:rsidRPr="00BD6E06" w:rsidRDefault="00BD6E06" w:rsidP="00BD6E06">
            <w:r w:rsidRPr="00BD6E06">
              <w:t>#exit</w:t>
            </w:r>
          </w:p>
          <w:p w14:paraId="6CEB573C" w14:textId="77777777" w:rsidR="00BD6E06" w:rsidRPr="00BD6E06" w:rsidRDefault="00BD6E06" w:rsidP="00BD6E06">
            <w:r w:rsidRPr="00BD6E06">
              <w:t>#</w:t>
            </w:r>
          </w:p>
          <w:p w14:paraId="1B7E9209" w14:textId="77777777" w:rsidR="00BD6E06" w:rsidRPr="00BD6E06" w:rsidRDefault="00BD6E06" w:rsidP="00BD6E06">
            <w:r w:rsidRPr="00BD6E06">
              <w:t>#copy running-config startup-config</w:t>
            </w:r>
          </w:p>
        </w:tc>
      </w:tr>
    </w:tbl>
    <w:p w14:paraId="7AA0F5C8" w14:textId="77777777" w:rsidR="00BD6E06" w:rsidRPr="00BD6E06" w:rsidRDefault="00BD6E06" w:rsidP="00BD6E06"/>
    <w:p w14:paraId="0C01E987" w14:textId="7694673B" w:rsidR="00BD6E06" w:rsidRPr="00BD6E06" w:rsidRDefault="00BD6E06" w:rsidP="00BD6E06">
      <w:r w:rsidRPr="00BD6E06">
        <w:rPr>
          <w:b/>
        </w:rPr>
        <w:t xml:space="preserve">- Bước 3: </w:t>
      </w:r>
      <w:r w:rsidRPr="00BD6E06">
        <w:t xml:space="preserve">Thực hiện lệnh ping từ PC1 sang Server ta thấy kết quả là thông báo lỗi. Lý do là ACL toLAN20 sử dụng trên cổng </w:t>
      </w:r>
      <w:r w:rsidR="00681610">
        <w:t>Gig0/0</w:t>
      </w:r>
      <w:r w:rsidRPr="00BD6E06">
        <w:t xml:space="preserve"> đã chặn các gói tin ICMP Reply mà Server trả lời cho PC1.</w:t>
      </w:r>
    </w:p>
    <w:p w14:paraId="40689ADD" w14:textId="353A6764" w:rsidR="00BD6E06" w:rsidRPr="00BD6E06" w:rsidRDefault="00BD6E06" w:rsidP="00BD6E06">
      <w:r w:rsidRPr="00BD6E06">
        <w:t xml:space="preserve">Để giải quyết giải quyết yêu cầu đặt ra, ta phải cấu hình các ACL để chỉ cho phép các gói tin ICMP từ mạng </w:t>
      </w:r>
      <w:r w:rsidR="008D2872">
        <w:t>10.X.0.0 /16</w:t>
      </w:r>
      <w:r w:rsidRPr="00BD6E06">
        <w:t xml:space="preserve"> tới mạng </w:t>
      </w:r>
      <w:r w:rsidR="0062199C">
        <w:t>192.168.X</w:t>
      </w:r>
      <w:r w:rsidRPr="00BD6E06">
        <w:t xml:space="preserve">.0 /24 nếu trước đó đã có các gói tin ICMP gửi từ mạng </w:t>
      </w:r>
      <w:r w:rsidR="0062199C">
        <w:t>192.168.X</w:t>
      </w:r>
      <w:r w:rsidRPr="00BD6E06">
        <w:t xml:space="preserve">.0 /24 sang mạng </w:t>
      </w:r>
      <w:r w:rsidR="008D2872">
        <w:t>10.X.0.0 /16</w:t>
      </w:r>
      <w:r w:rsidRPr="00BD6E06">
        <w:t>. Giải pháp là sử dụng Reflexive ACLs.</w:t>
      </w:r>
    </w:p>
    <w:p w14:paraId="0809DA51" w14:textId="7EC48342" w:rsidR="00BD6E06" w:rsidRPr="00BD6E06" w:rsidRDefault="00DE7B7B" w:rsidP="00BD6E06">
      <w:pPr>
        <w:rPr>
          <w:b/>
        </w:rPr>
      </w:pPr>
      <w:commentRangeStart w:id="203"/>
      <w:r>
        <w:rPr>
          <w:b/>
        </w:rPr>
        <w:t>3.2</w:t>
      </w:r>
      <w:r w:rsidR="00BD6E06" w:rsidRPr="00BD6E06">
        <w:rPr>
          <w:b/>
        </w:rPr>
        <w:t xml:space="preserve">.3.2. Sử dụng </w:t>
      </w:r>
      <w:r w:rsidR="006D766A" w:rsidRPr="00BD6E06">
        <w:rPr>
          <w:b/>
        </w:rPr>
        <w:t>Reflexive</w:t>
      </w:r>
      <w:r w:rsidR="00BD6E06" w:rsidRPr="00BD6E06">
        <w:rPr>
          <w:b/>
        </w:rPr>
        <w:t xml:space="preserve"> ACLs</w:t>
      </w:r>
      <w:commentRangeEnd w:id="203"/>
      <w:r w:rsidR="006001E4">
        <w:rPr>
          <w:rStyle w:val="CommentReference"/>
        </w:rPr>
        <w:commentReference w:id="203"/>
      </w:r>
    </w:p>
    <w:p w14:paraId="7D091A95" w14:textId="4E82CDB8" w:rsidR="00BD6E06" w:rsidRPr="00BD6E06" w:rsidRDefault="003102FA" w:rsidP="00BD6E06">
      <w:pPr>
        <w:rPr>
          <w:b/>
        </w:rPr>
      </w:pPr>
      <w:r w:rsidRPr="00596CAB">
        <w:rPr>
          <w:b/>
          <w:i/>
          <w:iCs/>
        </w:rPr>
        <w:t>Tạo file bản sao của file Section3.2.pkt với tên là Section3.2.</w:t>
      </w:r>
      <w:r w:rsidR="00E90237">
        <w:rPr>
          <w:b/>
          <w:i/>
          <w:iCs/>
        </w:rPr>
        <w:t>3</w:t>
      </w:r>
      <w:r w:rsidRPr="00596CAB">
        <w:rPr>
          <w:b/>
          <w:i/>
          <w:iCs/>
        </w:rPr>
        <w:t>.</w:t>
      </w:r>
      <w:r w:rsidR="00E90237">
        <w:rPr>
          <w:b/>
          <w:i/>
          <w:iCs/>
        </w:rPr>
        <w:t>2</w:t>
      </w:r>
      <w:r w:rsidRPr="00596CAB">
        <w:rPr>
          <w:b/>
          <w:i/>
          <w:iCs/>
        </w:rPr>
        <w:t>pkt</w:t>
      </w:r>
    </w:p>
    <w:p w14:paraId="614DB911" w14:textId="77777777" w:rsidR="00BD6E06" w:rsidRPr="00BD6E06" w:rsidRDefault="00BD6E06" w:rsidP="00BD6E06">
      <w:r w:rsidRPr="00BD6E06">
        <w:rPr>
          <w:b/>
        </w:rPr>
        <w:t>- Bước 1: Cấu hình Reflexive ACLs trên MO-GW</w:t>
      </w:r>
    </w:p>
    <w:tbl>
      <w:tblPr>
        <w:tblStyle w:val="TableGrid"/>
        <w:tblW w:w="0" w:type="auto"/>
        <w:tblLook w:val="04A0" w:firstRow="1" w:lastRow="0" w:firstColumn="1" w:lastColumn="0" w:noHBand="0" w:noVBand="1"/>
      </w:tblPr>
      <w:tblGrid>
        <w:gridCol w:w="9576"/>
      </w:tblGrid>
      <w:tr w:rsidR="00BD6E06" w:rsidRPr="00BD6E06" w14:paraId="0895BCD4" w14:textId="77777777" w:rsidTr="006660F9">
        <w:tc>
          <w:tcPr>
            <w:tcW w:w="9576" w:type="dxa"/>
          </w:tcPr>
          <w:p w14:paraId="7DC1B396" w14:textId="77777777" w:rsidR="00BD6E06" w:rsidRPr="00BD6E06" w:rsidRDefault="00BD6E06" w:rsidP="00BD6E06">
            <w:r w:rsidRPr="00BD6E06">
              <w:t>#config terminal</w:t>
            </w:r>
          </w:p>
          <w:p w14:paraId="0B138FB6" w14:textId="77777777" w:rsidR="00BD6E06" w:rsidRPr="00BD6E06" w:rsidRDefault="00BD6E06" w:rsidP="00BD6E06">
            <w:r w:rsidRPr="00BD6E06">
              <w:t>#ip access-list extended toLAN20</w:t>
            </w:r>
          </w:p>
          <w:p w14:paraId="087CE34E" w14:textId="5ABBFA78" w:rsidR="00BD6E06" w:rsidRPr="00BD6E06" w:rsidRDefault="00BD6E06" w:rsidP="00BD6E06">
            <w:r w:rsidRPr="00BD6E06">
              <w:lastRenderedPageBreak/>
              <w:t xml:space="preserve">#permit icmp </w:t>
            </w:r>
            <w:r w:rsidR="0062199C">
              <w:t>192.168.X</w:t>
            </w:r>
            <w:r w:rsidRPr="00BD6E06">
              <w:t xml:space="preserve">.0 0.0.0.255 </w:t>
            </w:r>
            <w:r w:rsidR="008D2872">
              <w:t>172.16.X.0 0.0.255.255</w:t>
            </w:r>
            <w:r w:rsidRPr="00BD6E06">
              <w:t xml:space="preserve"> reflect ICMPtraffic</w:t>
            </w:r>
          </w:p>
          <w:p w14:paraId="3A28E4ED" w14:textId="77777777" w:rsidR="00BD6E06" w:rsidRPr="00BD6E06" w:rsidRDefault="00BD6E06" w:rsidP="00BD6E06">
            <w:r w:rsidRPr="00BD6E06">
              <w:t>#exit</w:t>
            </w:r>
          </w:p>
          <w:p w14:paraId="4DE33DC6" w14:textId="77777777" w:rsidR="00BD6E06" w:rsidRPr="00BD6E06" w:rsidRDefault="00BD6E06" w:rsidP="00BD6E06">
            <w:r w:rsidRPr="00BD6E06">
              <w:t>#</w:t>
            </w:r>
          </w:p>
          <w:p w14:paraId="21C5C16E" w14:textId="77777777" w:rsidR="00BD6E06" w:rsidRPr="00BD6E06" w:rsidRDefault="00BD6E06" w:rsidP="00BD6E06">
            <w:r w:rsidRPr="00BD6E06">
              <w:t>#ip access-list extended toLAN10</w:t>
            </w:r>
          </w:p>
          <w:p w14:paraId="3A9A4D09" w14:textId="77777777" w:rsidR="00BD6E06" w:rsidRPr="00BD6E06" w:rsidRDefault="00BD6E06" w:rsidP="00BD6E06">
            <w:r w:rsidRPr="00BD6E06">
              <w:t>#evaluate ICMPtraffic</w:t>
            </w:r>
          </w:p>
          <w:p w14:paraId="4C8A3553" w14:textId="77777777" w:rsidR="00BD6E06" w:rsidRPr="00BD6E06" w:rsidRDefault="00BD6E06" w:rsidP="00BD6E06">
            <w:r w:rsidRPr="00BD6E06">
              <w:t>#exit</w:t>
            </w:r>
          </w:p>
          <w:p w14:paraId="6D2C8FEF" w14:textId="77777777" w:rsidR="00BD6E06" w:rsidRPr="00BD6E06" w:rsidRDefault="00BD6E06" w:rsidP="00BD6E06">
            <w:r w:rsidRPr="00BD6E06">
              <w:t>#</w:t>
            </w:r>
          </w:p>
          <w:p w14:paraId="619ABB68" w14:textId="714B3846" w:rsidR="00BD6E06" w:rsidRPr="00BD6E06" w:rsidRDefault="00BD6E06" w:rsidP="00BD6E06">
            <w:r w:rsidRPr="00BD6E06">
              <w:t xml:space="preserve">#interface </w:t>
            </w:r>
            <w:r w:rsidR="00681610">
              <w:t>Gig0/1</w:t>
            </w:r>
          </w:p>
          <w:p w14:paraId="08148117" w14:textId="77777777" w:rsidR="00BD6E06" w:rsidRPr="00BD6E06" w:rsidRDefault="00BD6E06" w:rsidP="00BD6E06">
            <w:r w:rsidRPr="00BD6E06">
              <w:t>#ip access-group toLAN20 in</w:t>
            </w:r>
          </w:p>
          <w:p w14:paraId="15A90FF2" w14:textId="33A537EE" w:rsidR="00BD6E06" w:rsidRPr="00BD6E06" w:rsidRDefault="00BD6E06" w:rsidP="00BD6E06">
            <w:r w:rsidRPr="00BD6E06">
              <w:t xml:space="preserve">#interface </w:t>
            </w:r>
            <w:r w:rsidR="00681610">
              <w:t>Gig0/0</w:t>
            </w:r>
          </w:p>
          <w:p w14:paraId="11D5806C" w14:textId="77777777" w:rsidR="00BD6E06" w:rsidRPr="00BD6E06" w:rsidRDefault="00BD6E06" w:rsidP="00BD6E06">
            <w:r w:rsidRPr="00BD6E06">
              <w:t>#ip access-group toLAN10 in</w:t>
            </w:r>
          </w:p>
          <w:p w14:paraId="46AC69FA" w14:textId="77777777" w:rsidR="00BD6E06" w:rsidRPr="00BD6E06" w:rsidRDefault="00BD6E06" w:rsidP="00BD6E06">
            <w:r w:rsidRPr="00BD6E06">
              <w:t>#exit</w:t>
            </w:r>
          </w:p>
          <w:p w14:paraId="5F6A853E" w14:textId="77777777" w:rsidR="00BD6E06" w:rsidRPr="00BD6E06" w:rsidRDefault="00BD6E06" w:rsidP="00BD6E06">
            <w:r w:rsidRPr="00BD6E06">
              <w:t>#</w:t>
            </w:r>
          </w:p>
          <w:p w14:paraId="14868B2B" w14:textId="77777777" w:rsidR="00BD6E06" w:rsidRPr="00BD6E06" w:rsidRDefault="00BD6E06" w:rsidP="00BD6E06">
            <w:r w:rsidRPr="00BD6E06">
              <w:t>#copy running-config startup-config</w:t>
            </w:r>
          </w:p>
        </w:tc>
      </w:tr>
    </w:tbl>
    <w:p w14:paraId="7379BA13" w14:textId="77777777" w:rsidR="00BD6E06" w:rsidRPr="00BD6E06" w:rsidRDefault="00BD6E06" w:rsidP="006E537C">
      <w:pPr>
        <w:numPr>
          <w:ilvl w:val="0"/>
          <w:numId w:val="8"/>
        </w:numPr>
        <w:rPr>
          <w:b/>
        </w:rPr>
      </w:pPr>
      <w:r w:rsidRPr="00BD6E06">
        <w:rPr>
          <w:b/>
        </w:rPr>
        <w:lastRenderedPageBreak/>
        <w:t xml:space="preserve">Bước 2: </w:t>
      </w:r>
      <w:r w:rsidRPr="00BD6E06">
        <w:t>Kiểm tra nội dung các ACL đã định nghĩa và ghi nhớ vào báo cáo.</w:t>
      </w:r>
    </w:p>
    <w:p w14:paraId="1FE4596D" w14:textId="77777777" w:rsidR="00BD6E06" w:rsidRPr="00BD6E06" w:rsidRDefault="00BD6E06" w:rsidP="006E537C">
      <w:pPr>
        <w:numPr>
          <w:ilvl w:val="0"/>
          <w:numId w:val="8"/>
        </w:numPr>
      </w:pPr>
      <w:r w:rsidRPr="00BD6E06">
        <w:rPr>
          <w:b/>
        </w:rPr>
        <w:t xml:space="preserve">Bước 3: </w:t>
      </w:r>
      <w:r w:rsidRPr="00BD6E06">
        <w:t>Thực hiện lệnh ping từ PC1 sang Server.</w:t>
      </w:r>
    </w:p>
    <w:p w14:paraId="16475B14" w14:textId="4606545B" w:rsidR="00BD6E06" w:rsidRPr="00BD6E06" w:rsidRDefault="00BD6E06" w:rsidP="00BD6E06">
      <w:pPr>
        <w:rPr>
          <w:b/>
        </w:rPr>
      </w:pPr>
    </w:p>
    <w:p w14:paraId="587DE52A" w14:textId="20F22491" w:rsidR="00BD6E06" w:rsidRPr="00BD6E06" w:rsidRDefault="00F506DC" w:rsidP="00F506DC">
      <w:pPr>
        <w:pStyle w:val="Heading3"/>
      </w:pPr>
      <w:bookmarkStart w:id="204" w:name="_Toc61943695"/>
      <w:r>
        <w:t>3.3</w:t>
      </w:r>
      <w:r w:rsidR="00BD6E06" w:rsidRPr="00BD6E06">
        <w:t>. Cấu hình tường lửa Cisco ASA</w:t>
      </w:r>
      <w:bookmarkEnd w:id="204"/>
    </w:p>
    <w:p w14:paraId="1DDE81CC" w14:textId="2313F8C5" w:rsidR="00BD6E06" w:rsidRPr="00D01C6E" w:rsidRDefault="00BD6E06" w:rsidP="00BD6E06">
      <w:pPr>
        <w:rPr>
          <w:bCs/>
        </w:rPr>
      </w:pPr>
      <w:r w:rsidRPr="00D01C6E">
        <w:rPr>
          <w:bCs/>
        </w:rPr>
        <w:t>Tạo sơ đồ giả lập như hình dưới đây</w:t>
      </w:r>
      <w:r w:rsidR="0029216F">
        <w:rPr>
          <w:bCs/>
        </w:rPr>
        <w:t>,</w:t>
      </w:r>
      <w:r w:rsidR="00486E78">
        <w:rPr>
          <w:bCs/>
        </w:rPr>
        <w:t xml:space="preserve"> </w:t>
      </w:r>
      <w:r w:rsidR="0029216F">
        <w:rPr>
          <w:bCs/>
        </w:rPr>
        <w:t>trong đó X là số thứ tự của sinh viên.</w:t>
      </w:r>
    </w:p>
    <w:p w14:paraId="7C2626ED" w14:textId="2C6DC563" w:rsidR="00BD6E06" w:rsidRPr="00BD6E06" w:rsidRDefault="00EA0228" w:rsidP="00BD6E06">
      <w:pPr>
        <w:rPr>
          <w:b/>
        </w:rPr>
      </w:pPr>
      <w:r>
        <w:rPr>
          <w:b/>
          <w:noProof/>
        </w:rPr>
        <w:lastRenderedPageBreak/>
        <w:drawing>
          <wp:inline distT="0" distB="0" distL="0" distR="0" wp14:anchorId="0A3A295B" wp14:editId="71E04DDE">
            <wp:extent cx="5760720" cy="3464560"/>
            <wp:effectExtent l="0" t="0" r="0" b="0"/>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5760720" cy="3464560"/>
                    </a:xfrm>
                    <a:prstGeom prst="rect">
                      <a:avLst/>
                    </a:prstGeom>
                  </pic:spPr>
                </pic:pic>
              </a:graphicData>
            </a:graphic>
          </wp:inline>
        </w:drawing>
      </w:r>
    </w:p>
    <w:p w14:paraId="798D29DC" w14:textId="337AD0BD" w:rsidR="00C22A86" w:rsidRPr="00C22A86" w:rsidRDefault="00C22A86" w:rsidP="006E537C">
      <w:pPr>
        <w:pStyle w:val="ListParagraph"/>
        <w:numPr>
          <w:ilvl w:val="0"/>
          <w:numId w:val="8"/>
        </w:numPr>
        <w:rPr>
          <w:b/>
        </w:rPr>
      </w:pPr>
      <w:r w:rsidRPr="00BD6E06">
        <w:t xml:space="preserve">Mạng nội bộ có </w:t>
      </w:r>
      <w:r>
        <w:t>3</w:t>
      </w:r>
      <w:r w:rsidRPr="00BD6E06">
        <w:t xml:space="preserve"> phân vùng mạng kết nối với</w:t>
      </w:r>
      <w:r>
        <w:t xml:space="preserve"> tường lửa </w:t>
      </w:r>
      <w:r w:rsidR="00362729">
        <w:t>ASA-FW</w:t>
      </w:r>
    </w:p>
    <w:p w14:paraId="5EB05EA9" w14:textId="6C449BEB" w:rsidR="00BD6E06" w:rsidRPr="00362729" w:rsidRDefault="00C22A86" w:rsidP="006E537C">
      <w:pPr>
        <w:pStyle w:val="ListParagraph"/>
        <w:numPr>
          <w:ilvl w:val="0"/>
          <w:numId w:val="17"/>
        </w:numPr>
        <w:rPr>
          <w:bCs/>
        </w:rPr>
      </w:pPr>
      <w:r w:rsidRPr="00362729">
        <w:rPr>
          <w:bCs/>
        </w:rPr>
        <w:t>Tường lửa ASA-FW</w:t>
      </w:r>
      <w:r w:rsidR="00362729">
        <w:rPr>
          <w:bCs/>
        </w:rPr>
        <w:t xml:space="preserve">(Sử dụng </w:t>
      </w:r>
      <w:r w:rsidR="00362729">
        <w:t>tường lửa Cisco ASA 5506</w:t>
      </w:r>
      <w:r w:rsidR="00362729">
        <w:rPr>
          <w:bCs/>
        </w:rPr>
        <w:t>)</w:t>
      </w:r>
    </w:p>
    <w:p w14:paraId="2F2C704F" w14:textId="2F9AEE63" w:rsidR="00BD6E06" w:rsidRPr="00C22A86" w:rsidRDefault="00BD6E06" w:rsidP="006E537C">
      <w:pPr>
        <w:pStyle w:val="ListParagraph"/>
        <w:numPr>
          <w:ilvl w:val="0"/>
          <w:numId w:val="23"/>
        </w:numPr>
        <w:rPr>
          <w:b/>
        </w:rPr>
      </w:pPr>
      <w:r w:rsidRPr="00BD6E06">
        <w:t>Gig</w:t>
      </w:r>
      <w:r w:rsidR="00236FF0">
        <w:t>1</w:t>
      </w:r>
      <w:r w:rsidRPr="00BD6E06">
        <w:t>/</w:t>
      </w:r>
      <w:r w:rsidR="00236FF0">
        <w:t>8</w:t>
      </w:r>
      <w:r w:rsidRPr="00BD6E06">
        <w:t xml:space="preserve">: </w:t>
      </w:r>
      <w:r w:rsidR="0062199C">
        <w:t>201.10.X</w:t>
      </w:r>
      <w:r w:rsidRPr="00BD6E06">
        <w:t>.2 /24</w:t>
      </w:r>
    </w:p>
    <w:p w14:paraId="56DD444A" w14:textId="5B1C0755" w:rsidR="00BD6E06" w:rsidRPr="00C22A86" w:rsidRDefault="00BD6E06" w:rsidP="006E537C">
      <w:pPr>
        <w:pStyle w:val="ListParagraph"/>
        <w:numPr>
          <w:ilvl w:val="0"/>
          <w:numId w:val="23"/>
        </w:numPr>
        <w:rPr>
          <w:b/>
        </w:rPr>
      </w:pPr>
      <w:r w:rsidRPr="00BD6E06">
        <w:t>Gig</w:t>
      </w:r>
      <w:r w:rsidR="00236FF0">
        <w:t>1</w:t>
      </w:r>
      <w:r w:rsidRPr="00BD6E06">
        <w:t xml:space="preserve">/1: </w:t>
      </w:r>
      <w:r w:rsidR="00236FF0">
        <w:t>222.1.X</w:t>
      </w:r>
      <w:r w:rsidR="00236FF0" w:rsidRPr="00BD6E06">
        <w:t>.1 /24</w:t>
      </w:r>
    </w:p>
    <w:p w14:paraId="0191B091" w14:textId="05237C57" w:rsidR="00BD6E06" w:rsidRPr="00362729" w:rsidRDefault="00BD6E06" w:rsidP="006E537C">
      <w:pPr>
        <w:pStyle w:val="ListParagraph"/>
        <w:numPr>
          <w:ilvl w:val="0"/>
          <w:numId w:val="23"/>
        </w:numPr>
        <w:rPr>
          <w:b/>
        </w:rPr>
      </w:pPr>
      <w:r w:rsidRPr="00BD6E06">
        <w:t>Gig</w:t>
      </w:r>
      <w:r w:rsidR="00236FF0">
        <w:t>1</w:t>
      </w:r>
      <w:r w:rsidRPr="00BD6E06">
        <w:t xml:space="preserve">/2: </w:t>
      </w:r>
      <w:r w:rsidR="00236FF0">
        <w:t>10.X.0.1 /16</w:t>
      </w:r>
    </w:p>
    <w:p w14:paraId="3D65B9DF" w14:textId="463E3D50" w:rsidR="00362729" w:rsidRPr="00362729" w:rsidRDefault="00362729" w:rsidP="006E537C">
      <w:pPr>
        <w:pStyle w:val="ListParagraph"/>
        <w:numPr>
          <w:ilvl w:val="0"/>
          <w:numId w:val="17"/>
        </w:numPr>
        <w:rPr>
          <w:bCs/>
        </w:rPr>
      </w:pPr>
      <w:r w:rsidRPr="00362729">
        <w:rPr>
          <w:bCs/>
        </w:rPr>
        <w:t>Phân vùng</w:t>
      </w:r>
      <w:r>
        <w:rPr>
          <w:bCs/>
        </w:rPr>
        <w:t xml:space="preserve"> </w:t>
      </w:r>
      <w:r>
        <w:t>DMZ: 222.1.X.0 /24</w:t>
      </w:r>
    </w:p>
    <w:p w14:paraId="57AA532D" w14:textId="77777777" w:rsidR="00362729" w:rsidRDefault="00362729" w:rsidP="006E537C">
      <w:pPr>
        <w:pStyle w:val="ListParagraph"/>
        <w:numPr>
          <w:ilvl w:val="0"/>
          <w:numId w:val="24"/>
        </w:numPr>
      </w:pPr>
      <w:r>
        <w:t>Web Server: 222.1.X.10 /24. Để mở dịch vụ Web trên máy chủ này, ta chọn thẻ Services</w:t>
      </w:r>
      <w:r>
        <w:sym w:font="Wingdings" w:char="F0E0"/>
      </w:r>
      <w:r>
        <w:t>HTTP và tích vào mục On cho HTTP và HTTPS.</w:t>
      </w:r>
    </w:p>
    <w:p w14:paraId="3C45D7D7" w14:textId="77777777" w:rsidR="00362729" w:rsidRDefault="00362729" w:rsidP="00362729">
      <w:r>
        <w:rPr>
          <w:noProof/>
        </w:rPr>
        <w:drawing>
          <wp:inline distT="0" distB="0" distL="0" distR="0" wp14:anchorId="5E761B8F" wp14:editId="740C2F96">
            <wp:extent cx="5760720" cy="1430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30020"/>
                    </a:xfrm>
                    <a:prstGeom prst="rect">
                      <a:avLst/>
                    </a:prstGeom>
                  </pic:spPr>
                </pic:pic>
              </a:graphicData>
            </a:graphic>
          </wp:inline>
        </w:drawing>
      </w:r>
    </w:p>
    <w:p w14:paraId="3A55A114" w14:textId="77777777" w:rsidR="00362729" w:rsidRPr="00BD6E06" w:rsidRDefault="00362729" w:rsidP="006E537C">
      <w:pPr>
        <w:numPr>
          <w:ilvl w:val="0"/>
          <w:numId w:val="15"/>
        </w:numPr>
      </w:pPr>
      <w:r w:rsidRPr="00BD6E06">
        <w:t xml:space="preserve">Phân vùng </w:t>
      </w:r>
      <w:r>
        <w:t>Production</w:t>
      </w:r>
      <w:r w:rsidRPr="00BD6E06">
        <w:t xml:space="preserve">: </w:t>
      </w:r>
      <w:r>
        <w:t>10.X.0</w:t>
      </w:r>
      <w:r w:rsidRPr="00BD6E06">
        <w:t>.0 /</w:t>
      </w:r>
      <w:r>
        <w:t>16</w:t>
      </w:r>
    </w:p>
    <w:p w14:paraId="02115F66" w14:textId="44A276EF" w:rsidR="00362729" w:rsidRDefault="00362729" w:rsidP="006E537C">
      <w:pPr>
        <w:numPr>
          <w:ilvl w:val="0"/>
          <w:numId w:val="19"/>
        </w:numPr>
      </w:pPr>
      <w:r>
        <w:t>PC</w:t>
      </w:r>
      <w:r w:rsidR="00AA76FB">
        <w:t>2</w:t>
      </w:r>
      <w:r w:rsidRPr="00BD6E06">
        <w:t xml:space="preserve">: </w:t>
      </w:r>
      <w:r>
        <w:t>10.X.0.100</w:t>
      </w:r>
      <w:r w:rsidRPr="00BD6E06">
        <w:t xml:space="preserve"> /</w:t>
      </w:r>
      <w:r>
        <w:t>16</w:t>
      </w:r>
    </w:p>
    <w:p w14:paraId="6F858B71" w14:textId="77777777" w:rsidR="00362729" w:rsidRDefault="00362729" w:rsidP="006E537C">
      <w:pPr>
        <w:numPr>
          <w:ilvl w:val="0"/>
          <w:numId w:val="19"/>
        </w:numPr>
      </w:pPr>
      <w:r>
        <w:t>File Server: 10.X.255.20 /16. Để mở dịch vụ FTP trên máy chủ này, ta chọn thẻ Services</w:t>
      </w:r>
      <w:r>
        <w:sym w:font="Wingdings" w:char="F0E0"/>
      </w:r>
      <w:r>
        <w:t>FTP và tích vào mục On.</w:t>
      </w:r>
    </w:p>
    <w:p w14:paraId="71436184" w14:textId="77777777" w:rsidR="00362729" w:rsidRPr="00BD6E06" w:rsidRDefault="00362729" w:rsidP="00362729">
      <w:r>
        <w:rPr>
          <w:noProof/>
        </w:rPr>
        <w:lastRenderedPageBreak/>
        <w:drawing>
          <wp:inline distT="0" distB="0" distL="0" distR="0" wp14:anchorId="4100F246" wp14:editId="5C5B41DE">
            <wp:extent cx="5760720" cy="115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55700"/>
                    </a:xfrm>
                    <a:prstGeom prst="rect">
                      <a:avLst/>
                    </a:prstGeom>
                  </pic:spPr>
                </pic:pic>
              </a:graphicData>
            </a:graphic>
          </wp:inline>
        </w:drawing>
      </w:r>
    </w:p>
    <w:p w14:paraId="668CE51B" w14:textId="77777777" w:rsidR="00362729" w:rsidRPr="00362729" w:rsidRDefault="00362729" w:rsidP="00362729">
      <w:pPr>
        <w:rPr>
          <w:bCs/>
        </w:rPr>
      </w:pPr>
    </w:p>
    <w:p w14:paraId="36E89FB6" w14:textId="04E7A396" w:rsidR="00362729" w:rsidRPr="00362729" w:rsidRDefault="00362729" w:rsidP="006E537C">
      <w:pPr>
        <w:pStyle w:val="ListParagraph"/>
        <w:numPr>
          <w:ilvl w:val="0"/>
          <w:numId w:val="8"/>
        </w:numPr>
        <w:rPr>
          <w:b/>
        </w:rPr>
      </w:pPr>
      <w:r w:rsidRPr="00BD6E06">
        <w:t>Mạng Internet được minh họa gồm có:</w:t>
      </w:r>
    </w:p>
    <w:p w14:paraId="72A55693" w14:textId="77777777" w:rsidR="004F7419" w:rsidRPr="00BD6E06" w:rsidRDefault="004F7419" w:rsidP="006E537C">
      <w:pPr>
        <w:numPr>
          <w:ilvl w:val="0"/>
          <w:numId w:val="17"/>
        </w:numPr>
      </w:pPr>
      <w:r w:rsidRPr="00BD6E06">
        <w:t>Router ISP</w:t>
      </w:r>
      <w:r>
        <w:t xml:space="preserve"> (Sử dụng router 2911)</w:t>
      </w:r>
    </w:p>
    <w:p w14:paraId="4BF743A8" w14:textId="4F6FF882" w:rsidR="004F7419" w:rsidRPr="00BD6E06" w:rsidRDefault="00F23840" w:rsidP="006E537C">
      <w:pPr>
        <w:numPr>
          <w:ilvl w:val="0"/>
          <w:numId w:val="18"/>
        </w:numPr>
      </w:pPr>
      <w:r>
        <w:t>Gig0/1</w:t>
      </w:r>
      <w:r w:rsidR="004F7419" w:rsidRPr="00BD6E06">
        <w:t xml:space="preserve">: </w:t>
      </w:r>
      <w:r w:rsidR="004F7419">
        <w:t>201.10.X</w:t>
      </w:r>
      <w:r w:rsidR="004F7419" w:rsidRPr="00BD6E06">
        <w:t>.1 /29</w:t>
      </w:r>
    </w:p>
    <w:p w14:paraId="5D28A473" w14:textId="77777777" w:rsidR="004F7419" w:rsidRDefault="004F7419" w:rsidP="006E537C">
      <w:pPr>
        <w:numPr>
          <w:ilvl w:val="0"/>
          <w:numId w:val="18"/>
        </w:numPr>
      </w:pPr>
      <w:r>
        <w:t>Gig0/0</w:t>
      </w:r>
      <w:r w:rsidRPr="00BD6E06">
        <w:t xml:space="preserve">: </w:t>
      </w:r>
      <w:r>
        <w:t>202.20.X</w:t>
      </w:r>
      <w:r w:rsidRPr="00BD6E06">
        <w:t>.1 /24</w:t>
      </w:r>
    </w:p>
    <w:p w14:paraId="4C19E4C3" w14:textId="7ACAE69D" w:rsidR="00BD6E06" w:rsidRPr="00BD6E06" w:rsidRDefault="004F7419" w:rsidP="006E537C">
      <w:pPr>
        <w:pStyle w:val="ListParagraph"/>
        <w:numPr>
          <w:ilvl w:val="0"/>
          <w:numId w:val="17"/>
        </w:numPr>
      </w:pPr>
      <w:r w:rsidRPr="00BD6E06">
        <w:t>PC</w:t>
      </w:r>
      <w:r w:rsidR="0081165E">
        <w:t>1</w:t>
      </w:r>
      <w:r w:rsidRPr="00BD6E06">
        <w:t xml:space="preserve">: </w:t>
      </w:r>
      <w:r>
        <w:t>202.20.X</w:t>
      </w:r>
      <w:r w:rsidRPr="00BD6E06">
        <w:t>.2 /24</w:t>
      </w:r>
    </w:p>
    <w:p w14:paraId="340538E4" w14:textId="3F18AFA3" w:rsidR="00BD6E06" w:rsidRPr="00BD6E06" w:rsidRDefault="00BD6E06" w:rsidP="00BD6E06">
      <w:pPr>
        <w:rPr>
          <w:b/>
        </w:rPr>
      </w:pPr>
      <w:r w:rsidRPr="00BD6E06">
        <w:rPr>
          <w:b/>
        </w:rPr>
        <w:t>Cấu hình router ISP</w:t>
      </w:r>
    </w:p>
    <w:tbl>
      <w:tblPr>
        <w:tblStyle w:val="TableGrid"/>
        <w:tblW w:w="0" w:type="auto"/>
        <w:tblLook w:val="04A0" w:firstRow="1" w:lastRow="0" w:firstColumn="1" w:lastColumn="0" w:noHBand="0" w:noVBand="1"/>
      </w:tblPr>
      <w:tblGrid>
        <w:gridCol w:w="9576"/>
      </w:tblGrid>
      <w:tr w:rsidR="00BD6E06" w:rsidRPr="00BD6E06" w14:paraId="5049EB45" w14:textId="77777777" w:rsidTr="006660F9">
        <w:tc>
          <w:tcPr>
            <w:tcW w:w="9576" w:type="dxa"/>
          </w:tcPr>
          <w:p w14:paraId="47644584" w14:textId="77777777" w:rsidR="00BD6E06" w:rsidRPr="00BD6E06" w:rsidRDefault="00BD6E06" w:rsidP="00BD6E06">
            <w:r w:rsidRPr="00BD6E06">
              <w:t>#config terminal</w:t>
            </w:r>
          </w:p>
          <w:p w14:paraId="3D48CE49" w14:textId="4BD49AE8" w:rsidR="00BD6E06" w:rsidRPr="00BD6E06" w:rsidRDefault="00BD6E06" w:rsidP="00BD6E06">
            <w:r w:rsidRPr="00BD6E06">
              <w:t xml:space="preserve">#interface </w:t>
            </w:r>
            <w:r w:rsidR="00015F57">
              <w:t>Gig0</w:t>
            </w:r>
            <w:r w:rsidRPr="00BD6E06">
              <w:t>/0</w:t>
            </w:r>
          </w:p>
          <w:p w14:paraId="2D1E9139" w14:textId="7B5F4A41" w:rsidR="00BD6E06" w:rsidRPr="00BD6E06" w:rsidRDefault="00BD6E06" w:rsidP="00BD6E06">
            <w:r w:rsidRPr="00BD6E06">
              <w:t xml:space="preserve">#ip address </w:t>
            </w:r>
            <w:r w:rsidR="00015F57">
              <w:t>202.20.X</w:t>
            </w:r>
            <w:r w:rsidR="00015F57" w:rsidRPr="00BD6E06">
              <w:t>.1</w:t>
            </w:r>
            <w:r w:rsidRPr="00BD6E06">
              <w:t xml:space="preserve"> 255.255.255.0</w:t>
            </w:r>
          </w:p>
          <w:p w14:paraId="08B61539" w14:textId="79823DFA" w:rsidR="00BD6E06" w:rsidRDefault="00BD6E06" w:rsidP="00BD6E06">
            <w:r w:rsidRPr="00BD6E06">
              <w:t>#no shutdown</w:t>
            </w:r>
          </w:p>
          <w:p w14:paraId="0D09E47A" w14:textId="77777777" w:rsidR="00015F57" w:rsidRPr="00BD6E06" w:rsidRDefault="00015F57" w:rsidP="00015F57">
            <w:r w:rsidRPr="00BD6E06">
              <w:t xml:space="preserve">#interface </w:t>
            </w:r>
            <w:r>
              <w:t>Gig0/1</w:t>
            </w:r>
          </w:p>
          <w:p w14:paraId="4F8ED4D1" w14:textId="77777777" w:rsidR="00015F57" w:rsidRPr="00BD6E06" w:rsidRDefault="00015F57" w:rsidP="00015F57">
            <w:r w:rsidRPr="00BD6E06">
              <w:t xml:space="preserve">#ip address </w:t>
            </w:r>
            <w:r>
              <w:t>201.10.X</w:t>
            </w:r>
            <w:r w:rsidRPr="00BD6E06">
              <w:t>.1 255.255.255.</w:t>
            </w:r>
            <w:r>
              <w:t>248</w:t>
            </w:r>
          </w:p>
          <w:p w14:paraId="35872E1E" w14:textId="77777777" w:rsidR="00015F57" w:rsidRPr="00BD6E06" w:rsidRDefault="00015F57" w:rsidP="00015F57">
            <w:r w:rsidRPr="00BD6E06">
              <w:t>#no shutdown</w:t>
            </w:r>
          </w:p>
          <w:p w14:paraId="4C58D332" w14:textId="77777777" w:rsidR="00BD6E06" w:rsidRPr="00BD6E06" w:rsidRDefault="00BD6E06" w:rsidP="00BD6E06">
            <w:r w:rsidRPr="00BD6E06">
              <w:t>#exit</w:t>
            </w:r>
          </w:p>
          <w:p w14:paraId="7E000C06" w14:textId="6C3AD761" w:rsidR="00A15B15" w:rsidRDefault="00A15B15" w:rsidP="00BD6E06">
            <w:r>
              <w:t>#ip route 222.1.X.0 255.255.255.0 201.10.X.2</w:t>
            </w:r>
          </w:p>
          <w:p w14:paraId="5A512F13" w14:textId="155F244B" w:rsidR="00BD6E06" w:rsidRPr="00BD6E06" w:rsidRDefault="00BD6E06" w:rsidP="00BD6E06">
            <w:r w:rsidRPr="00BD6E06">
              <w:t>#exit</w:t>
            </w:r>
          </w:p>
          <w:p w14:paraId="7787D207" w14:textId="77777777" w:rsidR="00BD6E06" w:rsidRPr="00BD6E06" w:rsidRDefault="00BD6E06" w:rsidP="00BD6E06">
            <w:r w:rsidRPr="00BD6E06">
              <w:t>#</w:t>
            </w:r>
          </w:p>
          <w:p w14:paraId="3091467D" w14:textId="77777777" w:rsidR="00BD6E06" w:rsidRPr="00BD6E06" w:rsidRDefault="00BD6E06" w:rsidP="00BD6E06">
            <w:r w:rsidRPr="00BD6E06">
              <w:t>#copy running-config startup-config</w:t>
            </w:r>
          </w:p>
        </w:tc>
      </w:tr>
    </w:tbl>
    <w:p w14:paraId="3ED3A94E" w14:textId="0EE50C94" w:rsidR="00BD6E06" w:rsidRPr="00D825C0" w:rsidRDefault="00D825C0" w:rsidP="00BD6E06">
      <w:pPr>
        <w:rPr>
          <w:b/>
        </w:rPr>
      </w:pPr>
      <w:r w:rsidRPr="00D825C0">
        <w:rPr>
          <w:b/>
        </w:rPr>
        <w:t>3.</w:t>
      </w:r>
      <w:r>
        <w:rPr>
          <w:b/>
        </w:rPr>
        <w:t>3.1. Cấu hình kiểm soát lưu lượng theo mức an ninh</w:t>
      </w:r>
    </w:p>
    <w:p w14:paraId="670178C8" w14:textId="12C25927" w:rsidR="00742BF3" w:rsidRPr="00BD6E06" w:rsidRDefault="00742BF3" w:rsidP="00742BF3">
      <w:r>
        <w:t>C</w:t>
      </w:r>
      <w:r w:rsidRPr="00BD6E06">
        <w:t xml:space="preserve">húng ta sẽ thực hiện một số cấu hình cơ bản </w:t>
      </w:r>
      <w:r>
        <w:t xml:space="preserve">trên tường lửa Cisco ASA, trong đó thực hiện </w:t>
      </w:r>
      <w:r w:rsidRPr="00BD6E06">
        <w:t>giám sát lưu lượng dựa trên mức an ninh</w:t>
      </w:r>
      <w:r>
        <w:t xml:space="preserve"> để thực hiện các yêu cầu sau:</w:t>
      </w:r>
    </w:p>
    <w:p w14:paraId="69A4814E" w14:textId="1D999AAA" w:rsidR="00742BF3" w:rsidRPr="00742BF3" w:rsidRDefault="00742BF3" w:rsidP="006E537C">
      <w:pPr>
        <w:pStyle w:val="ListParagraph"/>
        <w:numPr>
          <w:ilvl w:val="0"/>
          <w:numId w:val="25"/>
        </w:numPr>
        <w:rPr>
          <w:bCs/>
        </w:rPr>
      </w:pPr>
      <w:r w:rsidRPr="00742BF3">
        <w:rPr>
          <w:bCs/>
        </w:rPr>
        <w:t>Cho phép lưu lượng yêu cầu từ phần vùng DMZ và Production ra Internet và lưu lượng đáp ứng ngược lại.</w:t>
      </w:r>
    </w:p>
    <w:p w14:paraId="125D3A7D" w14:textId="09D89D18" w:rsidR="00742BF3" w:rsidRDefault="00742BF3" w:rsidP="006E537C">
      <w:pPr>
        <w:pStyle w:val="ListParagraph"/>
        <w:numPr>
          <w:ilvl w:val="0"/>
          <w:numId w:val="25"/>
        </w:numPr>
        <w:rPr>
          <w:bCs/>
        </w:rPr>
      </w:pPr>
      <w:r w:rsidRPr="00742BF3">
        <w:rPr>
          <w:bCs/>
        </w:rPr>
        <w:lastRenderedPageBreak/>
        <w:t xml:space="preserve">Cho phép lưu lượng yêu cầu từ phần vùng Production </w:t>
      </w:r>
      <w:r>
        <w:rPr>
          <w:bCs/>
        </w:rPr>
        <w:t>tới DMZ</w:t>
      </w:r>
      <w:r w:rsidRPr="00742BF3">
        <w:rPr>
          <w:bCs/>
        </w:rPr>
        <w:t xml:space="preserve"> và lưu lượng đáp ứng ngược lại.</w:t>
      </w:r>
    </w:p>
    <w:p w14:paraId="560F68E6" w14:textId="366DA0CE" w:rsidR="00B86293" w:rsidRPr="00B86293" w:rsidRDefault="00B86293" w:rsidP="00B86293">
      <w:pPr>
        <w:rPr>
          <w:bCs/>
        </w:rPr>
      </w:pPr>
      <w:r>
        <w:rPr>
          <w:bCs/>
        </w:rPr>
        <w:t>Với 2 yêu cầu như trên, ta sẽ cấu hình mức an ninh theo thứ tự tăng dần cho các cổng trên firewall kết nối lần lượt với các vùng mạng Internet, DMZ và Production.</w:t>
      </w:r>
    </w:p>
    <w:p w14:paraId="5912FD1C" w14:textId="77777777" w:rsidR="00BD6E06" w:rsidRPr="00BD6E06" w:rsidRDefault="00BD6E06" w:rsidP="00BD6E06">
      <w:pPr>
        <w:rPr>
          <w:b/>
        </w:rPr>
      </w:pPr>
      <w:r w:rsidRPr="00BD6E06">
        <w:rPr>
          <w:b/>
        </w:rPr>
        <w:t>- Bước 2: Thực hiện cấu hình ASA như sau:</w:t>
      </w:r>
    </w:p>
    <w:tbl>
      <w:tblPr>
        <w:tblStyle w:val="TableGrid"/>
        <w:tblW w:w="0" w:type="auto"/>
        <w:tblLook w:val="04A0" w:firstRow="1" w:lastRow="0" w:firstColumn="1" w:lastColumn="0" w:noHBand="0" w:noVBand="1"/>
      </w:tblPr>
      <w:tblGrid>
        <w:gridCol w:w="9576"/>
      </w:tblGrid>
      <w:tr w:rsidR="00BD6E06" w:rsidRPr="00BD6E06" w14:paraId="1EDE50F4" w14:textId="77777777" w:rsidTr="006660F9">
        <w:tc>
          <w:tcPr>
            <w:tcW w:w="9576" w:type="dxa"/>
          </w:tcPr>
          <w:p w14:paraId="48850AF7" w14:textId="77777777" w:rsidR="00BD6E06" w:rsidRPr="00BD6E06" w:rsidRDefault="00BD6E06" w:rsidP="00BD6E06">
            <w:r w:rsidRPr="00BD6E06">
              <w:t>&gt;enable</w:t>
            </w:r>
          </w:p>
          <w:p w14:paraId="33027FDF" w14:textId="77777777" w:rsidR="00BD6E06" w:rsidRPr="00BD6E06" w:rsidRDefault="00BD6E06" w:rsidP="00BD6E06">
            <w:r w:rsidRPr="00BD6E06">
              <w:t>Password: (Bỏ trống)</w:t>
            </w:r>
          </w:p>
          <w:p w14:paraId="01F05533" w14:textId="77777777" w:rsidR="00BD6E06" w:rsidRPr="00BD6E06" w:rsidRDefault="00BD6E06" w:rsidP="00BD6E06">
            <w:r w:rsidRPr="00BD6E06">
              <w:t>#config terminal</w:t>
            </w:r>
          </w:p>
          <w:p w14:paraId="7C012811" w14:textId="77777777" w:rsidR="00BD6E06" w:rsidRPr="00BD6E06" w:rsidRDefault="00BD6E06" w:rsidP="00BD6E06">
            <w:r w:rsidRPr="00BD6E06">
              <w:t>#</w:t>
            </w:r>
          </w:p>
          <w:p w14:paraId="536B0A44" w14:textId="6140AD64" w:rsidR="00BD6E06" w:rsidRPr="00BD6E06" w:rsidRDefault="00BD6E06" w:rsidP="00BD6E06">
            <w:r w:rsidRPr="00BD6E06">
              <w:t>#interface Gig</w:t>
            </w:r>
            <w:r w:rsidR="00A15B15">
              <w:t>1</w:t>
            </w:r>
            <w:r w:rsidRPr="00BD6E06">
              <w:t>/</w:t>
            </w:r>
            <w:r w:rsidR="00A15B15">
              <w:t>8</w:t>
            </w:r>
          </w:p>
          <w:p w14:paraId="4C75A772" w14:textId="5B899545" w:rsidR="00BD6E06" w:rsidRPr="00BD6E06" w:rsidRDefault="00BD6E06" w:rsidP="00BD6E06">
            <w:commentRangeStart w:id="205"/>
            <w:r w:rsidRPr="00BD6E06">
              <w:t xml:space="preserve">#nameif </w:t>
            </w:r>
            <w:r w:rsidR="000A4841">
              <w:t>Internet</w:t>
            </w:r>
            <w:commentRangeEnd w:id="205"/>
            <w:r w:rsidR="00D400FB">
              <w:rPr>
                <w:rStyle w:val="CommentReference"/>
              </w:rPr>
              <w:commentReference w:id="205"/>
            </w:r>
          </w:p>
          <w:p w14:paraId="58A5AAF6" w14:textId="78AF844D" w:rsidR="00BD6E06" w:rsidRPr="00BD6E06" w:rsidRDefault="00BD6E06" w:rsidP="00BD6E06">
            <w:r w:rsidRPr="00BD6E06">
              <w:t xml:space="preserve">#ip address </w:t>
            </w:r>
            <w:r w:rsidR="0062199C">
              <w:t>201.10.X</w:t>
            </w:r>
            <w:r w:rsidRPr="00BD6E06">
              <w:t>.2 255.255.255.0</w:t>
            </w:r>
          </w:p>
          <w:p w14:paraId="669C8472" w14:textId="77777777" w:rsidR="00BD6E06" w:rsidRPr="00BD6E06" w:rsidRDefault="00BD6E06" w:rsidP="00BD6E06">
            <w:r w:rsidRPr="00BD6E06">
              <w:t>#no shutdown</w:t>
            </w:r>
          </w:p>
          <w:p w14:paraId="1D91E487" w14:textId="77777777" w:rsidR="00BD6E06" w:rsidRPr="00BD6E06" w:rsidRDefault="00BD6E06" w:rsidP="00BD6E06">
            <w:r w:rsidRPr="00BD6E06">
              <w:t>#</w:t>
            </w:r>
          </w:p>
          <w:p w14:paraId="00F8E417" w14:textId="1140E183" w:rsidR="00BD6E06" w:rsidRPr="00BD6E06" w:rsidRDefault="00BD6E06" w:rsidP="00BD6E06">
            <w:r w:rsidRPr="00BD6E06">
              <w:t>#interface Gig</w:t>
            </w:r>
            <w:r w:rsidR="00742BF3">
              <w:t>1</w:t>
            </w:r>
            <w:r w:rsidRPr="00BD6E06">
              <w:t>/1</w:t>
            </w:r>
          </w:p>
          <w:p w14:paraId="6753000C" w14:textId="1191C2B9" w:rsidR="00BD6E06" w:rsidRPr="00BD6E06" w:rsidRDefault="00BD6E06" w:rsidP="00BD6E06">
            <w:r w:rsidRPr="00BD6E06">
              <w:t xml:space="preserve">#nameif </w:t>
            </w:r>
            <w:r w:rsidR="00D400FB">
              <w:t>DMZ</w:t>
            </w:r>
          </w:p>
          <w:p w14:paraId="7635C751" w14:textId="77777777" w:rsidR="00BD6E06" w:rsidRPr="00BD6E06" w:rsidRDefault="00BD6E06" w:rsidP="00BD6E06">
            <w:commentRangeStart w:id="206"/>
            <w:r w:rsidRPr="00BD6E06">
              <w:t>#security-level 30</w:t>
            </w:r>
            <w:commentRangeEnd w:id="206"/>
            <w:r w:rsidR="00D35363">
              <w:rPr>
                <w:rStyle w:val="CommentReference"/>
              </w:rPr>
              <w:commentReference w:id="206"/>
            </w:r>
          </w:p>
          <w:p w14:paraId="082C5681" w14:textId="1CC9325A" w:rsidR="00BD6E06" w:rsidRPr="00BD6E06" w:rsidRDefault="00BD6E06" w:rsidP="00BD6E06">
            <w:r w:rsidRPr="00BD6E06">
              <w:t xml:space="preserve">#ip address </w:t>
            </w:r>
            <w:r w:rsidR="000D0D1E">
              <w:t>222.1.X</w:t>
            </w:r>
            <w:r w:rsidR="000D0D1E" w:rsidRPr="00BD6E06">
              <w:t>.1</w:t>
            </w:r>
            <w:r w:rsidRPr="00BD6E06">
              <w:t xml:space="preserve"> 255.255.255.0</w:t>
            </w:r>
          </w:p>
          <w:p w14:paraId="27FF51E1" w14:textId="77777777" w:rsidR="00BD6E06" w:rsidRPr="00BD6E06" w:rsidRDefault="00BD6E06" w:rsidP="00BD6E06">
            <w:r w:rsidRPr="00BD6E06">
              <w:t>#no shutdown</w:t>
            </w:r>
          </w:p>
          <w:p w14:paraId="08F4F55D" w14:textId="77777777" w:rsidR="00BD6E06" w:rsidRPr="00BD6E06" w:rsidRDefault="00BD6E06" w:rsidP="00BD6E06">
            <w:r w:rsidRPr="00BD6E06">
              <w:t>#</w:t>
            </w:r>
          </w:p>
          <w:p w14:paraId="3875B558" w14:textId="02886CA4" w:rsidR="00BD6E06" w:rsidRPr="00BD6E06" w:rsidRDefault="00BD6E06" w:rsidP="00BD6E06">
            <w:r w:rsidRPr="00BD6E06">
              <w:t>#interface Gig</w:t>
            </w:r>
            <w:r w:rsidR="00F4182C">
              <w:t>1</w:t>
            </w:r>
            <w:r w:rsidRPr="00BD6E06">
              <w:t>/2</w:t>
            </w:r>
          </w:p>
          <w:p w14:paraId="16BAD287" w14:textId="61B55BF8" w:rsidR="00BD6E06" w:rsidRPr="00BD6E06" w:rsidRDefault="00BD6E06" w:rsidP="00BD6E06">
            <w:r w:rsidRPr="00BD6E06">
              <w:t xml:space="preserve">#nameif </w:t>
            </w:r>
            <w:r w:rsidR="00F4182C">
              <w:t>Production</w:t>
            </w:r>
          </w:p>
          <w:p w14:paraId="182B4B8E" w14:textId="77777777" w:rsidR="00BD6E06" w:rsidRPr="00BD6E06" w:rsidRDefault="00BD6E06" w:rsidP="00BD6E06">
            <w:commentRangeStart w:id="207"/>
            <w:r w:rsidRPr="00BD6E06">
              <w:t>#security-level 80</w:t>
            </w:r>
            <w:commentRangeEnd w:id="207"/>
            <w:r w:rsidR="00F4182C">
              <w:rPr>
                <w:rStyle w:val="CommentReference"/>
              </w:rPr>
              <w:commentReference w:id="207"/>
            </w:r>
          </w:p>
          <w:p w14:paraId="4FFE3724" w14:textId="53DBD525" w:rsidR="00BD6E06" w:rsidRPr="00BD6E06" w:rsidRDefault="00BD6E06" w:rsidP="00BD6E06">
            <w:r w:rsidRPr="00BD6E06">
              <w:t xml:space="preserve">#ip address </w:t>
            </w:r>
            <w:r w:rsidR="00F4182C">
              <w:t>10.X.0.1</w:t>
            </w:r>
            <w:r w:rsidRPr="00BD6E06">
              <w:t xml:space="preserve"> 255.255.</w:t>
            </w:r>
            <w:r w:rsidR="00F4182C">
              <w:t>0</w:t>
            </w:r>
            <w:r w:rsidRPr="00BD6E06">
              <w:t>.0</w:t>
            </w:r>
          </w:p>
          <w:p w14:paraId="66962E87" w14:textId="77777777" w:rsidR="00BD6E06" w:rsidRPr="00BD6E06" w:rsidRDefault="00BD6E06" w:rsidP="00BD6E06">
            <w:r w:rsidRPr="00BD6E06">
              <w:t>#no shutdown</w:t>
            </w:r>
          </w:p>
          <w:p w14:paraId="2A83D1B4" w14:textId="77777777" w:rsidR="00BD6E06" w:rsidRPr="00BD6E06" w:rsidRDefault="00BD6E06" w:rsidP="00BD6E06">
            <w:r w:rsidRPr="00BD6E06">
              <w:t>#exit</w:t>
            </w:r>
          </w:p>
          <w:p w14:paraId="1E10A602" w14:textId="77777777" w:rsidR="00BD6E06" w:rsidRPr="00BD6E06" w:rsidRDefault="00BD6E06" w:rsidP="00BD6E06">
            <w:r w:rsidRPr="00BD6E06">
              <w:t>#</w:t>
            </w:r>
          </w:p>
          <w:p w14:paraId="7FBD565E" w14:textId="07F31CD6" w:rsidR="00BD6E06" w:rsidRPr="00BD6E06" w:rsidRDefault="00BD6E06" w:rsidP="00BD6E06">
            <w:commentRangeStart w:id="208"/>
            <w:r w:rsidRPr="00BD6E06">
              <w:t xml:space="preserve">#route </w:t>
            </w:r>
            <w:r w:rsidR="00245A02">
              <w:t>Internet</w:t>
            </w:r>
            <w:r w:rsidRPr="00BD6E06">
              <w:t xml:space="preserve"> 0.0.0.0 0.0.0.0 </w:t>
            </w:r>
            <w:r w:rsidR="0062199C">
              <w:t>201.10.X</w:t>
            </w:r>
            <w:r w:rsidRPr="00BD6E06">
              <w:t>.1</w:t>
            </w:r>
            <w:commentRangeEnd w:id="208"/>
            <w:r w:rsidR="00245A02">
              <w:rPr>
                <w:rStyle w:val="CommentReference"/>
              </w:rPr>
              <w:commentReference w:id="208"/>
            </w:r>
          </w:p>
          <w:p w14:paraId="1DA74478" w14:textId="77777777" w:rsidR="00BD6E06" w:rsidRPr="00BD6E06" w:rsidRDefault="00BD6E06" w:rsidP="00BD6E06">
            <w:r w:rsidRPr="00BD6E06">
              <w:t>#</w:t>
            </w:r>
          </w:p>
          <w:p w14:paraId="573A5826" w14:textId="5F8BC04C" w:rsidR="00BD6E06" w:rsidRPr="00BD6E06" w:rsidRDefault="00BD6E06" w:rsidP="00BD6E06">
            <w:commentRangeStart w:id="209"/>
            <w:r w:rsidRPr="00BD6E06">
              <w:lastRenderedPageBreak/>
              <w:t xml:space="preserve">#object network </w:t>
            </w:r>
            <w:r w:rsidR="00991A7B">
              <w:t>Production</w:t>
            </w:r>
            <w:r w:rsidRPr="00BD6E06">
              <w:t>Subnet</w:t>
            </w:r>
          </w:p>
          <w:p w14:paraId="74549387" w14:textId="31DC0220" w:rsidR="00BD6E06" w:rsidRPr="00BD6E06" w:rsidRDefault="00BD6E06" w:rsidP="00BD6E06">
            <w:r w:rsidRPr="00BD6E06">
              <w:t xml:space="preserve">#subnet </w:t>
            </w:r>
            <w:r w:rsidR="00991A7B">
              <w:t>10</w:t>
            </w:r>
            <w:r w:rsidR="0062199C">
              <w:t>.X</w:t>
            </w:r>
            <w:r w:rsidRPr="00BD6E06">
              <w:t>.0</w:t>
            </w:r>
            <w:r w:rsidR="00991A7B">
              <w:t>.0</w:t>
            </w:r>
            <w:r w:rsidRPr="00BD6E06">
              <w:t xml:space="preserve"> 255.255.</w:t>
            </w:r>
            <w:r w:rsidR="00991A7B">
              <w:t>0</w:t>
            </w:r>
            <w:r w:rsidRPr="00BD6E06">
              <w:t>.0</w:t>
            </w:r>
          </w:p>
          <w:p w14:paraId="6BAC8732" w14:textId="52321F85" w:rsidR="00BD6E06" w:rsidRPr="00BD6E06" w:rsidRDefault="00BD6E06" w:rsidP="00BD6E06">
            <w:r w:rsidRPr="00BD6E06">
              <w:t>#nat (</w:t>
            </w:r>
            <w:r w:rsidR="00991A7B">
              <w:t>Production</w:t>
            </w:r>
            <w:r w:rsidRPr="00BD6E06">
              <w:t>,</w:t>
            </w:r>
            <w:r w:rsidR="00991A7B">
              <w:t>Internet</w:t>
            </w:r>
            <w:r w:rsidRPr="00BD6E06">
              <w:t>) dynamic</w:t>
            </w:r>
            <w:r w:rsidR="00280447">
              <w:t xml:space="preserve"> interface</w:t>
            </w:r>
            <w:r w:rsidRPr="00BD6E06">
              <w:t xml:space="preserve"> </w:t>
            </w:r>
            <w:commentRangeEnd w:id="209"/>
            <w:r w:rsidRPr="00BD6E06">
              <w:commentReference w:id="209"/>
            </w:r>
          </w:p>
          <w:p w14:paraId="54CB6B65" w14:textId="77777777" w:rsidR="00BD6E06" w:rsidRPr="00BD6E06" w:rsidRDefault="00BD6E06" w:rsidP="00BD6E06">
            <w:r w:rsidRPr="00BD6E06">
              <w:t>#exit</w:t>
            </w:r>
          </w:p>
          <w:p w14:paraId="111FD78D" w14:textId="77777777" w:rsidR="00BD6E06" w:rsidRPr="00BD6E06" w:rsidRDefault="00BD6E06" w:rsidP="00BD6E06">
            <w:r w:rsidRPr="00BD6E06">
              <w:t>#</w:t>
            </w:r>
          </w:p>
          <w:p w14:paraId="0D9D032F" w14:textId="77777777" w:rsidR="00BD6E06" w:rsidRPr="00BD6E06" w:rsidRDefault="00BD6E06" w:rsidP="00BD6E06">
            <w:commentRangeStart w:id="210"/>
            <w:r w:rsidRPr="00BD6E06">
              <w:t>#class-map ICMPclass</w:t>
            </w:r>
          </w:p>
          <w:p w14:paraId="5B8FD613" w14:textId="77777777" w:rsidR="00BD6E06" w:rsidRPr="00BD6E06" w:rsidRDefault="00BD6E06" w:rsidP="00BD6E06">
            <w:r w:rsidRPr="00BD6E06">
              <w:t>#match default-inspection-traffic</w:t>
            </w:r>
          </w:p>
          <w:p w14:paraId="381472FD" w14:textId="77777777" w:rsidR="00BD6E06" w:rsidRPr="00BD6E06" w:rsidRDefault="00BD6E06" w:rsidP="00BD6E06">
            <w:r w:rsidRPr="00BD6E06">
              <w:t>#exit</w:t>
            </w:r>
          </w:p>
          <w:p w14:paraId="038C36D2" w14:textId="77777777" w:rsidR="00BD6E06" w:rsidRPr="00BD6E06" w:rsidRDefault="00BD6E06" w:rsidP="00BD6E06">
            <w:r w:rsidRPr="00BD6E06">
              <w:t>#policy-map ICMPpolicy</w:t>
            </w:r>
          </w:p>
          <w:p w14:paraId="351FC0C6" w14:textId="77777777" w:rsidR="00BD6E06" w:rsidRPr="00BD6E06" w:rsidRDefault="00BD6E06" w:rsidP="00BD6E06">
            <w:r w:rsidRPr="00BD6E06">
              <w:t>#class ICMPclass</w:t>
            </w:r>
          </w:p>
          <w:p w14:paraId="1E334565" w14:textId="77777777" w:rsidR="00BD6E06" w:rsidRPr="00BD6E06" w:rsidRDefault="00BD6E06" w:rsidP="00BD6E06">
            <w:r w:rsidRPr="00BD6E06">
              <w:t>#inspect icmp</w:t>
            </w:r>
            <w:commentRangeEnd w:id="210"/>
            <w:r w:rsidR="00B13B12">
              <w:rPr>
                <w:rStyle w:val="CommentReference"/>
              </w:rPr>
              <w:commentReference w:id="210"/>
            </w:r>
          </w:p>
          <w:p w14:paraId="2633B419" w14:textId="191506F8" w:rsidR="00BD6E06" w:rsidRPr="00BD6E06" w:rsidRDefault="00BD6E06" w:rsidP="00BD6E06">
            <w:r w:rsidRPr="00BD6E06">
              <w:t>#exit</w:t>
            </w:r>
          </w:p>
          <w:p w14:paraId="2890EF70" w14:textId="3F466ADA" w:rsidR="00BD6E06" w:rsidRDefault="00BD6E06" w:rsidP="00BD6E06">
            <w:commentRangeStart w:id="211"/>
            <w:r w:rsidRPr="00BD6E06">
              <w:t xml:space="preserve">#service-policy ICMPpolicy interface </w:t>
            </w:r>
            <w:r w:rsidR="00E61500">
              <w:t>Production</w:t>
            </w:r>
            <w:commentRangeEnd w:id="211"/>
            <w:r w:rsidR="00E61500">
              <w:rPr>
                <w:rStyle w:val="CommentReference"/>
              </w:rPr>
              <w:commentReference w:id="211"/>
            </w:r>
          </w:p>
          <w:p w14:paraId="0B7E010B" w14:textId="19C19B7C" w:rsidR="00E61500" w:rsidRPr="00BD6E06" w:rsidRDefault="00E61500" w:rsidP="00BD6E06">
            <w:commentRangeStart w:id="212"/>
            <w:r>
              <w:t xml:space="preserve">#service-policy </w:t>
            </w:r>
            <w:r w:rsidRPr="00BD6E06">
              <w:t xml:space="preserve">ICMPpolicy interface </w:t>
            </w:r>
            <w:r>
              <w:t>DMZ</w:t>
            </w:r>
            <w:commentRangeEnd w:id="212"/>
            <w:r>
              <w:rPr>
                <w:rStyle w:val="CommentReference"/>
              </w:rPr>
              <w:commentReference w:id="212"/>
            </w:r>
          </w:p>
          <w:p w14:paraId="5B3E52AF" w14:textId="77777777" w:rsidR="00BD6E06" w:rsidRPr="00BD6E06" w:rsidRDefault="00BD6E06" w:rsidP="00BD6E06">
            <w:r w:rsidRPr="00BD6E06">
              <w:t>#exit</w:t>
            </w:r>
          </w:p>
          <w:p w14:paraId="00F6E9DB" w14:textId="77777777" w:rsidR="00BD6E06" w:rsidRPr="00BD6E06" w:rsidRDefault="00BD6E06" w:rsidP="00BD6E06">
            <w:r w:rsidRPr="00BD6E06">
              <w:t>#</w:t>
            </w:r>
          </w:p>
          <w:p w14:paraId="1B7627B7" w14:textId="3B2EF2B1" w:rsidR="00BD6E06" w:rsidRPr="00BD6E06" w:rsidRDefault="00BD6E06" w:rsidP="00BD6E06">
            <w:commentRangeStart w:id="213"/>
            <w:r w:rsidRPr="00BD6E06">
              <w:t>#write</w:t>
            </w:r>
            <w:commentRangeEnd w:id="213"/>
            <w:r w:rsidR="000D0D1E">
              <w:t xml:space="preserve"> memory</w:t>
            </w:r>
            <w:r w:rsidRPr="00BD6E06">
              <w:commentReference w:id="213"/>
            </w:r>
          </w:p>
        </w:tc>
      </w:tr>
    </w:tbl>
    <w:p w14:paraId="51D46BD5" w14:textId="52FE8987" w:rsidR="00BD6E06" w:rsidRDefault="000B405E" w:rsidP="00BD6E06">
      <w:pPr>
        <w:rPr>
          <w:bCs/>
        </w:rPr>
      </w:pPr>
      <w:r w:rsidRPr="000B405E">
        <w:rPr>
          <w:bCs/>
        </w:rPr>
        <w:t>- Từ PC1,</w:t>
      </w:r>
      <w:r>
        <w:rPr>
          <w:b/>
        </w:rPr>
        <w:t xml:space="preserve"> </w:t>
      </w:r>
      <w:r>
        <w:rPr>
          <w:bCs/>
        </w:rPr>
        <w:t>k</w:t>
      </w:r>
      <w:r w:rsidRPr="000B405E">
        <w:rPr>
          <w:bCs/>
        </w:rPr>
        <w:t>iểm tra</w:t>
      </w:r>
      <w:r>
        <w:rPr>
          <w:bCs/>
        </w:rPr>
        <w:t xml:space="preserve"> kết nối tới Web Server bằng lệnh ping và truy cập vào dịch vụ Web trên Web Server đều có kết quả thất bại.</w:t>
      </w:r>
      <w:r w:rsidR="005249C3">
        <w:rPr>
          <w:bCs/>
        </w:rPr>
        <w:t xml:space="preserve"> </w:t>
      </w:r>
      <w:r>
        <w:rPr>
          <w:bCs/>
        </w:rPr>
        <w:t>PC1 nằm trên vùng mạng Internet, kết nối với cổng Gig1/8 có mức an ninh là 0, thấp hơn mức an ninh của cổng Gig1/1, cổng kết nối với phân vùng DMZ của Web Server, là 30.</w:t>
      </w:r>
      <w:r w:rsidR="005249C3">
        <w:rPr>
          <w:bCs/>
        </w:rPr>
        <w:t xml:space="preserve"> Vì vậy, lưu lượng  yêu cầu từ vùng Internet không được đi sang phân vùng DMZ. </w:t>
      </w:r>
    </w:p>
    <w:p w14:paraId="2086D1D6" w14:textId="23AAE3D8" w:rsidR="000B405E" w:rsidRDefault="000B405E" w:rsidP="00BD6E06">
      <w:pPr>
        <w:rPr>
          <w:bCs/>
        </w:rPr>
      </w:pPr>
      <w:r>
        <w:rPr>
          <w:bCs/>
        </w:rPr>
        <w:t>- Từ Web Server, k</w:t>
      </w:r>
      <w:r w:rsidRPr="000B405E">
        <w:rPr>
          <w:bCs/>
        </w:rPr>
        <w:t>iểm tra</w:t>
      </w:r>
      <w:r>
        <w:rPr>
          <w:bCs/>
        </w:rPr>
        <w:t xml:space="preserve"> kết nối tới File Server và truy cập vào dịch vụ FTP trên File Server đều có kết quả thất bại. Web Server nằm trên phân vùng DMZ, kết nối với cổng Gig1/1 có mức an ninh là 30, thấp hơn mức an ninh của cổng Gig1/2, cổng kết nối với phân vùng Production của File Server, là 80.</w:t>
      </w:r>
      <w:r w:rsidR="005249C3">
        <w:rPr>
          <w:bCs/>
        </w:rPr>
        <w:t xml:space="preserve"> Vì vậy, lưu lượng  yêu cầu từ vùng DMZ không được đi sang phân vùng Production.</w:t>
      </w:r>
    </w:p>
    <w:p w14:paraId="4083366E" w14:textId="71793447" w:rsidR="00B43EC7" w:rsidRDefault="000B405E" w:rsidP="00BD6E06">
      <w:pPr>
        <w:rPr>
          <w:bCs/>
        </w:rPr>
      </w:pPr>
      <w:r>
        <w:rPr>
          <w:bCs/>
        </w:rPr>
        <w:t>-</w:t>
      </w:r>
      <w:r w:rsidR="005249C3">
        <w:rPr>
          <w:bCs/>
        </w:rPr>
        <w:t xml:space="preserve"> Từ PC2, k</w:t>
      </w:r>
      <w:r w:rsidR="005249C3" w:rsidRPr="000B405E">
        <w:rPr>
          <w:bCs/>
        </w:rPr>
        <w:t>iểm tra</w:t>
      </w:r>
      <w:r w:rsidR="005249C3">
        <w:rPr>
          <w:bCs/>
        </w:rPr>
        <w:t xml:space="preserve"> kết nối tới Web Server bằng lệnh ping và truy cập vào dịch vụ Web trên Web Server cho kết quả thành công. </w:t>
      </w:r>
      <w:r w:rsidR="001630CB">
        <w:rPr>
          <w:bCs/>
        </w:rPr>
        <w:t>PC2 nằm trên phân vùng Production kết nối với cổng Gig1/2 có mức an ninh cao hơn cổng Gig1/1</w:t>
      </w:r>
      <w:r w:rsidR="00B43EC7">
        <w:rPr>
          <w:bCs/>
        </w:rPr>
        <w:t xml:space="preserve"> là cổng kết nối với phân vùng DMZ. Do đó, lưu lượng yêu cầu từ phân vùng Production được phép đi sang phân vùng DMZ, và lưu lượng đáp ứng theo chiều ngược lại cũng được phép đi qua.</w:t>
      </w:r>
    </w:p>
    <w:p w14:paraId="4C913189" w14:textId="56B22E3C" w:rsidR="00B43EC7" w:rsidRPr="00B43EC7" w:rsidRDefault="00B43EC7" w:rsidP="00BD6E06">
      <w:pPr>
        <w:rPr>
          <w:bCs/>
        </w:rPr>
      </w:pPr>
      <w:r>
        <w:rPr>
          <w:bCs/>
        </w:rPr>
        <w:lastRenderedPageBreak/>
        <w:t xml:space="preserve">- Từ PC2, kiểm tra kết nối tới PC1 bằng lệnh ping cho kết quả thành công. </w:t>
      </w:r>
      <w:r w:rsidR="00C22C3C">
        <w:rPr>
          <w:bCs/>
        </w:rPr>
        <w:t>PC2 nằm trên phân vùng Production kết nối với cổng Gig1/2 có mức an ninh cao hơn cổng Gig1/8 là cổng kết nối với vùng Internet. Do đó, lưu lượng yêu cầu từ phân vùng Production được phép đi sang vùng Internet, và lưu lượng đáp ứng theo chiều ngược lại cũng được phép đi qua. Mặt khác, trên tường lửa ta cũng đã cấu hình dịch vụ NAT cho phân vùng Production.</w:t>
      </w:r>
    </w:p>
    <w:p w14:paraId="619EE84C" w14:textId="150DE5C6" w:rsidR="00BD6E06" w:rsidRPr="00BD6E06" w:rsidRDefault="00D825C0" w:rsidP="00F64512">
      <w:pPr>
        <w:pStyle w:val="Heading4"/>
      </w:pPr>
      <w:bookmarkStart w:id="214" w:name="_Toc61943697"/>
      <w:r>
        <w:t xml:space="preserve">3.3.2. </w:t>
      </w:r>
      <w:r w:rsidR="00BD6E06" w:rsidRPr="00BD6E06">
        <w:t xml:space="preserve">Cấu hình </w:t>
      </w:r>
      <w:bookmarkEnd w:id="214"/>
      <w:r>
        <w:t>ACL</w:t>
      </w:r>
    </w:p>
    <w:p w14:paraId="5BBD9352" w14:textId="1CD9FB04" w:rsidR="00D825C0" w:rsidRDefault="00D825C0" w:rsidP="00BD6E06">
      <w:pPr>
        <w:rPr>
          <w:bCs/>
        </w:rPr>
      </w:pPr>
      <w:r>
        <w:rPr>
          <w:bCs/>
        </w:rPr>
        <w:t>Trên tường lửa Cisco ASA, theo mặc định, lưu lượng yêu cầu không được đi từ phần vùng có mức an ninh thấp sang phân vùng có mức an ninh cao. Đó là lý do tại sao từ PC1 trên vùng Internet không thể truy cập tới Web Server trên phân vùng DMZ. Trong phần này, chúng ta sẽ thực hiện cấu hình ACL để cho phép PC1 có thể truy cập dịch vụ của Web Server</w:t>
      </w:r>
    </w:p>
    <w:p w14:paraId="77F59BBE" w14:textId="1CBB627A" w:rsidR="00BD6E06" w:rsidRPr="00BD6E06" w:rsidRDefault="00BD6E06" w:rsidP="00BD6E06">
      <w:r w:rsidRPr="00BD6E06">
        <w:rPr>
          <w:b/>
        </w:rPr>
        <w:t xml:space="preserve">Thực hiện cấu hình trên </w:t>
      </w:r>
      <w:r w:rsidR="00D825C0">
        <w:rPr>
          <w:b/>
        </w:rPr>
        <w:t xml:space="preserve">tường lửa </w:t>
      </w:r>
      <w:r w:rsidRPr="00BD6E06">
        <w:rPr>
          <w:b/>
        </w:rPr>
        <w:t>ASA</w:t>
      </w:r>
      <w:r w:rsidR="00D825C0">
        <w:rPr>
          <w:b/>
        </w:rPr>
        <w:t>-FW</w:t>
      </w:r>
      <w:r w:rsidRPr="00BD6E06">
        <w:rPr>
          <w:b/>
        </w:rPr>
        <w:t xml:space="preserve"> như sau</w:t>
      </w:r>
    </w:p>
    <w:tbl>
      <w:tblPr>
        <w:tblStyle w:val="TableGrid"/>
        <w:tblW w:w="0" w:type="auto"/>
        <w:tblLook w:val="04A0" w:firstRow="1" w:lastRow="0" w:firstColumn="1" w:lastColumn="0" w:noHBand="0" w:noVBand="1"/>
      </w:tblPr>
      <w:tblGrid>
        <w:gridCol w:w="9576"/>
      </w:tblGrid>
      <w:tr w:rsidR="00BD6E06" w:rsidRPr="00BD6E06" w14:paraId="6E90753C" w14:textId="77777777" w:rsidTr="006660F9">
        <w:tc>
          <w:tcPr>
            <w:tcW w:w="9576" w:type="dxa"/>
          </w:tcPr>
          <w:p w14:paraId="2464C17C" w14:textId="77777777" w:rsidR="00BD6E06" w:rsidRPr="00BD6E06" w:rsidRDefault="00BD6E06" w:rsidP="00BD6E06">
            <w:r w:rsidRPr="00BD6E06">
              <w:t>#config terminal</w:t>
            </w:r>
          </w:p>
          <w:p w14:paraId="485F7675" w14:textId="77777777" w:rsidR="00BD6E06" w:rsidRPr="00BD6E06" w:rsidRDefault="00BD6E06" w:rsidP="00BD6E06">
            <w:r w:rsidRPr="00BD6E06">
              <w:t>#</w:t>
            </w:r>
          </w:p>
          <w:p w14:paraId="11503A21" w14:textId="0B89EE54" w:rsidR="00BD6E06" w:rsidRDefault="00BD6E06" w:rsidP="00BD6E06">
            <w:commentRangeStart w:id="215"/>
            <w:r w:rsidRPr="00BD6E06">
              <w:t xml:space="preserve">#access-list </w:t>
            </w:r>
            <w:r w:rsidR="006C242D">
              <w:t>FromInternetFilter</w:t>
            </w:r>
            <w:r w:rsidRPr="00BD6E06">
              <w:t xml:space="preserve"> extended permit tcp any </w:t>
            </w:r>
            <w:r w:rsidR="00E82D3B">
              <w:t>host 222.1.X.10</w:t>
            </w:r>
            <w:r w:rsidRPr="00BD6E06">
              <w:t xml:space="preserve"> eq 80</w:t>
            </w:r>
          </w:p>
          <w:p w14:paraId="4382C278" w14:textId="160810C7" w:rsidR="00D825C0" w:rsidRPr="00BD6E06" w:rsidRDefault="00D825C0" w:rsidP="00BD6E06">
            <w:r w:rsidRPr="00BD6E06">
              <w:t xml:space="preserve">#access-list </w:t>
            </w:r>
            <w:r w:rsidR="006C242D">
              <w:t>FromInternetFilter</w:t>
            </w:r>
            <w:r w:rsidRPr="00BD6E06">
              <w:t xml:space="preserve"> extended permit tcp any </w:t>
            </w:r>
            <w:r w:rsidR="00E82D3B">
              <w:t xml:space="preserve">host 222.1.X.10 </w:t>
            </w:r>
            <w:r w:rsidRPr="00BD6E06">
              <w:t xml:space="preserve">eq </w:t>
            </w:r>
            <w:r w:rsidR="00E82D3B">
              <w:t>443</w:t>
            </w:r>
            <w:commentRangeEnd w:id="215"/>
            <w:r w:rsidR="00C85E0F">
              <w:rPr>
                <w:rStyle w:val="CommentReference"/>
              </w:rPr>
              <w:commentReference w:id="215"/>
            </w:r>
          </w:p>
          <w:p w14:paraId="4DD2AC60" w14:textId="55124AA0" w:rsidR="00BD6E06" w:rsidRPr="00BD6E06" w:rsidRDefault="00BD6E06" w:rsidP="00BD6E06">
            <w:r w:rsidRPr="00BD6E06">
              <w:t>#</w:t>
            </w:r>
            <w:commentRangeStart w:id="216"/>
            <w:r w:rsidRPr="00BD6E06">
              <w:t xml:space="preserve">access-group </w:t>
            </w:r>
            <w:r w:rsidR="00966DDD">
              <w:t>FromInternetFilter</w:t>
            </w:r>
            <w:r w:rsidRPr="00BD6E06">
              <w:t xml:space="preserve"> in interface </w:t>
            </w:r>
            <w:r w:rsidR="00966DDD">
              <w:t>Internet</w:t>
            </w:r>
            <w:commentRangeEnd w:id="216"/>
            <w:r w:rsidR="00C85E0F">
              <w:rPr>
                <w:rStyle w:val="CommentReference"/>
              </w:rPr>
              <w:commentReference w:id="216"/>
            </w:r>
          </w:p>
          <w:p w14:paraId="262BB50B" w14:textId="77777777" w:rsidR="00BD6E06" w:rsidRPr="00BD6E06" w:rsidRDefault="00BD6E06" w:rsidP="00BD6E06">
            <w:r w:rsidRPr="00BD6E06">
              <w:t>#</w:t>
            </w:r>
          </w:p>
          <w:p w14:paraId="75CD3C7C" w14:textId="77777777" w:rsidR="00BD6E06" w:rsidRPr="00BD6E06" w:rsidRDefault="00BD6E06" w:rsidP="00BD6E06">
            <w:r w:rsidRPr="00BD6E06">
              <w:t>#exit</w:t>
            </w:r>
          </w:p>
          <w:p w14:paraId="5D966AEA" w14:textId="46409868" w:rsidR="00BD6E06" w:rsidRPr="00BD6E06" w:rsidRDefault="00BD6E06" w:rsidP="00BD6E06">
            <w:r w:rsidRPr="00BD6E06">
              <w:t>#write</w:t>
            </w:r>
            <w:r w:rsidR="00CC1992">
              <w:t xml:space="preserve"> memory</w:t>
            </w:r>
          </w:p>
        </w:tc>
      </w:tr>
    </w:tbl>
    <w:p w14:paraId="36EE8405" w14:textId="225C80F2" w:rsidR="00BD6E06" w:rsidRDefault="00576746" w:rsidP="00BD6E06">
      <w:r>
        <w:t>Sau khi thực hiện cấu hình trên, ta kiểm tra lại thấy từ PC1 đã truy cập được vào website trên máy chủ Web Server.</w:t>
      </w:r>
    </w:p>
    <w:p w14:paraId="51CB9729" w14:textId="60E7F862" w:rsidR="002444A8" w:rsidRPr="00BD6E06" w:rsidRDefault="002444A8" w:rsidP="00BD6E06">
      <w:r>
        <w:t xml:space="preserve">Lưu lại file đã giả lập với tên là </w:t>
      </w:r>
      <w:r w:rsidRPr="002444A8">
        <w:rPr>
          <w:b/>
          <w:bCs/>
        </w:rPr>
        <w:t>Section3.3.pkt</w:t>
      </w:r>
    </w:p>
    <w:p w14:paraId="1A33FD64" w14:textId="148257EB" w:rsidR="00BD6E06" w:rsidRDefault="00EE20A4" w:rsidP="00EE20A4">
      <w:pPr>
        <w:pStyle w:val="Heading3"/>
      </w:pPr>
      <w:bookmarkStart w:id="217" w:name="_Toc61943698"/>
      <w:r>
        <w:t>3.4</w:t>
      </w:r>
      <w:r w:rsidR="00BD6E06" w:rsidRPr="00BD6E06">
        <w:t>. Cấu hình tường lửa iptables</w:t>
      </w:r>
      <w:bookmarkEnd w:id="217"/>
    </w:p>
    <w:p w14:paraId="677382D9" w14:textId="5B75387C" w:rsidR="005D7529" w:rsidRDefault="005D7529" w:rsidP="005D7529">
      <w:pPr>
        <w:rPr>
          <w:b/>
          <w:bCs/>
        </w:rPr>
      </w:pPr>
      <w:r w:rsidRPr="005D7529">
        <w:rPr>
          <w:b/>
          <w:bCs/>
        </w:rPr>
        <w:t>3.4.1.</w:t>
      </w:r>
      <w:r>
        <w:rPr>
          <w:b/>
          <w:bCs/>
        </w:rPr>
        <w:t xml:space="preserve"> </w:t>
      </w:r>
      <w:r w:rsidRPr="005D7529">
        <w:rPr>
          <w:b/>
          <w:bCs/>
        </w:rPr>
        <w:t>Chuẩn bị môi trường</w:t>
      </w:r>
    </w:p>
    <w:p w14:paraId="407FD8EA" w14:textId="77777777" w:rsidR="006D2017" w:rsidRPr="006D2017" w:rsidRDefault="006D2017" w:rsidP="006D2017">
      <w:pPr>
        <w:autoSpaceDE/>
        <w:autoSpaceDN/>
        <w:spacing w:line="276" w:lineRule="auto"/>
        <w:rPr>
          <w:b/>
          <w:bCs/>
        </w:rPr>
      </w:pPr>
      <w:r w:rsidRPr="006D2017">
        <w:rPr>
          <w:b/>
          <w:bCs/>
        </w:rPr>
        <w:t>Cài đặt và cấu hình Virtualbox</w:t>
      </w:r>
    </w:p>
    <w:p w14:paraId="03B15032" w14:textId="77777777" w:rsidR="006D2017" w:rsidRDefault="006D2017" w:rsidP="006E537C">
      <w:pPr>
        <w:pStyle w:val="ListParagraph"/>
        <w:numPr>
          <w:ilvl w:val="0"/>
          <w:numId w:val="26"/>
        </w:numPr>
        <w:autoSpaceDE/>
        <w:autoSpaceDN/>
        <w:spacing w:line="276" w:lineRule="auto"/>
      </w:pPr>
      <w:r w:rsidRPr="00A1206E">
        <w:rPr>
          <w:b/>
          <w:bCs/>
        </w:rPr>
        <w:t>Bước 1:</w:t>
      </w:r>
      <w:r>
        <w:rPr>
          <w:b/>
          <w:bCs/>
        </w:rPr>
        <w:t xml:space="preserve"> </w:t>
      </w:r>
      <w:r w:rsidRPr="006B238D">
        <w:t>Dow</w:t>
      </w:r>
      <w:r>
        <w:t>nload phần mềm Virtualbox tại địa chỉ sau và cài đặt như một phần mềm thông thường trên Windows:</w:t>
      </w:r>
    </w:p>
    <w:p w14:paraId="445E30B5" w14:textId="77777777" w:rsidR="006D2017" w:rsidRDefault="006D2017" w:rsidP="006D2017">
      <w:pPr>
        <w:spacing w:line="276" w:lineRule="auto"/>
        <w:ind w:firstLine="360"/>
      </w:pPr>
      <w:hyperlink r:id="rId26" w:history="1">
        <w:r w:rsidRPr="00862618">
          <w:rPr>
            <w:rStyle w:val="Hyperlink"/>
          </w:rPr>
          <w:t>https://download.virtualbox.org/virtualbox/6.1.12/VirtualBox-6.1.12-139181-Win.exe</w:t>
        </w:r>
      </w:hyperlink>
    </w:p>
    <w:p w14:paraId="6C7F5F7A" w14:textId="77777777" w:rsidR="006D2017" w:rsidRDefault="006D2017" w:rsidP="006E537C">
      <w:pPr>
        <w:pStyle w:val="ListParagraph"/>
        <w:numPr>
          <w:ilvl w:val="0"/>
          <w:numId w:val="26"/>
        </w:numPr>
        <w:autoSpaceDE/>
        <w:autoSpaceDN/>
        <w:spacing w:line="276" w:lineRule="auto"/>
      </w:pPr>
      <w:r w:rsidRPr="00A1206E">
        <w:rPr>
          <w:b/>
          <w:bCs/>
        </w:rPr>
        <w:lastRenderedPageBreak/>
        <w:t>Bước 2:</w:t>
      </w:r>
      <w:r>
        <w:t xml:space="preserve"> Download gói mở rộng cho Virtualbox từ địa chỉ sau:</w:t>
      </w:r>
    </w:p>
    <w:p w14:paraId="6D7EAF59" w14:textId="77777777" w:rsidR="006D2017" w:rsidRDefault="006D2017" w:rsidP="006D2017">
      <w:pPr>
        <w:spacing w:line="276" w:lineRule="auto"/>
        <w:ind w:left="360"/>
      </w:pPr>
      <w:hyperlink r:id="rId27" w:history="1">
        <w:r w:rsidRPr="00862618">
          <w:rPr>
            <w:rStyle w:val="Hyperlink"/>
          </w:rPr>
          <w:t>https://download.virtualbox.org/virtualbox/6.1.12/Oracle_VM_VirtualBox_Extension_Pack-6.1.12.vbox-extpack</w:t>
        </w:r>
      </w:hyperlink>
    </w:p>
    <w:p w14:paraId="3019D60E" w14:textId="77777777" w:rsidR="006D2017" w:rsidRDefault="006D2017" w:rsidP="006D2017">
      <w:pPr>
        <w:spacing w:line="276" w:lineRule="auto"/>
        <w:ind w:left="360"/>
      </w:pPr>
      <w:r>
        <w:t>Sau khi download xong, nhấp đúp chuột vào file để cài đặt.</w:t>
      </w:r>
    </w:p>
    <w:p w14:paraId="6A35A024" w14:textId="77777777" w:rsidR="006D2017" w:rsidRDefault="006D2017" w:rsidP="006E537C">
      <w:pPr>
        <w:pStyle w:val="ListParagraph"/>
        <w:numPr>
          <w:ilvl w:val="0"/>
          <w:numId w:val="26"/>
        </w:numPr>
        <w:autoSpaceDE/>
        <w:autoSpaceDN/>
        <w:spacing w:line="276" w:lineRule="auto"/>
      </w:pPr>
      <w:r w:rsidRPr="00A1206E">
        <w:rPr>
          <w:b/>
          <w:bCs/>
        </w:rPr>
        <w:t>Bước 3:</w:t>
      </w:r>
      <w:r>
        <w:t xml:space="preserve"> Khởi động phần mềm Virtualbox</w:t>
      </w:r>
    </w:p>
    <w:p w14:paraId="264D62BE" w14:textId="77777777" w:rsidR="006D2017" w:rsidRDefault="006D2017" w:rsidP="006E537C">
      <w:pPr>
        <w:pStyle w:val="ListParagraph"/>
        <w:numPr>
          <w:ilvl w:val="0"/>
          <w:numId w:val="26"/>
        </w:numPr>
        <w:autoSpaceDE/>
        <w:autoSpaceDN/>
        <w:spacing w:line="276" w:lineRule="auto"/>
      </w:pPr>
      <w:r>
        <w:rPr>
          <w:b/>
          <w:bCs/>
        </w:rPr>
        <w:t>Bước 4:</w:t>
      </w:r>
      <w:r>
        <w:t xml:space="preserve"> Trên giao diện của Virtualbox, chọn File </w:t>
      </w:r>
      <w:r w:rsidRPr="00A1206E">
        <w:sym w:font="Wingdings" w:char="F0E0"/>
      </w:r>
      <w:r>
        <w:t xml:space="preserve"> Host Network Manager…</w:t>
      </w:r>
    </w:p>
    <w:p w14:paraId="01D1C874" w14:textId="77777777" w:rsidR="006D2017" w:rsidRPr="00A1206E" w:rsidRDefault="006D2017" w:rsidP="006D2017">
      <w:pPr>
        <w:spacing w:line="276" w:lineRule="auto"/>
        <w:jc w:val="center"/>
      </w:pPr>
      <w:r>
        <w:rPr>
          <w:noProof/>
        </w:rPr>
        <w:drawing>
          <wp:inline distT="0" distB="0" distL="0" distR="0" wp14:anchorId="27077EBD" wp14:editId="6595E6A9">
            <wp:extent cx="2647950" cy="3133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950" cy="3133725"/>
                    </a:xfrm>
                    <a:prstGeom prst="rect">
                      <a:avLst/>
                    </a:prstGeom>
                  </pic:spPr>
                </pic:pic>
              </a:graphicData>
            </a:graphic>
          </wp:inline>
        </w:drawing>
      </w:r>
    </w:p>
    <w:p w14:paraId="6803AACF" w14:textId="77777777" w:rsidR="006D2017" w:rsidRDefault="006D2017" w:rsidP="006E537C">
      <w:pPr>
        <w:pStyle w:val="ListParagraph"/>
        <w:numPr>
          <w:ilvl w:val="0"/>
          <w:numId w:val="26"/>
        </w:numPr>
        <w:autoSpaceDE/>
        <w:autoSpaceDN/>
        <w:spacing w:line="276" w:lineRule="auto"/>
      </w:pPr>
      <w:r>
        <w:rPr>
          <w:b/>
          <w:bCs/>
        </w:rPr>
        <w:t>Bước 5:</w:t>
      </w:r>
      <w:r>
        <w:t xml:space="preserve"> Chọn cạc mạng ảo VirtualBox Host-Only Ethernet Adapter. Chọn</w:t>
      </w:r>
    </w:p>
    <w:p w14:paraId="6FBCA888" w14:textId="77777777" w:rsidR="006D2017" w:rsidRDefault="006D2017" w:rsidP="006D2017">
      <w:pPr>
        <w:spacing w:line="276" w:lineRule="auto"/>
      </w:pPr>
      <w:r>
        <w:rPr>
          <w:noProof/>
        </w:rPr>
        <w:drawing>
          <wp:inline distT="0" distB="0" distL="0" distR="0" wp14:anchorId="42BEBE9B" wp14:editId="2AA318A7">
            <wp:extent cx="6067425" cy="1724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67425" cy="1724025"/>
                    </a:xfrm>
                    <a:prstGeom prst="rect">
                      <a:avLst/>
                    </a:prstGeom>
                  </pic:spPr>
                </pic:pic>
              </a:graphicData>
            </a:graphic>
          </wp:inline>
        </w:drawing>
      </w:r>
    </w:p>
    <w:p w14:paraId="339A5860" w14:textId="77777777" w:rsidR="006D2017" w:rsidRPr="00A1206E" w:rsidRDefault="006D2017" w:rsidP="006E537C">
      <w:pPr>
        <w:pStyle w:val="ListParagraph"/>
        <w:numPr>
          <w:ilvl w:val="0"/>
          <w:numId w:val="26"/>
        </w:numPr>
        <w:autoSpaceDE/>
        <w:autoSpaceDN/>
        <w:spacing w:line="276" w:lineRule="auto"/>
        <w:rPr>
          <w:b/>
          <w:bCs/>
        </w:rPr>
      </w:pPr>
      <w:r>
        <w:rPr>
          <w:b/>
          <w:bCs/>
        </w:rPr>
        <w:t>Bước 6:</w:t>
      </w:r>
      <w:r>
        <w:t xml:space="preserve"> Chọn thẻ Adapter và lựa chọn Configure Adapter Automatically.</w:t>
      </w:r>
    </w:p>
    <w:p w14:paraId="433D352A" w14:textId="317852D0" w:rsidR="006D2017" w:rsidRPr="00EC21AF" w:rsidRDefault="006D2017" w:rsidP="006E537C">
      <w:pPr>
        <w:pStyle w:val="ListParagraph"/>
        <w:numPr>
          <w:ilvl w:val="0"/>
          <w:numId w:val="26"/>
        </w:numPr>
        <w:autoSpaceDE/>
        <w:autoSpaceDN/>
        <w:spacing w:line="276" w:lineRule="auto"/>
        <w:rPr>
          <w:b/>
          <w:bCs/>
        </w:rPr>
      </w:pPr>
      <w:r>
        <w:rPr>
          <w:b/>
          <w:bCs/>
        </w:rPr>
        <w:t xml:space="preserve">Bước 7: </w:t>
      </w:r>
      <w:r w:rsidRPr="00A1206E">
        <w:t>Chọn</w:t>
      </w:r>
      <w:r>
        <w:t xml:space="preserve"> thẻ DHCP Server và thiết lập các thông số như sau:</w:t>
      </w:r>
    </w:p>
    <w:p w14:paraId="700DC6B5" w14:textId="32020163" w:rsidR="00EC21AF" w:rsidRDefault="00EC21AF" w:rsidP="00EC21AF">
      <w:pPr>
        <w:autoSpaceDE/>
        <w:autoSpaceDN/>
        <w:spacing w:line="276" w:lineRule="auto"/>
        <w:ind w:left="360"/>
      </w:pPr>
      <w:r w:rsidRPr="00EC21AF">
        <w:t>Server Address</w:t>
      </w:r>
      <w:r>
        <w:t>: 192.168.X.2</w:t>
      </w:r>
    </w:p>
    <w:p w14:paraId="11FBFC9F" w14:textId="291CF756" w:rsidR="00EC21AF" w:rsidRDefault="00EC21AF" w:rsidP="00EC21AF">
      <w:pPr>
        <w:autoSpaceDE/>
        <w:autoSpaceDN/>
        <w:spacing w:line="276" w:lineRule="auto"/>
        <w:ind w:left="360"/>
      </w:pPr>
      <w:r>
        <w:t>Server Mask: 255.255.255.0</w:t>
      </w:r>
    </w:p>
    <w:p w14:paraId="57495696" w14:textId="7DEDEB39" w:rsidR="00EC21AF" w:rsidRDefault="00EC21AF" w:rsidP="00EC21AF">
      <w:pPr>
        <w:autoSpaceDE/>
        <w:autoSpaceDN/>
        <w:spacing w:line="276" w:lineRule="auto"/>
        <w:ind w:left="360"/>
      </w:pPr>
      <w:r>
        <w:t>Lower Address Bound: 192.168.X.3</w:t>
      </w:r>
    </w:p>
    <w:p w14:paraId="2B65F6E0" w14:textId="23946EB9" w:rsidR="00EC21AF" w:rsidRDefault="00EC21AF" w:rsidP="00EC21AF">
      <w:pPr>
        <w:autoSpaceDE/>
        <w:autoSpaceDN/>
        <w:spacing w:line="276" w:lineRule="auto"/>
        <w:ind w:left="360"/>
      </w:pPr>
      <w:r>
        <w:t>Upper Address Bound: 192.168.X.254</w:t>
      </w:r>
    </w:p>
    <w:p w14:paraId="10687F3C" w14:textId="6B72CB3B" w:rsidR="000C61A6" w:rsidRPr="00EC21AF" w:rsidRDefault="000C61A6" w:rsidP="000C61A6">
      <w:pPr>
        <w:autoSpaceDE/>
        <w:autoSpaceDN/>
        <w:spacing w:line="276" w:lineRule="auto"/>
      </w:pPr>
      <w:r>
        <w:lastRenderedPageBreak/>
        <w:t>Trong đó X là số thứ tự của sinh viên trong danh sách. Hình ảnh sau minh họa với X = 117.</w:t>
      </w:r>
    </w:p>
    <w:p w14:paraId="1E2D6161" w14:textId="77777777" w:rsidR="006D2017" w:rsidRDefault="006D2017" w:rsidP="006D2017">
      <w:pPr>
        <w:spacing w:line="276" w:lineRule="auto"/>
        <w:rPr>
          <w:b/>
          <w:bCs/>
        </w:rPr>
      </w:pPr>
      <w:r>
        <w:rPr>
          <w:noProof/>
        </w:rPr>
        <w:drawing>
          <wp:inline distT="0" distB="0" distL="0" distR="0" wp14:anchorId="4DF57810" wp14:editId="5D0BDCE5">
            <wp:extent cx="5905500" cy="1543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05500" cy="1543050"/>
                    </a:xfrm>
                    <a:prstGeom prst="rect">
                      <a:avLst/>
                    </a:prstGeom>
                  </pic:spPr>
                </pic:pic>
              </a:graphicData>
            </a:graphic>
          </wp:inline>
        </w:drawing>
      </w:r>
    </w:p>
    <w:p w14:paraId="4DFD86E7" w14:textId="77777777" w:rsidR="006D2017" w:rsidRDefault="006D2017" w:rsidP="006E537C">
      <w:pPr>
        <w:pStyle w:val="ListParagraph"/>
        <w:numPr>
          <w:ilvl w:val="0"/>
          <w:numId w:val="26"/>
        </w:numPr>
        <w:autoSpaceDE/>
        <w:autoSpaceDN/>
        <w:spacing w:line="276" w:lineRule="auto"/>
      </w:pPr>
      <w:r>
        <w:rPr>
          <w:b/>
          <w:bCs/>
        </w:rPr>
        <w:t xml:space="preserve">Bước 8: </w:t>
      </w:r>
      <w:r w:rsidRPr="00A06BAB">
        <w:t>Nhấp</w:t>
      </w:r>
      <w:r>
        <w:t xml:space="preserve"> nút Apply và Close để hoàn tất.</w:t>
      </w:r>
    </w:p>
    <w:p w14:paraId="122D1C65" w14:textId="77777777" w:rsidR="006D2017" w:rsidRPr="00A06BAB" w:rsidRDefault="006D2017" w:rsidP="006D2017">
      <w:pPr>
        <w:spacing w:line="276" w:lineRule="auto"/>
      </w:pPr>
    </w:p>
    <w:p w14:paraId="67A70550" w14:textId="5EE54900" w:rsidR="006D2017" w:rsidRPr="004F62FE" w:rsidRDefault="006D2017" w:rsidP="006D2017">
      <w:pPr>
        <w:autoSpaceDE/>
        <w:autoSpaceDN/>
        <w:spacing w:line="276" w:lineRule="auto"/>
      </w:pPr>
      <w:r w:rsidRPr="006D2017">
        <w:rPr>
          <w:b/>
          <w:bCs/>
        </w:rPr>
        <w:t>Triển khai máy ảo Server</w:t>
      </w:r>
    </w:p>
    <w:p w14:paraId="0D83B7DD" w14:textId="76508432" w:rsidR="006D2017" w:rsidRPr="004B5D2C" w:rsidRDefault="006D2017" w:rsidP="006E537C">
      <w:pPr>
        <w:pStyle w:val="ListParagraph"/>
        <w:numPr>
          <w:ilvl w:val="0"/>
          <w:numId w:val="26"/>
        </w:numPr>
        <w:autoSpaceDE/>
        <w:autoSpaceDN/>
        <w:spacing w:line="276" w:lineRule="auto"/>
        <w:rPr>
          <w:b/>
          <w:bCs/>
        </w:rPr>
      </w:pPr>
      <w:r w:rsidRPr="004F62FE">
        <w:rPr>
          <w:b/>
          <w:bCs/>
        </w:rPr>
        <w:t>Bước</w:t>
      </w:r>
      <w:r>
        <w:rPr>
          <w:b/>
          <w:bCs/>
        </w:rPr>
        <w:t xml:space="preserve"> 1: </w:t>
      </w:r>
      <w:r w:rsidRPr="004F62FE">
        <w:t>Download máy ảo từ địa chỉ sau</w:t>
      </w:r>
      <w:r>
        <w:t xml:space="preserve"> và giải nén</w:t>
      </w:r>
    </w:p>
    <w:p w14:paraId="09EC6A34" w14:textId="3BDE91AC" w:rsidR="004B5D2C" w:rsidRPr="004F3E60" w:rsidRDefault="004B5D2C" w:rsidP="004B5D2C">
      <w:pPr>
        <w:autoSpaceDE/>
        <w:autoSpaceDN/>
        <w:spacing w:line="276" w:lineRule="auto"/>
      </w:pPr>
      <w:r w:rsidRPr="004F3E60">
        <w:t>https://drive.google.com/drive/folders/1NPW_zza6xLlecaLvmUXGQVlvmcRvsZYx?usp=sharing</w:t>
      </w:r>
    </w:p>
    <w:p w14:paraId="2E1806F5" w14:textId="77777777" w:rsidR="006D2017" w:rsidRPr="00760C8B" w:rsidRDefault="006D2017" w:rsidP="006E537C">
      <w:pPr>
        <w:pStyle w:val="ListParagraph"/>
        <w:numPr>
          <w:ilvl w:val="0"/>
          <w:numId w:val="26"/>
        </w:numPr>
        <w:autoSpaceDE/>
        <w:autoSpaceDN/>
        <w:spacing w:line="276" w:lineRule="auto"/>
        <w:rPr>
          <w:b/>
          <w:bCs/>
        </w:rPr>
      </w:pPr>
      <w:r>
        <w:rPr>
          <w:b/>
          <w:bCs/>
        </w:rPr>
        <w:t>Bước 2:</w:t>
      </w:r>
      <w:r>
        <w:t xml:space="preserve"> Trên cửa sổ chính của Virtualbox, chọn Machine </w:t>
      </w:r>
      <w:r w:rsidRPr="00760C8B">
        <w:sym w:font="Wingdings" w:char="F0E0"/>
      </w:r>
      <w:r>
        <w:t xml:space="preserve"> New…</w:t>
      </w:r>
    </w:p>
    <w:p w14:paraId="6ACFB64C" w14:textId="77777777" w:rsidR="006D2017" w:rsidRPr="00760C8B" w:rsidRDefault="006D2017" w:rsidP="006D2017">
      <w:pPr>
        <w:spacing w:line="276" w:lineRule="auto"/>
        <w:jc w:val="center"/>
        <w:rPr>
          <w:b/>
          <w:bCs/>
        </w:rPr>
      </w:pPr>
      <w:r>
        <w:rPr>
          <w:noProof/>
        </w:rPr>
        <w:drawing>
          <wp:inline distT="0" distB="0" distL="0" distR="0" wp14:anchorId="2B262A4A" wp14:editId="72311E57">
            <wp:extent cx="2371725" cy="14953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6424" cy="1536187"/>
                    </a:xfrm>
                    <a:prstGeom prst="rect">
                      <a:avLst/>
                    </a:prstGeom>
                  </pic:spPr>
                </pic:pic>
              </a:graphicData>
            </a:graphic>
          </wp:inline>
        </w:drawing>
      </w:r>
    </w:p>
    <w:p w14:paraId="3D9184E2" w14:textId="77777777" w:rsidR="006D2017" w:rsidRPr="00760C8B" w:rsidRDefault="006D2017" w:rsidP="006E537C">
      <w:pPr>
        <w:pStyle w:val="ListParagraph"/>
        <w:numPr>
          <w:ilvl w:val="0"/>
          <w:numId w:val="26"/>
        </w:numPr>
        <w:autoSpaceDE/>
        <w:autoSpaceDN/>
        <w:spacing w:line="276" w:lineRule="auto"/>
        <w:rPr>
          <w:b/>
          <w:bCs/>
        </w:rPr>
      </w:pPr>
      <w:r>
        <w:rPr>
          <w:b/>
          <w:bCs/>
        </w:rPr>
        <w:t>Bước 3:</w:t>
      </w:r>
      <w:r>
        <w:t xml:space="preserve"> Trên cửa sổ tạo máy ảo, đặt các thông số như sau. Sau đó nhấn </w:t>
      </w:r>
      <w:r w:rsidRPr="006D69E5">
        <w:rPr>
          <w:b/>
          <w:bCs/>
        </w:rPr>
        <w:t>Next</w:t>
      </w:r>
      <w:r>
        <w:t>.</w:t>
      </w:r>
    </w:p>
    <w:p w14:paraId="12A3B4EF" w14:textId="77777777" w:rsidR="006D2017" w:rsidRPr="00760C8B" w:rsidRDefault="006D2017" w:rsidP="006E537C">
      <w:pPr>
        <w:pStyle w:val="ListParagraph"/>
        <w:numPr>
          <w:ilvl w:val="0"/>
          <w:numId w:val="27"/>
        </w:numPr>
        <w:autoSpaceDE/>
        <w:autoSpaceDN/>
        <w:spacing w:line="276" w:lineRule="auto"/>
        <w:rPr>
          <w:b/>
          <w:bCs/>
        </w:rPr>
      </w:pPr>
      <w:r>
        <w:rPr>
          <w:b/>
          <w:bCs/>
        </w:rPr>
        <w:t>Name</w:t>
      </w:r>
      <w:r w:rsidRPr="00760C8B">
        <w:t>:</w:t>
      </w:r>
      <w:r>
        <w:rPr>
          <w:b/>
          <w:bCs/>
        </w:rPr>
        <w:t xml:space="preserve"> </w:t>
      </w:r>
      <w:r w:rsidRPr="00760C8B">
        <w:t>Tê</w:t>
      </w:r>
      <w:r>
        <w:t>n máy ảo</w:t>
      </w:r>
    </w:p>
    <w:p w14:paraId="2D60FEB4" w14:textId="77777777" w:rsidR="006D2017" w:rsidRPr="00760C8B" w:rsidRDefault="006D2017" w:rsidP="006E537C">
      <w:pPr>
        <w:pStyle w:val="ListParagraph"/>
        <w:numPr>
          <w:ilvl w:val="0"/>
          <w:numId w:val="27"/>
        </w:numPr>
        <w:autoSpaceDE/>
        <w:autoSpaceDN/>
        <w:spacing w:line="276" w:lineRule="auto"/>
        <w:rPr>
          <w:b/>
          <w:bCs/>
        </w:rPr>
      </w:pPr>
      <w:r>
        <w:rPr>
          <w:b/>
          <w:bCs/>
        </w:rPr>
        <w:t>Machine Folder</w:t>
      </w:r>
      <w:r>
        <w:t>: Thư mục chứa máy ảo</w:t>
      </w:r>
    </w:p>
    <w:p w14:paraId="7D181CF9" w14:textId="77777777" w:rsidR="006D2017" w:rsidRPr="00760C8B" w:rsidRDefault="006D2017" w:rsidP="006E537C">
      <w:pPr>
        <w:pStyle w:val="ListParagraph"/>
        <w:numPr>
          <w:ilvl w:val="0"/>
          <w:numId w:val="27"/>
        </w:numPr>
        <w:autoSpaceDE/>
        <w:autoSpaceDN/>
        <w:spacing w:line="276" w:lineRule="auto"/>
        <w:rPr>
          <w:b/>
          <w:bCs/>
        </w:rPr>
      </w:pPr>
      <w:r>
        <w:rPr>
          <w:b/>
          <w:bCs/>
        </w:rPr>
        <w:t xml:space="preserve">Type: </w:t>
      </w:r>
      <w:r w:rsidRPr="00760C8B">
        <w:t>Linux</w:t>
      </w:r>
    </w:p>
    <w:p w14:paraId="211C77A4" w14:textId="77777777" w:rsidR="006D2017" w:rsidRPr="00760C8B" w:rsidRDefault="006D2017" w:rsidP="006E537C">
      <w:pPr>
        <w:pStyle w:val="ListParagraph"/>
        <w:numPr>
          <w:ilvl w:val="0"/>
          <w:numId w:val="27"/>
        </w:numPr>
        <w:autoSpaceDE/>
        <w:autoSpaceDN/>
        <w:spacing w:line="276" w:lineRule="auto"/>
        <w:rPr>
          <w:b/>
          <w:bCs/>
        </w:rPr>
      </w:pPr>
      <w:r>
        <w:rPr>
          <w:b/>
          <w:bCs/>
        </w:rPr>
        <w:t xml:space="preserve">Version: </w:t>
      </w:r>
      <w:r w:rsidRPr="00760C8B">
        <w:t>Ubuntu</w:t>
      </w:r>
      <w:r>
        <w:t xml:space="preserve"> (32-bit)</w:t>
      </w:r>
    </w:p>
    <w:p w14:paraId="5C2699BB" w14:textId="77777777" w:rsidR="006D2017" w:rsidRDefault="006D2017" w:rsidP="006D2017">
      <w:pPr>
        <w:spacing w:line="276" w:lineRule="auto"/>
        <w:jc w:val="center"/>
        <w:rPr>
          <w:b/>
          <w:bCs/>
        </w:rPr>
      </w:pPr>
      <w:r>
        <w:rPr>
          <w:noProof/>
        </w:rPr>
        <w:lastRenderedPageBreak/>
        <w:drawing>
          <wp:inline distT="0" distB="0" distL="0" distR="0" wp14:anchorId="6165D80E" wp14:editId="1B1E7305">
            <wp:extent cx="3667125" cy="2009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7125" cy="2009775"/>
                    </a:xfrm>
                    <a:prstGeom prst="rect">
                      <a:avLst/>
                    </a:prstGeom>
                  </pic:spPr>
                </pic:pic>
              </a:graphicData>
            </a:graphic>
          </wp:inline>
        </w:drawing>
      </w:r>
    </w:p>
    <w:p w14:paraId="4FE47BE4" w14:textId="77777777" w:rsidR="006D2017" w:rsidRPr="006D69E5" w:rsidRDefault="006D2017" w:rsidP="006E537C">
      <w:pPr>
        <w:pStyle w:val="ListParagraph"/>
        <w:numPr>
          <w:ilvl w:val="0"/>
          <w:numId w:val="26"/>
        </w:numPr>
        <w:autoSpaceDE/>
        <w:autoSpaceDN/>
        <w:spacing w:line="276" w:lineRule="auto"/>
        <w:rPr>
          <w:b/>
          <w:bCs/>
        </w:rPr>
      </w:pPr>
      <w:r>
        <w:rPr>
          <w:b/>
          <w:bCs/>
        </w:rPr>
        <w:t>Bước 4:</w:t>
      </w:r>
      <w:r>
        <w:t xml:space="preserve"> Chọn dung lượng bộ nhớ RAM cho máy ảo là 2048 MB. Nhấn Next để tiếp tục.</w:t>
      </w:r>
    </w:p>
    <w:p w14:paraId="0B71B552" w14:textId="77777777" w:rsidR="006D2017" w:rsidRDefault="006D2017" w:rsidP="006D2017">
      <w:pPr>
        <w:spacing w:line="276" w:lineRule="auto"/>
        <w:jc w:val="center"/>
        <w:rPr>
          <w:b/>
          <w:bCs/>
        </w:rPr>
      </w:pPr>
      <w:r>
        <w:rPr>
          <w:noProof/>
        </w:rPr>
        <w:drawing>
          <wp:inline distT="0" distB="0" distL="0" distR="0" wp14:anchorId="7A2F49CD" wp14:editId="032F2627">
            <wp:extent cx="3752850" cy="163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52850" cy="1638300"/>
                    </a:xfrm>
                    <a:prstGeom prst="rect">
                      <a:avLst/>
                    </a:prstGeom>
                  </pic:spPr>
                </pic:pic>
              </a:graphicData>
            </a:graphic>
          </wp:inline>
        </w:drawing>
      </w:r>
    </w:p>
    <w:p w14:paraId="2445B5F3" w14:textId="77777777" w:rsidR="006D2017" w:rsidRDefault="006D2017" w:rsidP="006E537C">
      <w:pPr>
        <w:pStyle w:val="ListParagraph"/>
        <w:numPr>
          <w:ilvl w:val="0"/>
          <w:numId w:val="26"/>
        </w:numPr>
        <w:autoSpaceDE/>
        <w:autoSpaceDN/>
        <w:spacing w:line="276" w:lineRule="auto"/>
        <w:rPr>
          <w:b/>
          <w:bCs/>
        </w:rPr>
      </w:pPr>
      <w:r>
        <w:rPr>
          <w:b/>
          <w:bCs/>
        </w:rPr>
        <w:t xml:space="preserve">Bước 5: </w:t>
      </w:r>
      <w:r w:rsidRPr="006D69E5">
        <w:t xml:space="preserve">Trong </w:t>
      </w:r>
      <w:r>
        <w:t xml:space="preserve">cửa sổ Hard disk tạo ổ cứng máy ảo, chọn mục </w:t>
      </w:r>
      <w:r>
        <w:rPr>
          <w:b/>
          <w:bCs/>
        </w:rPr>
        <w:t>Use an existing virtual hard disk file</w:t>
      </w:r>
      <w:r>
        <w:t xml:space="preserve">. Sau đó bấm nút </w:t>
      </w:r>
      <w:r>
        <w:rPr>
          <w:b/>
          <w:bCs/>
        </w:rPr>
        <w:t>Choose a virtual hard disk file…</w:t>
      </w:r>
    </w:p>
    <w:p w14:paraId="2161F6BB" w14:textId="77777777" w:rsidR="006D2017" w:rsidRDefault="006D2017" w:rsidP="006D2017">
      <w:pPr>
        <w:spacing w:line="276" w:lineRule="auto"/>
        <w:jc w:val="center"/>
        <w:rPr>
          <w:b/>
          <w:bCs/>
        </w:rPr>
      </w:pPr>
      <w:r>
        <w:rPr>
          <w:b/>
          <w:bCs/>
          <w:noProof/>
        </w:rPr>
        <w:drawing>
          <wp:inline distT="0" distB="0" distL="0" distR="0" wp14:anchorId="42D75034" wp14:editId="592CB0E9">
            <wp:extent cx="5076825" cy="27464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0070" cy="2753644"/>
                    </a:xfrm>
                    <a:prstGeom prst="rect">
                      <a:avLst/>
                    </a:prstGeom>
                    <a:noFill/>
                    <a:ln>
                      <a:noFill/>
                    </a:ln>
                  </pic:spPr>
                </pic:pic>
              </a:graphicData>
            </a:graphic>
          </wp:inline>
        </w:drawing>
      </w:r>
    </w:p>
    <w:p w14:paraId="46433A67" w14:textId="77777777" w:rsidR="006D2017" w:rsidRPr="007573B9" w:rsidRDefault="006D2017" w:rsidP="006E537C">
      <w:pPr>
        <w:pStyle w:val="ListParagraph"/>
        <w:numPr>
          <w:ilvl w:val="0"/>
          <w:numId w:val="26"/>
        </w:numPr>
        <w:autoSpaceDE/>
        <w:autoSpaceDN/>
        <w:spacing w:line="276" w:lineRule="auto"/>
        <w:rPr>
          <w:b/>
          <w:bCs/>
        </w:rPr>
      </w:pPr>
      <w:r w:rsidRPr="007573B9">
        <w:rPr>
          <w:b/>
          <w:bCs/>
        </w:rPr>
        <w:t>Bước 6:</w:t>
      </w:r>
      <w:r>
        <w:t xml:space="preserve"> Trên cửa sổ Hard Disk Selector, nhấn Add và chọn file Server.vdi đã download ở bước 1 để thêm vào danh sách</w:t>
      </w:r>
    </w:p>
    <w:p w14:paraId="1C244C6C" w14:textId="77777777" w:rsidR="006D2017" w:rsidRDefault="006D2017" w:rsidP="006D2017">
      <w:pPr>
        <w:spacing w:line="276" w:lineRule="auto"/>
        <w:jc w:val="center"/>
        <w:rPr>
          <w:b/>
          <w:bCs/>
        </w:rPr>
      </w:pPr>
      <w:r>
        <w:rPr>
          <w:b/>
          <w:bCs/>
          <w:noProof/>
        </w:rPr>
        <w:lastRenderedPageBreak/>
        <w:drawing>
          <wp:inline distT="0" distB="0" distL="0" distR="0" wp14:anchorId="228BB935" wp14:editId="654CE292">
            <wp:extent cx="3980191" cy="25050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9510" cy="2517234"/>
                    </a:xfrm>
                    <a:prstGeom prst="rect">
                      <a:avLst/>
                    </a:prstGeom>
                    <a:noFill/>
                    <a:ln>
                      <a:noFill/>
                    </a:ln>
                  </pic:spPr>
                </pic:pic>
              </a:graphicData>
            </a:graphic>
          </wp:inline>
        </w:drawing>
      </w:r>
    </w:p>
    <w:p w14:paraId="37949E41" w14:textId="77777777" w:rsidR="006D2017" w:rsidRPr="00092F90" w:rsidRDefault="006D2017" w:rsidP="006E537C">
      <w:pPr>
        <w:pStyle w:val="ListParagraph"/>
        <w:numPr>
          <w:ilvl w:val="0"/>
          <w:numId w:val="26"/>
        </w:numPr>
        <w:autoSpaceDE/>
        <w:autoSpaceDN/>
        <w:spacing w:line="276" w:lineRule="auto"/>
        <w:rPr>
          <w:b/>
          <w:bCs/>
        </w:rPr>
      </w:pPr>
      <w:r>
        <w:rPr>
          <w:b/>
          <w:bCs/>
        </w:rPr>
        <w:t>Bước 7:</w:t>
      </w:r>
      <w:r>
        <w:t xml:space="preserve"> Chọn file Server.vdi vừa được thêm vào trong danh sách ổ cứng ảo. Nhấn Choose để lựa chọn và đóng cửa sổ.</w:t>
      </w:r>
    </w:p>
    <w:p w14:paraId="5B880757" w14:textId="77777777" w:rsidR="006D2017" w:rsidRPr="00092F90" w:rsidRDefault="006D2017" w:rsidP="006D2017">
      <w:pPr>
        <w:spacing w:line="276" w:lineRule="auto"/>
        <w:rPr>
          <w:b/>
          <w:bCs/>
        </w:rPr>
      </w:pPr>
    </w:p>
    <w:p w14:paraId="0C8E8BBF" w14:textId="77777777" w:rsidR="006D2017" w:rsidRPr="007573B9" w:rsidRDefault="006D2017" w:rsidP="006E537C">
      <w:pPr>
        <w:pStyle w:val="ListParagraph"/>
        <w:numPr>
          <w:ilvl w:val="0"/>
          <w:numId w:val="26"/>
        </w:numPr>
        <w:autoSpaceDE/>
        <w:autoSpaceDN/>
        <w:spacing w:line="276" w:lineRule="auto"/>
        <w:rPr>
          <w:b/>
          <w:bCs/>
        </w:rPr>
      </w:pPr>
      <w:r w:rsidRPr="007573B9">
        <w:rPr>
          <w:b/>
          <w:bCs/>
        </w:rPr>
        <w:t>B</w:t>
      </w:r>
      <w:r>
        <w:rPr>
          <w:b/>
          <w:bCs/>
        </w:rPr>
        <w:t xml:space="preserve">ước 8: </w:t>
      </w:r>
      <w:r>
        <w:t>Trên cửa sổ Hard disk, nhấn Create để tạo ổ cứng ảo.</w:t>
      </w:r>
    </w:p>
    <w:p w14:paraId="5393CA85" w14:textId="77777777" w:rsidR="006D2017" w:rsidRDefault="006D2017" w:rsidP="006E537C">
      <w:pPr>
        <w:pStyle w:val="ListParagraph"/>
        <w:numPr>
          <w:ilvl w:val="0"/>
          <w:numId w:val="26"/>
        </w:numPr>
        <w:autoSpaceDE/>
        <w:autoSpaceDN/>
        <w:spacing w:line="276" w:lineRule="auto"/>
        <w:rPr>
          <w:b/>
          <w:bCs/>
        </w:rPr>
      </w:pPr>
      <w:r>
        <w:rPr>
          <w:b/>
          <w:bCs/>
        </w:rPr>
        <w:t>Bước 9:</w:t>
      </w:r>
      <w:r>
        <w:t xml:space="preserve"> Trên cửa sổ chính của Virtualbox, chọn máy ảo vừa tạo và nhấp chuột phải. Chọn </w:t>
      </w:r>
      <w:r w:rsidRPr="007573B9">
        <w:rPr>
          <w:b/>
          <w:bCs/>
        </w:rPr>
        <w:t>Settings…</w:t>
      </w:r>
    </w:p>
    <w:p w14:paraId="67CD29A1" w14:textId="77777777" w:rsidR="006D2017" w:rsidRPr="00092F90" w:rsidRDefault="006D2017" w:rsidP="006D2017">
      <w:pPr>
        <w:spacing w:line="276" w:lineRule="auto"/>
        <w:jc w:val="center"/>
        <w:rPr>
          <w:b/>
          <w:bCs/>
        </w:rPr>
      </w:pPr>
      <w:r>
        <w:rPr>
          <w:noProof/>
        </w:rPr>
        <w:drawing>
          <wp:inline distT="0" distB="0" distL="0" distR="0" wp14:anchorId="519CDD58" wp14:editId="09E45ECD">
            <wp:extent cx="3152775" cy="315965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61754" cy="3168658"/>
                    </a:xfrm>
                    <a:prstGeom prst="rect">
                      <a:avLst/>
                    </a:prstGeom>
                  </pic:spPr>
                </pic:pic>
              </a:graphicData>
            </a:graphic>
          </wp:inline>
        </w:drawing>
      </w:r>
    </w:p>
    <w:p w14:paraId="44C2F31C" w14:textId="77777777" w:rsidR="006D2017" w:rsidRPr="00FD1549" w:rsidRDefault="006D2017" w:rsidP="006E537C">
      <w:pPr>
        <w:pStyle w:val="ListParagraph"/>
        <w:numPr>
          <w:ilvl w:val="0"/>
          <w:numId w:val="26"/>
        </w:numPr>
        <w:autoSpaceDE/>
        <w:autoSpaceDN/>
        <w:spacing w:line="276" w:lineRule="auto"/>
        <w:rPr>
          <w:b/>
          <w:bCs/>
        </w:rPr>
      </w:pPr>
      <w:r w:rsidRPr="00F33911">
        <w:rPr>
          <w:b/>
          <w:bCs/>
        </w:rPr>
        <w:t>Bước 1</w:t>
      </w:r>
      <w:r>
        <w:rPr>
          <w:b/>
          <w:bCs/>
        </w:rPr>
        <w:t>0</w:t>
      </w:r>
      <w:r w:rsidRPr="00F33911">
        <w:rPr>
          <w:b/>
          <w:bCs/>
        </w:rPr>
        <w:t>:</w:t>
      </w:r>
      <w:r>
        <w:rPr>
          <w:b/>
          <w:bCs/>
        </w:rPr>
        <w:t xml:space="preserve"> </w:t>
      </w:r>
      <w:r>
        <w:t xml:space="preserve">Chọn Network </w:t>
      </w:r>
      <w:r w:rsidRPr="00FD1549">
        <w:sym w:font="Wingdings" w:char="F0E0"/>
      </w:r>
      <w:r>
        <w:t xml:space="preserve"> Adapter 1. Thiết lập các thông số như sau:</w:t>
      </w:r>
    </w:p>
    <w:p w14:paraId="05F5490D" w14:textId="77777777" w:rsidR="006D2017" w:rsidRPr="00FD1549" w:rsidRDefault="006D2017" w:rsidP="006E537C">
      <w:pPr>
        <w:pStyle w:val="ListParagraph"/>
        <w:numPr>
          <w:ilvl w:val="0"/>
          <w:numId w:val="28"/>
        </w:numPr>
        <w:autoSpaceDE/>
        <w:autoSpaceDN/>
        <w:spacing w:line="276" w:lineRule="auto"/>
        <w:rPr>
          <w:b/>
          <w:bCs/>
        </w:rPr>
      </w:pPr>
      <w:r>
        <w:rPr>
          <w:b/>
          <w:bCs/>
        </w:rPr>
        <w:t>Attached to:</w:t>
      </w:r>
      <w:r>
        <w:t xml:space="preserve"> Host-only Adapter</w:t>
      </w:r>
    </w:p>
    <w:p w14:paraId="2E001CF7" w14:textId="77777777" w:rsidR="006D2017" w:rsidRPr="00FD1549" w:rsidRDefault="006D2017" w:rsidP="006E537C">
      <w:pPr>
        <w:pStyle w:val="ListParagraph"/>
        <w:numPr>
          <w:ilvl w:val="0"/>
          <w:numId w:val="28"/>
        </w:numPr>
        <w:autoSpaceDE/>
        <w:autoSpaceDN/>
        <w:spacing w:line="276" w:lineRule="auto"/>
        <w:rPr>
          <w:b/>
          <w:bCs/>
        </w:rPr>
      </w:pPr>
      <w:r>
        <w:rPr>
          <w:b/>
          <w:bCs/>
        </w:rPr>
        <w:t>Name:</w:t>
      </w:r>
      <w:r>
        <w:t xml:space="preserve"> </w:t>
      </w:r>
      <w:r w:rsidRPr="00FD1549">
        <w:t xml:space="preserve">VirtualBox Host-Only </w:t>
      </w:r>
      <w:r>
        <w:t xml:space="preserve">Ethernet Adapter (hoặc còn gọi là </w:t>
      </w:r>
      <w:r w:rsidRPr="00FD1549">
        <w:t xml:space="preserve">VirtualBox Host-Only </w:t>
      </w:r>
      <w:r>
        <w:t>Network)</w:t>
      </w:r>
    </w:p>
    <w:p w14:paraId="5563EDC5" w14:textId="77777777" w:rsidR="006D2017" w:rsidRDefault="006D2017" w:rsidP="006D2017">
      <w:pPr>
        <w:spacing w:line="276" w:lineRule="auto"/>
        <w:jc w:val="center"/>
        <w:rPr>
          <w:b/>
          <w:bCs/>
        </w:rPr>
      </w:pPr>
      <w:r>
        <w:rPr>
          <w:b/>
          <w:bCs/>
          <w:noProof/>
        </w:rPr>
        <w:lastRenderedPageBreak/>
        <w:drawing>
          <wp:inline distT="0" distB="0" distL="0" distR="0" wp14:anchorId="19158C2E" wp14:editId="6AAF92E8">
            <wp:extent cx="4968153" cy="404812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8687" cy="4056708"/>
                    </a:xfrm>
                    <a:prstGeom prst="rect">
                      <a:avLst/>
                    </a:prstGeom>
                    <a:noFill/>
                    <a:ln>
                      <a:noFill/>
                    </a:ln>
                  </pic:spPr>
                </pic:pic>
              </a:graphicData>
            </a:graphic>
          </wp:inline>
        </w:drawing>
      </w:r>
    </w:p>
    <w:p w14:paraId="75A587B0" w14:textId="77777777" w:rsidR="006D2017" w:rsidRPr="00D53109" w:rsidRDefault="006D2017" w:rsidP="006D2017">
      <w:pPr>
        <w:spacing w:line="276" w:lineRule="auto"/>
        <w:rPr>
          <w:b/>
          <w:bCs/>
        </w:rPr>
      </w:pPr>
      <w:r w:rsidRPr="00D53109">
        <w:t>Sau khi máy ảo khởi động xong, đăng nhập bằng tài khoản sau:</w:t>
      </w:r>
    </w:p>
    <w:p w14:paraId="6A536512" w14:textId="77777777" w:rsidR="006D2017" w:rsidRDefault="006D2017" w:rsidP="006E537C">
      <w:pPr>
        <w:pStyle w:val="ListParagraph"/>
        <w:numPr>
          <w:ilvl w:val="0"/>
          <w:numId w:val="29"/>
        </w:numPr>
        <w:autoSpaceDE/>
        <w:autoSpaceDN/>
        <w:spacing w:line="276" w:lineRule="auto"/>
      </w:pPr>
      <w:r w:rsidRPr="00E21A29">
        <w:t xml:space="preserve">Username: </w:t>
      </w:r>
      <w:r>
        <w:t>bkcs</w:t>
      </w:r>
    </w:p>
    <w:p w14:paraId="6B068A24" w14:textId="3BAAE837" w:rsidR="00032E47" w:rsidRDefault="006D2017" w:rsidP="006E537C">
      <w:pPr>
        <w:pStyle w:val="ListParagraph"/>
        <w:numPr>
          <w:ilvl w:val="0"/>
          <w:numId w:val="29"/>
        </w:numPr>
        <w:autoSpaceDE/>
        <w:autoSpaceDN/>
        <w:spacing w:line="276" w:lineRule="auto"/>
      </w:pPr>
      <w:r>
        <w:t>Password: bkcs</w:t>
      </w:r>
    </w:p>
    <w:p w14:paraId="76AFD4DC" w14:textId="3DA1C349" w:rsidR="00032E47" w:rsidRDefault="00032E47" w:rsidP="00032E47">
      <w:pPr>
        <w:spacing w:line="276" w:lineRule="auto"/>
      </w:pPr>
      <w:r w:rsidRPr="000E01D9">
        <w:t xml:space="preserve">- </w:t>
      </w:r>
      <w:r w:rsidRPr="00032E47">
        <w:rPr>
          <w:b/>
          <w:bCs/>
        </w:rPr>
        <w:t>Bước 11</w:t>
      </w:r>
      <w:r>
        <w:t>: Trên Server mở cửa sổ Terminal và thực hiện lệnh ifconfig. Trong hình ảnh minh họa sau, địa chỉ của Server là 192.168.117.</w:t>
      </w:r>
      <w:r w:rsidR="007C4011">
        <w:t>13</w:t>
      </w:r>
    </w:p>
    <w:p w14:paraId="5285FEAC" w14:textId="10696513" w:rsidR="00032E47" w:rsidRPr="00497741" w:rsidRDefault="007C4011" w:rsidP="00032E47">
      <w:pPr>
        <w:spacing w:line="276" w:lineRule="auto"/>
      </w:pPr>
      <w:r>
        <w:rPr>
          <w:noProof/>
        </w:rPr>
        <w:drawing>
          <wp:inline distT="0" distB="0" distL="0" distR="0" wp14:anchorId="365751AF" wp14:editId="56934093">
            <wp:extent cx="5760720" cy="137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373505"/>
                    </a:xfrm>
                    <a:prstGeom prst="rect">
                      <a:avLst/>
                    </a:prstGeom>
                  </pic:spPr>
                </pic:pic>
              </a:graphicData>
            </a:graphic>
          </wp:inline>
        </w:drawing>
      </w:r>
    </w:p>
    <w:p w14:paraId="269B4E83" w14:textId="72EE9208" w:rsidR="00032E47" w:rsidRPr="0078761E" w:rsidRDefault="000E01D9" w:rsidP="00032E47">
      <w:pPr>
        <w:autoSpaceDE/>
        <w:autoSpaceDN/>
        <w:spacing w:line="276" w:lineRule="auto"/>
      </w:pPr>
      <w:r w:rsidRPr="000E01D9">
        <w:rPr>
          <w:b/>
          <w:bCs/>
        </w:rPr>
        <w:t>- Bước 12:</w:t>
      </w:r>
      <w:r w:rsidR="00495D46">
        <w:rPr>
          <w:b/>
          <w:bCs/>
        </w:rPr>
        <w:t xml:space="preserve"> </w:t>
      </w:r>
      <w:r w:rsidR="00495D46">
        <w:t xml:space="preserve">Cấu hình địa chỉ IP tĩnh cho máy vật lý với địa chỉ là </w:t>
      </w:r>
      <w:r w:rsidR="00495D46" w:rsidRPr="00495D46">
        <w:rPr>
          <w:b/>
          <w:bCs/>
        </w:rPr>
        <w:t>192.168.</w:t>
      </w:r>
      <w:r w:rsidR="000C61A6">
        <w:rPr>
          <w:b/>
          <w:bCs/>
        </w:rPr>
        <w:t>X</w:t>
      </w:r>
      <w:r w:rsidR="00495D46" w:rsidRPr="00495D46">
        <w:rPr>
          <w:b/>
          <w:bCs/>
        </w:rPr>
        <w:t>.</w:t>
      </w:r>
      <w:r w:rsidR="000C61A6">
        <w:rPr>
          <w:b/>
          <w:bCs/>
        </w:rPr>
        <w:t>100</w:t>
      </w:r>
      <w:r w:rsidR="00495D46" w:rsidRPr="00495D46">
        <w:rPr>
          <w:b/>
          <w:bCs/>
        </w:rPr>
        <w:t>/24</w:t>
      </w:r>
      <w:r w:rsidR="0078761E">
        <w:t xml:space="preserve"> trong đó X là STT của sinh viên trong danh sách.</w:t>
      </w:r>
    </w:p>
    <w:p w14:paraId="0BFB9C0C" w14:textId="1165ACA6" w:rsidR="00567D6B" w:rsidRDefault="007C708E" w:rsidP="00BD6E06">
      <w:r>
        <w:rPr>
          <w:b/>
          <w:bCs/>
        </w:rPr>
        <w:t>3.4.2. Cấu hình tường lửa</w:t>
      </w:r>
    </w:p>
    <w:p w14:paraId="64A0EE4D" w14:textId="45FD399A" w:rsidR="006247DA" w:rsidRPr="006247DA" w:rsidRDefault="006247DA" w:rsidP="00BD6E06">
      <w:r>
        <w:t>Trong phần này, ta sẽ thực hiện các lệnh thể thêm luật cho iptables để kiểm soát lưu lượng tới máy ảo Server.</w:t>
      </w:r>
    </w:p>
    <w:p w14:paraId="7F978A8C" w14:textId="25C6344F" w:rsidR="007C4011" w:rsidRDefault="007C4011" w:rsidP="00BD6E06">
      <w:r w:rsidRPr="00293454">
        <w:rPr>
          <w:b/>
          <w:bCs/>
        </w:rPr>
        <w:t>- Bước 1:</w:t>
      </w:r>
      <w:r>
        <w:t xml:space="preserve"> Trên máy vật lý, kiểm tra kết nối bằng lệnh ping và truy cập vào dịch vụ Web trên Server. Kết quả kiểm tra là thành công.</w:t>
      </w:r>
    </w:p>
    <w:p w14:paraId="3FD1730C" w14:textId="0C7E364F" w:rsidR="007C4011" w:rsidRDefault="007C4011" w:rsidP="007C4011">
      <w:pPr>
        <w:jc w:val="center"/>
      </w:pPr>
      <w:r>
        <w:rPr>
          <w:noProof/>
        </w:rPr>
        <w:lastRenderedPageBreak/>
        <w:drawing>
          <wp:inline distT="0" distB="0" distL="0" distR="0" wp14:anchorId="65786C19" wp14:editId="2E51A045">
            <wp:extent cx="5760720" cy="11537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153795"/>
                    </a:xfrm>
                    <a:prstGeom prst="rect">
                      <a:avLst/>
                    </a:prstGeom>
                  </pic:spPr>
                </pic:pic>
              </a:graphicData>
            </a:graphic>
          </wp:inline>
        </w:drawing>
      </w:r>
    </w:p>
    <w:p w14:paraId="60F633DD" w14:textId="59D5B659" w:rsidR="007C4011" w:rsidRDefault="007C4011" w:rsidP="007C4011">
      <w:pPr>
        <w:jc w:val="center"/>
      </w:pPr>
      <w:r>
        <w:rPr>
          <w:noProof/>
        </w:rPr>
        <w:drawing>
          <wp:inline distT="0" distB="0" distL="0" distR="0" wp14:anchorId="76C155F6" wp14:editId="720BB234">
            <wp:extent cx="4314825" cy="1905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14825" cy="1905000"/>
                    </a:xfrm>
                    <a:prstGeom prst="rect">
                      <a:avLst/>
                    </a:prstGeom>
                  </pic:spPr>
                </pic:pic>
              </a:graphicData>
            </a:graphic>
          </wp:inline>
        </w:drawing>
      </w:r>
    </w:p>
    <w:p w14:paraId="4A726A1E" w14:textId="1F46F0FB" w:rsidR="00BD6E06" w:rsidRDefault="00BD6E06" w:rsidP="00BD6E06">
      <w:r w:rsidRPr="00293454">
        <w:rPr>
          <w:b/>
          <w:bCs/>
        </w:rPr>
        <w:t xml:space="preserve">- Bước </w:t>
      </w:r>
      <w:r w:rsidR="007C4011" w:rsidRPr="00293454">
        <w:rPr>
          <w:b/>
          <w:bCs/>
        </w:rPr>
        <w:t>2</w:t>
      </w:r>
      <w:r w:rsidRPr="00293454">
        <w:rPr>
          <w:b/>
          <w:bCs/>
        </w:rPr>
        <w:t>:</w:t>
      </w:r>
      <w:r w:rsidRPr="00BD6E06">
        <w:t xml:space="preserve"> Khởi động máy ảo Ubuntu. Mở cửa sổ Terminal và </w:t>
      </w:r>
      <w:r w:rsidR="004338A8">
        <w:t>thực hiện lệnh</w:t>
      </w:r>
    </w:p>
    <w:p w14:paraId="700D1BE0" w14:textId="41F359FC" w:rsidR="004338A8" w:rsidRPr="004338A8" w:rsidRDefault="004338A8" w:rsidP="00293454">
      <w:pPr>
        <w:rPr>
          <w:b/>
          <w:bCs/>
        </w:rPr>
      </w:pPr>
      <w:r w:rsidRPr="004338A8">
        <w:rPr>
          <w:b/>
          <w:bCs/>
        </w:rPr>
        <w:t>#sudo iptables -L –line-numbers</w:t>
      </w:r>
    </w:p>
    <w:p w14:paraId="0B55F69D" w14:textId="647A3771" w:rsidR="004338A8" w:rsidRDefault="004338A8" w:rsidP="004338A8">
      <w:pPr>
        <w:jc w:val="center"/>
      </w:pPr>
      <w:r>
        <w:rPr>
          <w:noProof/>
        </w:rPr>
        <w:drawing>
          <wp:inline distT="0" distB="0" distL="0" distR="0" wp14:anchorId="1DC6A673" wp14:editId="68EC4904">
            <wp:extent cx="4486275" cy="1371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86275" cy="1371600"/>
                    </a:xfrm>
                    <a:prstGeom prst="rect">
                      <a:avLst/>
                    </a:prstGeom>
                  </pic:spPr>
                </pic:pic>
              </a:graphicData>
            </a:graphic>
          </wp:inline>
        </w:drawing>
      </w:r>
    </w:p>
    <w:p w14:paraId="3FADE8E8" w14:textId="4704DBB2" w:rsidR="007C4011" w:rsidRDefault="007C4011" w:rsidP="007C4011">
      <w:r>
        <w:t>Kết quả cho thấy chính sách mặc định trên tập luật INPUT là ACCEPT, tức là những lưu lượng không được liệt kê sẽ được chấp nhận. Việc sử dụng chính sách mặc định cho phép này là kém an toàn nên ta đổi sang chính sách mặc định cấm bằng lệnh sau:</w:t>
      </w:r>
    </w:p>
    <w:p w14:paraId="206D2624" w14:textId="640C6DF7" w:rsidR="007C4011" w:rsidRPr="009B4523" w:rsidRDefault="009B4523" w:rsidP="007C4011">
      <w:r w:rsidRPr="009B4523">
        <w:rPr>
          <w:b/>
          <w:bCs/>
        </w:rPr>
        <w:t>#sudo iptables -P INPUT DROP</w:t>
      </w:r>
    </w:p>
    <w:p w14:paraId="7BC7B8A8" w14:textId="4E34332F" w:rsidR="00BD6E06" w:rsidRDefault="00BD6E06" w:rsidP="00BD6E06">
      <w:r w:rsidRPr="00BD6E06">
        <w:t xml:space="preserve"> </w:t>
      </w:r>
      <w:r w:rsidRPr="00293454">
        <w:rPr>
          <w:b/>
          <w:bCs/>
        </w:rPr>
        <w:t>- Bước 3:</w:t>
      </w:r>
      <w:r w:rsidRPr="00BD6E06">
        <w:t xml:space="preserve"> </w:t>
      </w:r>
      <w:r w:rsidR="0038248F">
        <w:t>Thực hiện các kiểm tra giống như bước 1 ta thấy kết quả là thất bại. Như vậy, lệnh thay đổi cấp hình trên đã có tác dụng.</w:t>
      </w:r>
    </w:p>
    <w:p w14:paraId="107910B4" w14:textId="77777777" w:rsidR="00283A4E" w:rsidRPr="00283A4E" w:rsidRDefault="00283A4E" w:rsidP="00283A4E">
      <w:r w:rsidRPr="00283A4E">
        <w:rPr>
          <w:b/>
          <w:bCs/>
        </w:rPr>
        <w:t>- Bước 4:</w:t>
      </w:r>
      <w:r>
        <w:rPr>
          <w:b/>
          <w:bCs/>
        </w:rPr>
        <w:t xml:space="preserve"> </w:t>
      </w:r>
      <w:r w:rsidRPr="00283A4E">
        <w:t>Trước khi thêm các luật kiểm soát truy cập tới dịch vụ, cần thêm một luật để chấp nhận mọi gói tin gửi tới máy chủ trên phiên truy cập đã được khởi tạo. Thực hiện lệnh sau để thêm luật</w:t>
      </w:r>
    </w:p>
    <w:p w14:paraId="439C682B" w14:textId="46DF8D1E" w:rsidR="00283A4E" w:rsidRPr="00283A4E" w:rsidRDefault="00283A4E" w:rsidP="00283A4E">
      <w:r w:rsidRPr="00283A4E">
        <w:rPr>
          <w:b/>
          <w:bCs/>
        </w:rPr>
        <w:t xml:space="preserve"> sudo iptables -A INPUT -m state --state ESTABLISHED,</w:t>
      </w:r>
      <w:r w:rsidR="006247DA">
        <w:rPr>
          <w:b/>
          <w:bCs/>
        </w:rPr>
        <w:t xml:space="preserve"> </w:t>
      </w:r>
      <w:r w:rsidRPr="00283A4E">
        <w:rPr>
          <w:b/>
          <w:bCs/>
        </w:rPr>
        <w:t>RELATED -j ACCEPT</w:t>
      </w:r>
    </w:p>
    <w:p w14:paraId="3C778C89" w14:textId="72A20F5C" w:rsidR="0038248F" w:rsidRPr="0038248F" w:rsidRDefault="0038248F" w:rsidP="00BD6E06">
      <w:r w:rsidRPr="0038248F">
        <w:rPr>
          <w:b/>
          <w:bCs/>
        </w:rPr>
        <w:t xml:space="preserve">- </w:t>
      </w:r>
      <w:r>
        <w:rPr>
          <w:b/>
          <w:bCs/>
        </w:rPr>
        <w:t xml:space="preserve">Bước </w:t>
      </w:r>
      <w:r w:rsidR="00283A4E">
        <w:rPr>
          <w:b/>
          <w:bCs/>
        </w:rPr>
        <w:t>5</w:t>
      </w:r>
      <w:r>
        <w:rPr>
          <w:b/>
          <w:bCs/>
        </w:rPr>
        <w:t xml:space="preserve">: </w:t>
      </w:r>
      <w:r>
        <w:t>Thực hiện lệnh sau để cho phép các lưu lượng yêu cầu dịch vụ Web từ địa chỉ bất kỳ được chấp nhận.</w:t>
      </w:r>
    </w:p>
    <w:p w14:paraId="46EA3DA7" w14:textId="77777777" w:rsidR="004050F3" w:rsidRPr="004050F3" w:rsidRDefault="004050F3" w:rsidP="004050F3">
      <w:pPr>
        <w:rPr>
          <w:b/>
          <w:bCs/>
        </w:rPr>
      </w:pPr>
      <w:r w:rsidRPr="004050F3">
        <w:rPr>
          <w:b/>
          <w:bCs/>
        </w:rPr>
        <w:t xml:space="preserve">sudo iptables -A INPUT </w:t>
      </w:r>
      <w:commentRangeStart w:id="218"/>
      <w:r w:rsidRPr="004050F3">
        <w:rPr>
          <w:b/>
          <w:bCs/>
        </w:rPr>
        <w:t>-p tcp</w:t>
      </w:r>
      <w:commentRangeEnd w:id="218"/>
      <w:r w:rsidR="00D6487D">
        <w:rPr>
          <w:rStyle w:val="CommentReference"/>
        </w:rPr>
        <w:commentReference w:id="218"/>
      </w:r>
      <w:r w:rsidRPr="004050F3">
        <w:rPr>
          <w:b/>
          <w:bCs/>
        </w:rPr>
        <w:t xml:space="preserve"> </w:t>
      </w:r>
      <w:commentRangeStart w:id="219"/>
      <w:r w:rsidRPr="004050F3">
        <w:rPr>
          <w:b/>
          <w:bCs/>
        </w:rPr>
        <w:t>--dport 80</w:t>
      </w:r>
      <w:commentRangeEnd w:id="219"/>
      <w:r w:rsidR="00D6487D">
        <w:rPr>
          <w:rStyle w:val="CommentReference"/>
        </w:rPr>
        <w:commentReference w:id="219"/>
      </w:r>
      <w:r w:rsidRPr="004050F3">
        <w:rPr>
          <w:b/>
          <w:bCs/>
        </w:rPr>
        <w:t xml:space="preserve"> </w:t>
      </w:r>
      <w:commentRangeStart w:id="220"/>
      <w:r w:rsidRPr="004050F3">
        <w:rPr>
          <w:b/>
          <w:bCs/>
        </w:rPr>
        <w:t>-m state --state NEW</w:t>
      </w:r>
      <w:commentRangeEnd w:id="220"/>
      <w:r w:rsidR="00D6487D">
        <w:rPr>
          <w:rStyle w:val="CommentReference"/>
        </w:rPr>
        <w:commentReference w:id="220"/>
      </w:r>
      <w:r w:rsidRPr="004050F3">
        <w:rPr>
          <w:b/>
          <w:bCs/>
        </w:rPr>
        <w:t xml:space="preserve"> </w:t>
      </w:r>
      <w:commentRangeStart w:id="221"/>
      <w:r w:rsidRPr="004050F3">
        <w:rPr>
          <w:b/>
          <w:bCs/>
        </w:rPr>
        <w:t>-j ACCEPT</w:t>
      </w:r>
      <w:commentRangeEnd w:id="221"/>
      <w:r w:rsidR="00D6487D">
        <w:rPr>
          <w:rStyle w:val="CommentReference"/>
        </w:rPr>
        <w:commentReference w:id="221"/>
      </w:r>
    </w:p>
    <w:p w14:paraId="7A1F0EA9" w14:textId="23092EF7" w:rsidR="005D7529" w:rsidRDefault="004050F3" w:rsidP="004050F3">
      <w:pPr>
        <w:rPr>
          <w:b/>
          <w:bCs/>
        </w:rPr>
      </w:pPr>
      <w:r w:rsidRPr="004050F3">
        <w:rPr>
          <w:b/>
          <w:bCs/>
        </w:rPr>
        <w:lastRenderedPageBreak/>
        <w:t>sudo iptables -A INPUT -p tcp --dport 443 -m state --state NEW -j ACCEPT</w:t>
      </w:r>
    </w:p>
    <w:p w14:paraId="325B88A2" w14:textId="757E4433" w:rsidR="00D06A77" w:rsidRDefault="00D06A77" w:rsidP="004050F3">
      <w:r>
        <w:rPr>
          <w:b/>
          <w:bCs/>
        </w:rPr>
        <w:t>- Bước 6:</w:t>
      </w:r>
      <w:r>
        <w:t xml:space="preserve"> Từ máy vật lý, ta thấy đã truy cập được vào dịch vụ Web</w:t>
      </w:r>
    </w:p>
    <w:p w14:paraId="080B5B6E" w14:textId="6182683B" w:rsidR="00D06A77" w:rsidRDefault="00D06A77" w:rsidP="004050F3">
      <w:r>
        <w:t xml:space="preserve">- </w:t>
      </w:r>
      <w:r>
        <w:rPr>
          <w:b/>
          <w:bCs/>
        </w:rPr>
        <w:t xml:space="preserve">Bước 7: </w:t>
      </w:r>
      <w:r w:rsidRPr="00D06A77">
        <w:t>Dịch vụ SSH cung cấp kết nối điều khiển từ xa, chỉ nên cho phép truy cập từ các máy người dùng quản trị. Trong ví dụ này, giả sử máy của người dùng quản trị có địa chỉ 192.168.117.</w:t>
      </w:r>
      <w:r>
        <w:t>100.</w:t>
      </w:r>
    </w:p>
    <w:p w14:paraId="62E598AB" w14:textId="67239548" w:rsidR="00D06A77" w:rsidRDefault="00D06A77" w:rsidP="004050F3">
      <w:pPr>
        <w:rPr>
          <w:b/>
          <w:bCs/>
        </w:rPr>
      </w:pPr>
      <w:r w:rsidRPr="00D06A77">
        <w:rPr>
          <w:b/>
          <w:bCs/>
        </w:rPr>
        <w:t xml:space="preserve">sudo iptable -A INPUT -p tcp </w:t>
      </w:r>
      <w:commentRangeStart w:id="222"/>
      <w:r w:rsidRPr="00D06A77">
        <w:rPr>
          <w:b/>
          <w:bCs/>
        </w:rPr>
        <w:t xml:space="preserve">-i </w:t>
      </w:r>
      <w:r w:rsidR="00940173">
        <w:rPr>
          <w:b/>
          <w:bCs/>
        </w:rPr>
        <w:t>enp0s8</w:t>
      </w:r>
      <w:commentRangeEnd w:id="222"/>
      <w:r w:rsidR="00924BEE">
        <w:rPr>
          <w:rStyle w:val="CommentReference"/>
        </w:rPr>
        <w:commentReference w:id="222"/>
      </w:r>
      <w:r w:rsidRPr="00D06A77">
        <w:rPr>
          <w:b/>
          <w:bCs/>
        </w:rPr>
        <w:t xml:space="preserve"> -s 192.168.117.5 --dport 2</w:t>
      </w:r>
      <w:r>
        <w:rPr>
          <w:b/>
          <w:bCs/>
        </w:rPr>
        <w:t>2</w:t>
      </w:r>
      <w:r w:rsidRPr="00D06A77">
        <w:rPr>
          <w:b/>
          <w:bCs/>
        </w:rPr>
        <w:t xml:space="preserve"> -m state --state NEW -j ACCEPT</w:t>
      </w:r>
    </w:p>
    <w:p w14:paraId="5B22C7FE" w14:textId="3AD4FE57" w:rsidR="007E4A4B" w:rsidRDefault="007E4A4B" w:rsidP="004050F3">
      <w:r>
        <w:rPr>
          <w:b/>
          <w:bCs/>
        </w:rPr>
        <w:t>- Bước 8:</w:t>
      </w:r>
      <w:r>
        <w:t xml:space="preserve"> Từ máy chủ vật lý, ta thấy kết nối tới dịch vụ SSH là thành công</w:t>
      </w:r>
    </w:p>
    <w:p w14:paraId="53A613F2" w14:textId="6E055552" w:rsidR="00CC2591" w:rsidRDefault="00CC2591" w:rsidP="004050F3">
      <w:r w:rsidRPr="00CC2591">
        <w:rPr>
          <w:b/>
          <w:bCs/>
        </w:rPr>
        <w:t>- Bước 9:</w:t>
      </w:r>
      <w:r>
        <w:rPr>
          <w:b/>
          <w:bCs/>
        </w:rPr>
        <w:t xml:space="preserve"> </w:t>
      </w:r>
      <w:r>
        <w:t>Thay đổi địa chỉ của máy chủ vật lý thành địa chỉ khác ta thấy không còn truy cập được tới dịch vụ SSH trên Server nữa. Đó là do ta đã cấu hình luật số 7.</w:t>
      </w:r>
    </w:p>
    <w:p w14:paraId="5DA70CCB" w14:textId="3B49C8CF" w:rsidR="00154438" w:rsidRDefault="00154438" w:rsidP="004050F3">
      <w:r w:rsidRPr="00154438">
        <w:rPr>
          <w:b/>
          <w:bCs/>
        </w:rPr>
        <w:t>- Bước 10</w:t>
      </w:r>
      <w:r>
        <w:rPr>
          <w:b/>
          <w:bCs/>
        </w:rPr>
        <w:t xml:space="preserve">: </w:t>
      </w:r>
      <w:r w:rsidRPr="00154438">
        <w:t xml:space="preserve">Thực </w:t>
      </w:r>
      <w:r>
        <w:t xml:space="preserve"> hiện lệnh để xem danh sách</w:t>
      </w:r>
      <w:r w:rsidR="00291A46">
        <w:t xml:space="preserve"> các luật đã định nghĩa</w:t>
      </w:r>
    </w:p>
    <w:p w14:paraId="1710AAA9" w14:textId="756FD262" w:rsidR="00154438" w:rsidRDefault="00154438" w:rsidP="004050F3">
      <w:pPr>
        <w:rPr>
          <w:b/>
          <w:bCs/>
        </w:rPr>
      </w:pPr>
      <w:r w:rsidRPr="004338A8">
        <w:rPr>
          <w:b/>
          <w:bCs/>
        </w:rPr>
        <w:t>#sudo iptables -L –line-numbers</w:t>
      </w:r>
    </w:p>
    <w:p w14:paraId="1E35100C" w14:textId="0EC959F2" w:rsidR="00154438" w:rsidRPr="00154438" w:rsidRDefault="00154438" w:rsidP="004050F3">
      <w:pPr>
        <w:rPr>
          <w:b/>
          <w:bCs/>
        </w:rPr>
      </w:pPr>
      <w:r>
        <w:rPr>
          <w:noProof/>
        </w:rPr>
        <w:drawing>
          <wp:inline distT="0" distB="0" distL="0" distR="0" wp14:anchorId="5D8C645E" wp14:editId="623E4C5F">
            <wp:extent cx="5760720" cy="16567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656715"/>
                    </a:xfrm>
                    <a:prstGeom prst="rect">
                      <a:avLst/>
                    </a:prstGeom>
                  </pic:spPr>
                </pic:pic>
              </a:graphicData>
            </a:graphic>
          </wp:inline>
        </w:drawing>
      </w:r>
    </w:p>
    <w:p w14:paraId="182E184A" w14:textId="18A9840B" w:rsidR="007E4A4B" w:rsidRDefault="00CC2591" w:rsidP="004050F3">
      <w:r>
        <w:rPr>
          <w:b/>
          <w:bCs/>
        </w:rPr>
        <w:t xml:space="preserve">- Bước 11: </w:t>
      </w:r>
      <w:r>
        <w:t>Thực hiện lệnh sau để lưu lại các luật của  iptables</w:t>
      </w:r>
    </w:p>
    <w:p w14:paraId="3A3B617A" w14:textId="17701E1D" w:rsidR="00291A46" w:rsidRPr="00291A46" w:rsidRDefault="00291A46" w:rsidP="004050F3">
      <w:pPr>
        <w:rPr>
          <w:b/>
          <w:bCs/>
        </w:rPr>
      </w:pPr>
      <w:r w:rsidRPr="00291A46">
        <w:rPr>
          <w:b/>
          <w:bCs/>
        </w:rPr>
        <w:t>#sudo netfilter-persistent save</w:t>
      </w:r>
    </w:p>
    <w:p w14:paraId="70FB40CE" w14:textId="4F2D626F" w:rsidR="00BD6E06" w:rsidRDefault="00B61C3C" w:rsidP="00EC5063">
      <w:pPr>
        <w:pStyle w:val="Heading2"/>
      </w:pPr>
      <w:bookmarkStart w:id="223" w:name="_Toc61943699"/>
      <w:r>
        <w:t>4. Nội dung thực hành</w:t>
      </w:r>
      <w:bookmarkEnd w:id="223"/>
    </w:p>
    <w:p w14:paraId="1B261664" w14:textId="6A104BA6" w:rsidR="00B61C3C" w:rsidRDefault="00B61C3C" w:rsidP="00B61C3C">
      <w:r>
        <w:t>Cấu hình tường lửa theo yêu cầu của giáo viên hướng dẫn.</w:t>
      </w:r>
    </w:p>
    <w:p w14:paraId="4D60696B" w14:textId="3E11E53E" w:rsidR="00405C1E" w:rsidRPr="00405C1E" w:rsidRDefault="00405C1E" w:rsidP="00890172">
      <w:pPr>
        <w:autoSpaceDE/>
        <w:autoSpaceDN/>
        <w:spacing w:before="0" w:after="0" w:line="240" w:lineRule="auto"/>
        <w:jc w:val="left"/>
      </w:pPr>
    </w:p>
    <w:sectPr w:rsidR="00405C1E" w:rsidRPr="00405C1E" w:rsidSect="00E63D03">
      <w:headerReference w:type="default" r:id="rId43"/>
      <w:footerReference w:type="default" r:id="rId44"/>
      <w:pgSz w:w="11907" w:h="16840" w:code="9"/>
      <w:pgMar w:top="1134" w:right="1134" w:bottom="1134" w:left="1134" w:header="397"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Bui Trong Tung" w:date="2018-01-29T16:42:00Z" w:initials="BTT">
    <w:p w14:paraId="7E7A0E24" w14:textId="77777777" w:rsidR="007C4011" w:rsidRDefault="007C4011" w:rsidP="007C6306">
      <w:pPr>
        <w:pStyle w:val="CommentText"/>
      </w:pPr>
      <w:r>
        <w:rPr>
          <w:rStyle w:val="CommentReference"/>
        </w:rPr>
        <w:annotationRef/>
      </w:r>
      <w:r>
        <w:t>Tên luật được reflex</w:t>
      </w:r>
    </w:p>
  </w:comment>
  <w:comment w:id="8" w:author="Bui Trong Tung" w:date="2018-01-29T16:42:00Z" w:initials="BTT">
    <w:p w14:paraId="2B7D8134" w14:textId="77777777" w:rsidR="007C4011" w:rsidRDefault="007C4011" w:rsidP="007C6306">
      <w:pPr>
        <w:pStyle w:val="CommentText"/>
      </w:pPr>
      <w:r>
        <w:rPr>
          <w:rStyle w:val="CommentReference"/>
        </w:rPr>
        <w:annotationRef/>
      </w:r>
      <w:r>
        <w:t>Tạo luật reflex với luật có tên reflect-name đã định nghĩa ở trên</w:t>
      </w:r>
    </w:p>
  </w:comment>
  <w:comment w:id="12" w:author="TungBT" w:date="2017-04-21T11:24:00Z" w:initials="T">
    <w:p w14:paraId="08D277B1" w14:textId="77777777" w:rsidR="007C4011" w:rsidRDefault="007C4011" w:rsidP="007C6306">
      <w:pPr>
        <w:pStyle w:val="CommentText"/>
      </w:pPr>
      <w:r>
        <w:rPr>
          <w:rStyle w:val="CommentReference"/>
        </w:rPr>
        <w:annotationRef/>
      </w:r>
      <w:r>
        <w:t>Thiết lập mức độ an ninh cho cổng giao tiếp.</w:t>
      </w:r>
    </w:p>
    <w:p w14:paraId="0D4685F0" w14:textId="77777777" w:rsidR="007C4011" w:rsidRDefault="007C4011" w:rsidP="007C6306">
      <w:pPr>
        <w:pStyle w:val="CommentText"/>
      </w:pPr>
      <w:r>
        <w:t>level: 0 (thấp nhất) – 100(cao nhất)</w:t>
      </w:r>
    </w:p>
  </w:comment>
  <w:comment w:id="13" w:author="TungBT" w:date="2017-04-22T10:19:00Z" w:initials="T">
    <w:p w14:paraId="658D0A59" w14:textId="77777777" w:rsidR="007C4011" w:rsidRDefault="007C4011" w:rsidP="007C6306">
      <w:pPr>
        <w:pStyle w:val="CommentText"/>
      </w:pPr>
      <w:r>
        <w:rPr>
          <w:rStyle w:val="CommentReference"/>
        </w:rPr>
        <w:annotationRef/>
      </w:r>
      <w:r>
        <w:t>Đặt tên cho cổng giao tiếp. Nếu sử dụng các tên mặc đinh:</w:t>
      </w:r>
    </w:p>
    <w:p w14:paraId="6ED2E114" w14:textId="77777777" w:rsidR="007C4011" w:rsidRDefault="007C4011" w:rsidP="007C6306">
      <w:pPr>
        <w:pStyle w:val="CommentText"/>
      </w:pPr>
      <w:r>
        <w:t>outside: mức an ninh mặcđịnh là 0</w:t>
      </w:r>
    </w:p>
    <w:p w14:paraId="2B11B9EC" w14:textId="77777777" w:rsidR="007C4011" w:rsidRDefault="007C4011" w:rsidP="007C6306">
      <w:pPr>
        <w:pStyle w:val="CommentText"/>
      </w:pPr>
      <w:r>
        <w:t>dmz: mức an ninh mặcđịnh là 0</w:t>
      </w:r>
    </w:p>
    <w:p w14:paraId="62165DBC" w14:textId="77777777" w:rsidR="007C4011" w:rsidRDefault="007C4011" w:rsidP="007C6306">
      <w:pPr>
        <w:pStyle w:val="CommentText"/>
      </w:pPr>
      <w:r>
        <w:t>inside: mức an ninh mặc định là 100</w:t>
      </w:r>
    </w:p>
  </w:comment>
  <w:comment w:id="14" w:author="TungBT" w:date="2017-04-21T11:32:00Z" w:initials="T">
    <w:p w14:paraId="0F16EEAF" w14:textId="77777777" w:rsidR="007C4011" w:rsidRDefault="007C4011" w:rsidP="007C6306">
      <w:pPr>
        <w:pStyle w:val="CommentText"/>
      </w:pPr>
      <w:r>
        <w:rPr>
          <w:rStyle w:val="CommentReference"/>
        </w:rPr>
        <w:annotationRef/>
      </w:r>
      <w:r>
        <w:t>Luồng dữ liệu đi từ cổng này tới một cổng khác</w:t>
      </w:r>
    </w:p>
  </w:comment>
  <w:comment w:id="15" w:author="TungBT" w:date="2017-04-21T11:32:00Z" w:initials="T">
    <w:p w14:paraId="7DCF6CF0" w14:textId="77777777" w:rsidR="007C4011" w:rsidRDefault="007C4011" w:rsidP="007C6306">
      <w:pPr>
        <w:pStyle w:val="CommentText"/>
      </w:pPr>
      <w:r>
        <w:rPr>
          <w:rStyle w:val="CommentReference"/>
        </w:rPr>
        <w:annotationRef/>
      </w:r>
      <w:r>
        <w:t>Luồng dữ liệu đi ra và đi vào cùng một cổng</w:t>
      </w:r>
    </w:p>
  </w:comment>
  <w:comment w:id="17" w:author="TungBT" w:date="2017-04-22T10:22:00Z" w:initials="T">
    <w:p w14:paraId="19932A53" w14:textId="77777777" w:rsidR="007C4011" w:rsidRDefault="007C4011" w:rsidP="007C6306">
      <w:pPr>
        <w:pStyle w:val="CommentText"/>
      </w:pPr>
      <w:r>
        <w:rPr>
          <w:rStyle w:val="CommentReference"/>
        </w:rPr>
        <w:annotationRef/>
      </w:r>
      <w:r>
        <w:t>Vị trí của luật trong ACL</w:t>
      </w:r>
    </w:p>
  </w:comment>
  <w:comment w:id="18" w:author="Bui Trong Tung" w:date="2018-01-22T13:55:00Z" w:initials="BTT">
    <w:p w14:paraId="3DCB84CC" w14:textId="77777777" w:rsidR="007C4011" w:rsidRDefault="007C4011" w:rsidP="007C6306">
      <w:pPr>
        <w:pStyle w:val="CommentText"/>
      </w:pPr>
      <w:r>
        <w:rPr>
          <w:rStyle w:val="CommentReference"/>
        </w:rPr>
        <w:annotationRef/>
      </w:r>
      <w:r>
        <w:rPr>
          <w:rStyle w:val="CommentReference"/>
        </w:rPr>
        <w:annotationRef/>
      </w:r>
      <w:r>
        <w:t>Địa chỉ IP nguồn được so khớp</w:t>
      </w:r>
    </w:p>
  </w:comment>
  <w:comment w:id="19" w:author="TungBT" w:date="2017-04-21T22:33:00Z" w:initials="T">
    <w:p w14:paraId="43B26D5C" w14:textId="77777777" w:rsidR="007C4011" w:rsidRDefault="007C4011" w:rsidP="007C6306">
      <w:pPr>
        <w:pStyle w:val="CommentText"/>
      </w:pPr>
      <w:r>
        <w:rPr>
          <w:rStyle w:val="CommentReference"/>
        </w:rPr>
        <w:annotationRef/>
      </w:r>
      <w:r>
        <w:t>Mặt nạ mạng</w:t>
      </w:r>
    </w:p>
  </w:comment>
  <w:comment w:id="20" w:author="TungBT" w:date="2017-04-26T07:47:00Z" w:initials="T">
    <w:p w14:paraId="2F1A47CD" w14:textId="77777777" w:rsidR="007C4011" w:rsidRDefault="007C4011" w:rsidP="007C6306">
      <w:pPr>
        <w:pStyle w:val="CommentText"/>
      </w:pPr>
      <w:r>
        <w:rPr>
          <w:rStyle w:val="CommentReference"/>
        </w:rPr>
        <w:annotationRef/>
      </w:r>
      <w:r>
        <w:t>Địa chỉ một nút</w:t>
      </w:r>
    </w:p>
  </w:comment>
  <w:comment w:id="21" w:author="TungBT" w:date="2017-04-26T07:47:00Z" w:initials="T">
    <w:p w14:paraId="1E415419" w14:textId="77777777" w:rsidR="007C4011" w:rsidRDefault="007C4011" w:rsidP="007C6306">
      <w:pPr>
        <w:pStyle w:val="CommentText"/>
      </w:pPr>
      <w:r>
        <w:rPr>
          <w:rStyle w:val="CommentReference"/>
        </w:rPr>
        <w:annotationRef/>
      </w:r>
      <w:r>
        <w:t>Địa chỉ một mạng</w:t>
      </w:r>
    </w:p>
  </w:comment>
  <w:comment w:id="22" w:author="TungBT" w:date="2017-04-26T07:47:00Z" w:initials="T">
    <w:p w14:paraId="4B4407A4" w14:textId="77777777" w:rsidR="007C4011" w:rsidRDefault="007C4011" w:rsidP="007C6306">
      <w:pPr>
        <w:pStyle w:val="CommentText"/>
      </w:pPr>
      <w:r>
        <w:rPr>
          <w:rStyle w:val="CommentReference"/>
        </w:rPr>
        <w:annotationRef/>
      </w:r>
      <w:r>
        <w:t>Dải địa chỉ</w:t>
      </w:r>
    </w:p>
  </w:comment>
  <w:comment w:id="23" w:author="Bui Trong Tung" w:date="2018-01-22T13:57:00Z" w:initials="BTT">
    <w:p w14:paraId="0BE60023" w14:textId="77777777" w:rsidR="007C4011" w:rsidRDefault="007C4011" w:rsidP="007C6306">
      <w:pPr>
        <w:pStyle w:val="CommentText"/>
      </w:pPr>
      <w:r>
        <w:rPr>
          <w:rStyle w:val="CommentReference"/>
        </w:rPr>
        <w:annotationRef/>
      </w:r>
      <w:r>
        <w:t>Tên của đối tượng khác đã định nghĩa</w:t>
      </w:r>
    </w:p>
  </w:comment>
  <w:comment w:id="24" w:author="Bui Trong Tung" w:date="2018-01-22T13:57:00Z" w:initials="BTT">
    <w:p w14:paraId="11A0053A" w14:textId="77777777" w:rsidR="007C4011" w:rsidRDefault="007C4011" w:rsidP="007C6306">
      <w:pPr>
        <w:pStyle w:val="CommentText"/>
      </w:pPr>
      <w:r>
        <w:rPr>
          <w:rStyle w:val="CommentReference"/>
        </w:rPr>
        <w:annotationRef/>
      </w:r>
      <w:r>
        <w:t>Tên của một nhóm khác đã định nghĩa</w:t>
      </w:r>
    </w:p>
  </w:comment>
  <w:comment w:id="25" w:author="Bui Trong Tung" w:date="2018-01-22T13:58:00Z" w:initials="BTT">
    <w:p w14:paraId="42F532A0" w14:textId="77777777" w:rsidR="007C4011" w:rsidRDefault="007C4011" w:rsidP="007C6306">
      <w:pPr>
        <w:pStyle w:val="CommentText"/>
      </w:pPr>
      <w:r>
        <w:rPr>
          <w:rStyle w:val="CommentReference"/>
        </w:rPr>
        <w:annotationRef/>
      </w:r>
      <w:r>
        <w:t>Tên của đối tượng khác đã định nghĩa</w:t>
      </w:r>
    </w:p>
  </w:comment>
  <w:comment w:id="26" w:author="Bui Trong Tung" w:date="2018-01-22T13:58:00Z" w:initials="BTT">
    <w:p w14:paraId="53A3F293" w14:textId="77777777" w:rsidR="007C4011" w:rsidRDefault="007C4011" w:rsidP="007C6306">
      <w:pPr>
        <w:pStyle w:val="CommentText"/>
      </w:pPr>
      <w:r>
        <w:rPr>
          <w:rStyle w:val="CommentReference"/>
        </w:rPr>
        <w:annotationRef/>
      </w:r>
      <w:r>
        <w:t>Tên của một nhóm khác đã định nghĩa</w:t>
      </w:r>
    </w:p>
  </w:comment>
  <w:comment w:id="28" w:author="TungBT" w:date="2017-04-25T22:37:00Z" w:initials="T">
    <w:p w14:paraId="539DD20F" w14:textId="77777777" w:rsidR="007C4011" w:rsidRDefault="007C4011" w:rsidP="007C6306">
      <w:pPr>
        <w:pStyle w:val="CommentText"/>
      </w:pPr>
      <w:r>
        <w:rPr>
          <w:rStyle w:val="CommentReference"/>
        </w:rPr>
        <w:annotationRef/>
      </w:r>
      <w:r>
        <w:t xml:space="preserve">Tên class-map </w:t>
      </w:r>
      <w:r w:rsidRPr="00C42983">
        <w:t xml:space="preserve">định nghĩa đặc điểm tại tầng </w:t>
      </w:r>
      <w:r>
        <w:t>mạng, tầng giao vận</w:t>
      </w:r>
      <w:r w:rsidRPr="00C42983">
        <w:t xml:space="preserve"> của lưu lượng</w:t>
      </w:r>
    </w:p>
  </w:comment>
  <w:comment w:id="29" w:author="TungBT" w:date="2017-04-22T17:15:00Z" w:initials="T">
    <w:p w14:paraId="68906F6D" w14:textId="77777777" w:rsidR="007C4011" w:rsidRDefault="007C4011" w:rsidP="007C6306">
      <w:pPr>
        <w:pStyle w:val="CommentText"/>
      </w:pPr>
      <w:r>
        <w:rPr>
          <w:rStyle w:val="CommentReference"/>
        </w:rPr>
        <w:annotationRef/>
      </w:r>
      <w:r>
        <w:t>Chỉ định lưu lượng bằng ACL</w:t>
      </w:r>
    </w:p>
  </w:comment>
  <w:comment w:id="32" w:author="TungBT" w:date="2017-04-22T17:15:00Z" w:initials="T">
    <w:p w14:paraId="080F8A9C" w14:textId="77777777" w:rsidR="007C4011" w:rsidRDefault="007C4011" w:rsidP="007C6306">
      <w:pPr>
        <w:pStyle w:val="CommentText"/>
      </w:pPr>
      <w:r>
        <w:rPr>
          <w:rStyle w:val="CommentReference"/>
        </w:rPr>
        <w:annotationRef/>
      </w:r>
      <w:r>
        <w:t>Chỉ định lưu lượng theo số hiệu cổng.</w:t>
      </w:r>
    </w:p>
  </w:comment>
  <w:comment w:id="33" w:author="TungBT" w:date="2017-04-22T22:38:00Z" w:initials="T">
    <w:p w14:paraId="57452643" w14:textId="77777777" w:rsidR="007C4011" w:rsidRDefault="007C4011" w:rsidP="007C6306">
      <w:pPr>
        <w:pStyle w:val="CommentText"/>
      </w:pPr>
      <w:r>
        <w:rPr>
          <w:rStyle w:val="CommentReference"/>
        </w:rPr>
        <w:annotationRef/>
      </w:r>
      <w:r>
        <w:t>Chỉ định tất cả các lưu lượng theo số hiệu cổng chuẩn. Ví dụ, lưu lượng tới cổng 80 được coi là lưu lượng Web</w:t>
      </w:r>
    </w:p>
  </w:comment>
  <w:comment w:id="34" w:author="TungBT" w:date="2017-04-25T22:31:00Z" w:initials="T">
    <w:p w14:paraId="12D9BCE6" w14:textId="77777777" w:rsidR="007C4011" w:rsidRDefault="007C4011" w:rsidP="007C6306">
      <w:pPr>
        <w:pStyle w:val="CommentText"/>
      </w:pPr>
      <w:r>
        <w:rPr>
          <w:rStyle w:val="CommentReference"/>
        </w:rPr>
        <w:annotationRef/>
      </w:r>
      <w:r>
        <w:t>Giao thức tầng ứng dụng</w:t>
      </w:r>
    </w:p>
  </w:comment>
  <w:comment w:id="35" w:author="TungBT" w:date="2017-04-25T22:37:00Z" w:initials="T">
    <w:p w14:paraId="46306DE4" w14:textId="77777777" w:rsidR="007C4011" w:rsidRDefault="007C4011" w:rsidP="007C6306">
      <w:pPr>
        <w:pStyle w:val="CommentText"/>
      </w:pPr>
      <w:r>
        <w:rPr>
          <w:rStyle w:val="CommentReference"/>
        </w:rPr>
        <w:annotationRef/>
      </w:r>
      <w:r>
        <w:t xml:space="preserve">Tên class-map </w:t>
      </w:r>
      <w:r w:rsidRPr="00C42983">
        <w:t>định nghĩa đặc điểm tại tầng ứng dụng của lưu lượng</w:t>
      </w:r>
    </w:p>
  </w:comment>
  <w:comment w:id="36" w:author="TungBT" w:date="2017-04-25T22:20:00Z" w:initials="T">
    <w:p w14:paraId="4AF48F5B" w14:textId="77777777" w:rsidR="007C4011" w:rsidRDefault="007C4011" w:rsidP="007C6306">
      <w:pPr>
        <w:pStyle w:val="CommentText"/>
      </w:pPr>
      <w:r>
        <w:rPr>
          <w:rStyle w:val="CommentReference"/>
        </w:rPr>
        <w:annotationRef/>
      </w:r>
      <w:r>
        <w:t>Giao thức tầng ứng dụng</w:t>
      </w:r>
    </w:p>
  </w:comment>
  <w:comment w:id="37" w:author="TungBT" w:date="2017-04-25T22:38:00Z" w:initials="T">
    <w:p w14:paraId="232C737F" w14:textId="77777777" w:rsidR="007C4011" w:rsidRDefault="007C4011" w:rsidP="007C6306">
      <w:pPr>
        <w:pStyle w:val="CommentText"/>
      </w:pPr>
      <w:r>
        <w:rPr>
          <w:rStyle w:val="CommentReference"/>
        </w:rPr>
        <w:annotationRef/>
      </w:r>
      <w:r>
        <w:t xml:space="preserve">Tên policy-map </w:t>
      </w:r>
      <w:r w:rsidRPr="00C42983">
        <w:t>định nghĩa chính sách xử lý lưu lượng ứng dụng</w:t>
      </w:r>
    </w:p>
  </w:comment>
  <w:comment w:id="38" w:author="TungBT" w:date="2017-04-25T22:39:00Z" w:initials="T">
    <w:p w14:paraId="7B579604" w14:textId="77777777" w:rsidR="007C4011" w:rsidRDefault="007C4011" w:rsidP="007C6306">
      <w:pPr>
        <w:pStyle w:val="CommentText"/>
      </w:pPr>
      <w:r>
        <w:rPr>
          <w:rStyle w:val="CommentReference"/>
        </w:rPr>
        <w:annotationRef/>
      </w:r>
      <w:r>
        <w:rPr>
          <w:rStyle w:val="CommentReference"/>
        </w:rPr>
        <w:annotationRef/>
      </w:r>
      <w:r>
        <w:t xml:space="preserve">Tên class-map </w:t>
      </w:r>
      <w:r w:rsidRPr="00C42983">
        <w:t>định nghĩa đặc điểm tại tầng ứng dụng của lưu lượng</w:t>
      </w:r>
    </w:p>
  </w:comment>
  <w:comment w:id="39" w:author="TungBT" w:date="2017-04-25T22:41:00Z" w:initials="T">
    <w:p w14:paraId="6A231136" w14:textId="77777777" w:rsidR="007C4011" w:rsidRDefault="007C4011" w:rsidP="007C6306">
      <w:pPr>
        <w:pStyle w:val="CommentText"/>
      </w:pPr>
      <w:r>
        <w:rPr>
          <w:rStyle w:val="CommentReference"/>
        </w:rPr>
        <w:annotationRef/>
      </w:r>
      <w:r>
        <w:t>Cách thức xử lý</w:t>
      </w:r>
    </w:p>
  </w:comment>
  <w:comment w:id="40" w:author="TungBT" w:date="2017-04-22T17:20:00Z" w:initials="T">
    <w:p w14:paraId="5E5824E6" w14:textId="77777777" w:rsidR="007C4011" w:rsidRDefault="007C4011" w:rsidP="007C6306">
      <w:pPr>
        <w:pStyle w:val="CommentText"/>
      </w:pPr>
      <w:r>
        <w:rPr>
          <w:rStyle w:val="CommentReference"/>
        </w:rPr>
        <w:annotationRef/>
      </w:r>
      <w:r>
        <w:t>Tạo policy-map để áp đặt chính sách giám sát vào class-map</w:t>
      </w:r>
    </w:p>
  </w:comment>
  <w:comment w:id="41" w:author="TungBT" w:date="2017-04-25T22:42:00Z" w:initials="T">
    <w:p w14:paraId="768C750D" w14:textId="77777777" w:rsidR="007C4011" w:rsidRDefault="007C4011" w:rsidP="007C6306">
      <w:pPr>
        <w:pStyle w:val="CommentText"/>
      </w:pPr>
      <w:r>
        <w:rPr>
          <w:rStyle w:val="CommentReference"/>
        </w:rPr>
        <w:annotationRef/>
      </w:r>
      <w:r>
        <w:t xml:space="preserve">Tên class-map </w:t>
      </w:r>
      <w:r w:rsidRPr="00C42983">
        <w:t xml:space="preserve">định nghĩa đặc điểm tại tầng </w:t>
      </w:r>
      <w:r>
        <w:t>mạng, tầng giao vận</w:t>
      </w:r>
      <w:r w:rsidRPr="00C42983">
        <w:t xml:space="preserve"> của lưu lượng</w:t>
      </w:r>
    </w:p>
  </w:comment>
  <w:comment w:id="43" w:author="TungBT" w:date="2017-04-25T22:21:00Z" w:initials="T">
    <w:p w14:paraId="05736A57" w14:textId="77777777" w:rsidR="007C4011" w:rsidRDefault="007C4011" w:rsidP="007C6306">
      <w:pPr>
        <w:pStyle w:val="CommentText"/>
      </w:pPr>
      <w:r>
        <w:rPr>
          <w:rStyle w:val="CommentReference"/>
        </w:rPr>
        <w:annotationRef/>
      </w:r>
      <w:r>
        <w:t>Tên policy-map định nghĩa đặc điểm lưu lượng</w:t>
      </w:r>
    </w:p>
  </w:comment>
  <w:comment w:id="42" w:author="TungBT" w:date="2017-04-22T17:21:00Z" w:initials="T">
    <w:p w14:paraId="37C32D66" w14:textId="77777777" w:rsidR="007C4011" w:rsidRDefault="007C4011" w:rsidP="007C6306">
      <w:pPr>
        <w:pStyle w:val="CommentText"/>
      </w:pPr>
      <w:r>
        <w:rPr>
          <w:rStyle w:val="CommentReference"/>
        </w:rPr>
        <w:annotationRef/>
      </w:r>
      <w:r>
        <w:t>Thiết lập giám sát lưu lượng</w:t>
      </w:r>
    </w:p>
    <w:p w14:paraId="55B178D2" w14:textId="77777777" w:rsidR="007C4011" w:rsidRDefault="007C4011" w:rsidP="007C6306">
      <w:pPr>
        <w:pStyle w:val="CommentText"/>
      </w:pPr>
      <w:r>
        <w:t>protocol: Giao thức tầng ứng dụng</w:t>
      </w:r>
    </w:p>
  </w:comment>
  <w:comment w:id="44" w:author="TungBT" w:date="2017-04-22T17:26:00Z" w:initials="T">
    <w:p w14:paraId="1474F72B" w14:textId="77777777" w:rsidR="007C4011" w:rsidRDefault="007C4011" w:rsidP="007C6306">
      <w:pPr>
        <w:pStyle w:val="CommentText"/>
      </w:pPr>
      <w:r>
        <w:rPr>
          <w:rStyle w:val="CommentReference"/>
        </w:rPr>
        <w:annotationRef/>
      </w:r>
      <w:r>
        <w:t>Áp đặt chính sách giám sát lên cổng giao tiếp mạng:</w:t>
      </w:r>
    </w:p>
    <w:p w14:paraId="663AEF28" w14:textId="77777777" w:rsidR="007C4011" w:rsidRPr="00426875" w:rsidRDefault="007C4011" w:rsidP="007C6306">
      <w:pPr>
        <w:pStyle w:val="CommentText"/>
        <w:rPr>
          <w:b/>
        </w:rPr>
      </w:pPr>
      <w:r>
        <w:rPr>
          <w:b/>
        </w:rPr>
        <w:t xml:space="preserve">global: </w:t>
      </w:r>
      <w:r w:rsidRPr="00426875">
        <w:t>áp</w:t>
      </w:r>
      <w:r>
        <w:t xml:space="preserve"> đặt lên tất cả các cổng</w:t>
      </w:r>
    </w:p>
  </w:comment>
  <w:comment w:id="45" w:author="TungBT" w:date="2017-04-22T23:13:00Z" w:initials="T">
    <w:p w14:paraId="7DF5B6C2" w14:textId="77777777" w:rsidR="007C4011" w:rsidRDefault="007C4011" w:rsidP="007C6306">
      <w:pPr>
        <w:pStyle w:val="CommentText"/>
      </w:pPr>
      <w:r>
        <w:rPr>
          <w:rStyle w:val="CommentReference"/>
        </w:rPr>
        <w:annotationRef/>
      </w:r>
      <w:r>
        <w:t>Thêm 1 regex vào class-map</w:t>
      </w:r>
    </w:p>
  </w:comment>
  <w:comment w:id="46" w:author="TungBT" w:date="2017-04-22T22:48:00Z" w:initials="T">
    <w:p w14:paraId="56711986" w14:textId="77777777" w:rsidR="007C4011" w:rsidRDefault="007C4011" w:rsidP="007C6306">
      <w:pPr>
        <w:pStyle w:val="CommentText"/>
      </w:pPr>
      <w:r>
        <w:rPr>
          <w:rStyle w:val="CommentReference"/>
        </w:rPr>
        <w:annotationRef/>
      </w:r>
      <w:r>
        <w:t>Tạo class-map xác định đặc điểm lưu lượng DNS cần giám sát:</w:t>
      </w:r>
    </w:p>
    <w:p w14:paraId="4BED1CFE" w14:textId="77777777" w:rsidR="007C4011" w:rsidRDefault="007C4011" w:rsidP="007C6306">
      <w:pPr>
        <w:pStyle w:val="CommentText"/>
      </w:pPr>
      <w:r>
        <w:t>match-all: lưu lượng có tất cả các đặc điểm đã chỉ ra</w:t>
      </w:r>
    </w:p>
    <w:p w14:paraId="627E2B04" w14:textId="77777777" w:rsidR="007C4011" w:rsidRDefault="007C4011" w:rsidP="007C6306">
      <w:pPr>
        <w:pStyle w:val="CommentText"/>
      </w:pPr>
      <w:r>
        <w:t>match-any: lưu lượng có một trong các đặc điểm đã chỉ ra</w:t>
      </w:r>
    </w:p>
  </w:comment>
  <w:comment w:id="47" w:author="TungBT" w:date="2017-04-22T22:51:00Z" w:initials="T">
    <w:p w14:paraId="1D452421" w14:textId="77777777" w:rsidR="007C4011" w:rsidRDefault="007C4011" w:rsidP="007C6306">
      <w:pPr>
        <w:pStyle w:val="CommentText"/>
      </w:pPr>
      <w:r>
        <w:rPr>
          <w:rStyle w:val="CommentReference"/>
        </w:rPr>
        <w:annotationRef/>
      </w:r>
      <w:r>
        <w:t>Đặc điểm các giá trị cờ trên tiêu đề</w:t>
      </w:r>
    </w:p>
    <w:p w14:paraId="0087BA24" w14:textId="77777777" w:rsidR="007C4011" w:rsidRDefault="007C4011" w:rsidP="007C6306">
      <w:pPr>
        <w:pStyle w:val="CommentText"/>
      </w:pPr>
      <w:r>
        <w:rPr>
          <w:b/>
        </w:rPr>
        <w:t xml:space="preserve">not: </w:t>
      </w:r>
      <w:r w:rsidRPr="004D702A">
        <w:t>không</w:t>
      </w:r>
      <w:r>
        <w:t xml:space="preserve"> có giá trị cờ chỉ ra</w:t>
      </w:r>
    </w:p>
    <w:p w14:paraId="71FCBABC" w14:textId="77777777" w:rsidR="007C4011" w:rsidRDefault="007C4011" w:rsidP="007C6306">
      <w:pPr>
        <w:pStyle w:val="CommentText"/>
      </w:pPr>
      <w:r w:rsidRPr="004D702A">
        <w:rPr>
          <w:b/>
        </w:rPr>
        <w:t xml:space="preserve">eq: </w:t>
      </w:r>
      <w:r w:rsidRPr="004D702A">
        <w:t xml:space="preserve">phải </w:t>
      </w:r>
      <w:r>
        <w:t>khớp với các giá trị cờ đã chỉ ra</w:t>
      </w:r>
    </w:p>
    <w:p w14:paraId="0794BF54" w14:textId="77777777" w:rsidR="007C4011" w:rsidRDefault="007C4011" w:rsidP="007C6306">
      <w:pPr>
        <w:pStyle w:val="CommentText"/>
      </w:pPr>
      <w:r>
        <w:t>f_name: tên cờ</w:t>
      </w:r>
    </w:p>
    <w:p w14:paraId="707CB049" w14:textId="77777777" w:rsidR="007C4011" w:rsidRPr="004D702A" w:rsidRDefault="007C4011" w:rsidP="007C6306">
      <w:pPr>
        <w:pStyle w:val="CommentText"/>
        <w:rPr>
          <w:b/>
        </w:rPr>
      </w:pPr>
      <w:r>
        <w:t xml:space="preserve">f_value: giá trị trường </w:t>
      </w:r>
    </w:p>
  </w:comment>
  <w:comment w:id="48" w:author="TungBT" w:date="2017-04-22T22:55:00Z" w:initials="T">
    <w:p w14:paraId="7A83D840" w14:textId="77777777" w:rsidR="007C4011" w:rsidRDefault="007C4011" w:rsidP="007C6306">
      <w:pPr>
        <w:pStyle w:val="CommentText"/>
      </w:pPr>
      <w:r>
        <w:rPr>
          <w:rStyle w:val="CommentReference"/>
        </w:rPr>
        <w:annotationRef/>
      </w:r>
      <w:r>
        <w:t>Loại thông điệp DNS</w:t>
      </w:r>
    </w:p>
  </w:comment>
  <w:comment w:id="49" w:author="TungBT" w:date="2017-04-22T22:57:00Z" w:initials="T">
    <w:p w14:paraId="2F0C19A5" w14:textId="77777777" w:rsidR="007C4011" w:rsidRDefault="007C4011" w:rsidP="007C6306">
      <w:pPr>
        <w:pStyle w:val="CommentText"/>
      </w:pPr>
      <w:r>
        <w:rPr>
          <w:rStyle w:val="CommentReference"/>
        </w:rPr>
        <w:annotationRef/>
      </w:r>
      <w:r>
        <w:t>Chứa loại thông tin tương ứng</w:t>
      </w:r>
    </w:p>
  </w:comment>
  <w:comment w:id="50" w:author="TungBT" w:date="2017-04-22T23:14:00Z" w:initials="T">
    <w:p w14:paraId="7E40954C" w14:textId="77777777" w:rsidR="007C4011" w:rsidRDefault="007C4011" w:rsidP="007C6306">
      <w:pPr>
        <w:pStyle w:val="CommentText"/>
      </w:pPr>
      <w:r>
        <w:rPr>
          <w:rStyle w:val="CommentReference"/>
        </w:rPr>
        <w:annotationRef/>
      </w:r>
      <w:r>
        <w:t>Chứa/không chứa tên miền so khớp với regex:</w:t>
      </w:r>
    </w:p>
    <w:p w14:paraId="0EAC73F5" w14:textId="77777777" w:rsidR="007C4011" w:rsidRDefault="007C4011" w:rsidP="007C6306">
      <w:pPr>
        <w:pStyle w:val="CommentText"/>
      </w:pPr>
      <w:r>
        <w:t>regex_name: tên biểu thức regex</w:t>
      </w:r>
    </w:p>
    <w:p w14:paraId="08E92E7C" w14:textId="77777777" w:rsidR="007C4011" w:rsidRDefault="007C4011" w:rsidP="007C6306">
      <w:pPr>
        <w:pStyle w:val="CommentText"/>
      </w:pPr>
      <w:r>
        <w:t>class_name: tên clas- map chứa biểu thức regex</w:t>
      </w:r>
    </w:p>
  </w:comment>
  <w:comment w:id="51" w:author="TungBT" w:date="2017-04-22T23:16:00Z" w:initials="T">
    <w:p w14:paraId="74A91287" w14:textId="77777777" w:rsidR="007C4011" w:rsidRDefault="007C4011" w:rsidP="007C6306">
      <w:pPr>
        <w:pStyle w:val="CommentText"/>
      </w:pPr>
      <w:r>
        <w:rPr>
          <w:rStyle w:val="CommentReference"/>
        </w:rPr>
        <w:annotationRef/>
      </w:r>
      <w:r>
        <w:t>Tạo policy-map giám sát lưu lượng DNS</w:t>
      </w:r>
    </w:p>
  </w:comment>
  <w:comment w:id="52" w:author="TungBT" w:date="2017-04-23T15:58:00Z" w:initials="T">
    <w:p w14:paraId="1538A9D3" w14:textId="77777777" w:rsidR="007C4011" w:rsidRDefault="007C4011" w:rsidP="007C6306">
      <w:pPr>
        <w:pStyle w:val="CommentText"/>
      </w:pPr>
      <w:r>
        <w:rPr>
          <w:rStyle w:val="CommentReference"/>
        </w:rPr>
        <w:annotationRef/>
      </w:r>
      <w:r>
        <w:rPr>
          <w:rStyle w:val="CommentReference"/>
        </w:rPr>
        <w:annotationRef/>
      </w:r>
      <w:r>
        <w:t>Cách thức xử lý lưu lượng:</w:t>
      </w:r>
    </w:p>
    <w:p w14:paraId="39D7C2F8" w14:textId="77777777" w:rsidR="007C4011" w:rsidRDefault="007C4011" w:rsidP="007C6306">
      <w:pPr>
        <w:pStyle w:val="CommentText"/>
      </w:pPr>
      <w:r>
        <w:t>drop: Hủy gói tin (và ghi log)</w:t>
      </w:r>
    </w:p>
    <w:p w14:paraId="255F6A3B" w14:textId="77777777" w:rsidR="007C4011" w:rsidRDefault="007C4011" w:rsidP="007C6306">
      <w:pPr>
        <w:pStyle w:val="CommentText"/>
      </w:pPr>
      <w:r>
        <w:t>drop-connection: Hủy kết nối (và ghi log)</w:t>
      </w:r>
    </w:p>
    <w:p w14:paraId="587B0D82" w14:textId="77777777" w:rsidR="007C4011" w:rsidRDefault="007C4011" w:rsidP="007C6306">
      <w:pPr>
        <w:pStyle w:val="CommentText"/>
      </w:pPr>
      <w:r>
        <w:t>log: ghi log</w:t>
      </w:r>
    </w:p>
  </w:comment>
  <w:comment w:id="53" w:author="TungBT" w:date="2017-04-22T23:53:00Z" w:initials="T">
    <w:p w14:paraId="03C21749" w14:textId="77777777" w:rsidR="007C4011" w:rsidRDefault="007C4011" w:rsidP="007C6306">
      <w:pPr>
        <w:pStyle w:val="CommentText"/>
      </w:pPr>
      <w:r>
        <w:rPr>
          <w:rStyle w:val="CommentReference"/>
        </w:rPr>
        <w:annotationRef/>
      </w:r>
      <w:r>
        <w:t>Giám sát các phiên truy vấn, chỉ chấp nhận các thông điệp DNS Response đầu tiên có ID trùng với DNS Query, bỏ qua các thông điệp còn lại</w:t>
      </w:r>
    </w:p>
  </w:comment>
  <w:comment w:id="54" w:author="TungBT" w:date="2017-04-22T23:44:00Z" w:initials="T">
    <w:p w14:paraId="480403F1" w14:textId="77777777" w:rsidR="007C4011" w:rsidRDefault="007C4011" w:rsidP="007C6306">
      <w:pPr>
        <w:pStyle w:val="CommentText"/>
      </w:pPr>
      <w:r>
        <w:rPr>
          <w:rStyle w:val="CommentReference"/>
        </w:rPr>
        <w:annotationRef/>
      </w:r>
      <w:r>
        <w:t>Kích thước tối đa của thông điệp DNS</w:t>
      </w:r>
    </w:p>
  </w:comment>
  <w:comment w:id="55" w:author="TungBT" w:date="2017-04-22T23:45:00Z" w:initials="T">
    <w:p w14:paraId="5D1805C6" w14:textId="77777777" w:rsidR="007C4011" w:rsidRDefault="007C4011" w:rsidP="007C6306">
      <w:pPr>
        <w:pStyle w:val="CommentText"/>
      </w:pPr>
      <w:r>
        <w:rPr>
          <w:rStyle w:val="CommentReference"/>
        </w:rPr>
        <w:annotationRef/>
      </w:r>
      <w:r>
        <w:t>Chuyển đổi địa chỉ theo cấu hình NAT đã định nghĩa</w:t>
      </w:r>
    </w:p>
  </w:comment>
  <w:comment w:id="56" w:author="TungBT" w:date="2017-04-22T23:47:00Z" w:initials="T">
    <w:p w14:paraId="7DA252DE" w14:textId="77777777" w:rsidR="007C4011" w:rsidRDefault="007C4011" w:rsidP="007C6306">
      <w:pPr>
        <w:pStyle w:val="CommentText"/>
      </w:pPr>
      <w:r>
        <w:rPr>
          <w:rStyle w:val="CommentReference"/>
        </w:rPr>
        <w:annotationRef/>
      </w:r>
      <w:r>
        <w:t>Sinh giá trị ngẫu nhiên cho Query ID</w:t>
      </w:r>
    </w:p>
  </w:comment>
  <w:comment w:id="57" w:author="TungBT" w:date="2017-04-22T23:47:00Z" w:initials="T">
    <w:p w14:paraId="57521BF6" w14:textId="77777777" w:rsidR="007C4011" w:rsidRDefault="007C4011" w:rsidP="007C6306">
      <w:pPr>
        <w:pStyle w:val="CommentText"/>
      </w:pPr>
      <w:r>
        <w:rPr>
          <w:rStyle w:val="CommentReference"/>
        </w:rPr>
        <w:annotationRef/>
      </w:r>
      <w:r>
        <w:t>Kiểm tra khuôn dạng thông điệp</w:t>
      </w:r>
    </w:p>
  </w:comment>
  <w:comment w:id="58" w:author="TungBT" w:date="2017-04-22T23:48:00Z" w:initials="T">
    <w:p w14:paraId="04079C64" w14:textId="77777777" w:rsidR="007C4011" w:rsidRPr="001469B5" w:rsidRDefault="007C4011" w:rsidP="007C6306">
      <w:pPr>
        <w:pStyle w:val="CommentText"/>
      </w:pPr>
      <w:r>
        <w:rPr>
          <w:rStyle w:val="CommentReference"/>
        </w:rPr>
        <w:annotationRef/>
      </w:r>
      <w:r>
        <w:t xml:space="preserve">Ghi log nếu số lượng thông điệp DNS có giá trị Query ID không phù hợp ượt quá </w:t>
      </w:r>
      <w:r w:rsidRPr="001469B5">
        <w:rPr>
          <w:i/>
        </w:rPr>
        <w:t>number</w:t>
      </w:r>
      <w:r>
        <w:rPr>
          <w:i/>
        </w:rPr>
        <w:t xml:space="preserve"> </w:t>
      </w:r>
      <w:r>
        <w:t xml:space="preserve">trong khoảng thời gian  </w:t>
      </w:r>
      <w:r w:rsidRPr="001469B5">
        <w:rPr>
          <w:i/>
        </w:rPr>
        <w:t>time</w:t>
      </w:r>
      <w:r>
        <w:t xml:space="preserve"> giây</w:t>
      </w:r>
    </w:p>
  </w:comment>
  <w:comment w:id="64" w:author="TungBT" w:date="2017-04-23T15:18:00Z" w:initials="T">
    <w:p w14:paraId="33074AA5" w14:textId="77777777" w:rsidR="007C4011" w:rsidRDefault="007C4011" w:rsidP="007C6306">
      <w:pPr>
        <w:pStyle w:val="CommentText"/>
      </w:pPr>
      <w:r>
        <w:rPr>
          <w:rStyle w:val="CommentReference"/>
        </w:rPr>
        <w:annotationRef/>
      </w:r>
      <w:r>
        <w:t>Tạo class-map xác định đặc điểm lưu lượng HTTP cần giám sát:</w:t>
      </w:r>
    </w:p>
    <w:p w14:paraId="39C77D20" w14:textId="77777777" w:rsidR="007C4011" w:rsidRDefault="007C4011" w:rsidP="007C6306">
      <w:pPr>
        <w:pStyle w:val="CommentText"/>
      </w:pPr>
      <w:r>
        <w:t>match-all: lưu lượng có tất cả các đặc điểm đã chỉ ra</w:t>
      </w:r>
    </w:p>
    <w:p w14:paraId="3517FEA8" w14:textId="77777777" w:rsidR="007C4011" w:rsidRDefault="007C4011" w:rsidP="007C6306">
      <w:pPr>
        <w:pStyle w:val="CommentText"/>
      </w:pPr>
      <w:r>
        <w:t>match-any: lưu lượng có một trong các đặc điểm đã chỉ ra</w:t>
      </w:r>
    </w:p>
  </w:comment>
  <w:comment w:id="65" w:author="TungBT" w:date="2017-04-23T15:32:00Z" w:initials="T">
    <w:p w14:paraId="74913830" w14:textId="77777777" w:rsidR="007C4011" w:rsidRDefault="007C4011" w:rsidP="007C6306">
      <w:pPr>
        <w:pStyle w:val="CommentText"/>
      </w:pPr>
      <w:r>
        <w:rPr>
          <w:rStyle w:val="CommentReference"/>
        </w:rPr>
        <w:annotationRef/>
      </w:r>
      <w:r>
        <w:t>Thông điệp HTTP Response có [không có] trường Content-type khác với thông điệp HTTP Request tương ứng</w:t>
      </w:r>
    </w:p>
  </w:comment>
  <w:comment w:id="66" w:author="TungBT" w:date="2017-04-23T15:32:00Z" w:initials="T">
    <w:p w14:paraId="02257C62" w14:textId="77777777" w:rsidR="007C4011" w:rsidRDefault="007C4011" w:rsidP="007C6306">
      <w:pPr>
        <w:pStyle w:val="CommentText"/>
      </w:pPr>
      <w:r>
        <w:rPr>
          <w:rStyle w:val="CommentReference"/>
        </w:rPr>
        <w:annotationRef/>
      </w:r>
      <w:r>
        <w:t>Thông điệp HTTP Request có [không có] giá trị tham số so khớp với regex</w:t>
      </w:r>
    </w:p>
  </w:comment>
  <w:comment w:id="67" w:author="TungBT" w:date="2017-04-23T15:32:00Z" w:initials="T">
    <w:p w14:paraId="7321614A" w14:textId="77777777" w:rsidR="007C4011" w:rsidRDefault="007C4011" w:rsidP="007C6306">
      <w:pPr>
        <w:pStyle w:val="CommentText"/>
      </w:pPr>
      <w:r>
        <w:rPr>
          <w:rStyle w:val="CommentReference"/>
        </w:rPr>
        <w:annotationRef/>
      </w:r>
      <w:r>
        <w:t xml:space="preserve">Thông điệp HTTP Request có [không có] phần dữ liệu so khớp với regex, hoặc kích thước lớn hơn </w:t>
      </w:r>
      <w:r w:rsidRPr="001B6199">
        <w:rPr>
          <w:i/>
        </w:rPr>
        <w:t>N</w:t>
      </w:r>
      <w:r>
        <w:t xml:space="preserve"> byte</w:t>
      </w:r>
    </w:p>
  </w:comment>
  <w:comment w:id="68" w:author="TungBT" w:date="2017-04-23T15:44:00Z" w:initials="T">
    <w:p w14:paraId="629E3BBC" w14:textId="77777777" w:rsidR="007C4011" w:rsidRDefault="007C4011" w:rsidP="007C6306">
      <w:pPr>
        <w:pStyle w:val="CommentText"/>
      </w:pPr>
      <w:r>
        <w:rPr>
          <w:rStyle w:val="CommentReference"/>
        </w:rPr>
        <w:annotationRef/>
      </w:r>
      <w:r>
        <w:rPr>
          <w:rStyle w:val="CommentReference"/>
        </w:rPr>
        <w:annotationRef/>
      </w:r>
      <w:r>
        <w:t>Thông điệp HTTP Request có [không có] trường trong tiêu đề đã chỉ ra hoặc so khớp với regex</w:t>
      </w:r>
    </w:p>
  </w:comment>
  <w:comment w:id="71" w:author="TungBT" w:date="2017-04-23T15:35:00Z" w:initials="T">
    <w:p w14:paraId="6B6682C5" w14:textId="77777777" w:rsidR="007C4011" w:rsidRDefault="007C4011" w:rsidP="007C6306">
      <w:pPr>
        <w:pStyle w:val="CommentText"/>
      </w:pPr>
      <w:r>
        <w:rPr>
          <w:rStyle w:val="CommentReference"/>
        </w:rPr>
        <w:annotationRef/>
      </w:r>
      <w:r>
        <w:t>Tên trường tiêu đề</w:t>
      </w:r>
    </w:p>
  </w:comment>
  <w:comment w:id="76" w:author="TungBT" w:date="2017-04-23T15:35:00Z" w:initials="T">
    <w:p w14:paraId="56B3B9D9" w14:textId="77777777" w:rsidR="007C4011" w:rsidRDefault="007C4011" w:rsidP="007C6306">
      <w:pPr>
        <w:pStyle w:val="CommentText"/>
      </w:pPr>
      <w:r>
        <w:rPr>
          <w:rStyle w:val="CommentReference"/>
        </w:rPr>
        <w:annotationRef/>
      </w:r>
      <w:r>
        <w:t>Giá trị của trường tiêu đề</w:t>
      </w:r>
    </w:p>
  </w:comment>
  <w:comment w:id="80" w:author="TungBT" w:date="2017-04-23T15:44:00Z" w:initials="T">
    <w:p w14:paraId="47EDA474" w14:textId="77777777" w:rsidR="007C4011" w:rsidRDefault="007C4011" w:rsidP="007C6306">
      <w:pPr>
        <w:pStyle w:val="CommentText"/>
      </w:pPr>
      <w:r>
        <w:rPr>
          <w:rStyle w:val="CommentReference"/>
        </w:rPr>
        <w:annotationRef/>
      </w:r>
      <w:r>
        <w:t xml:space="preserve">Thông điệp HTTP Request có [không có] trường trong tiêu đề đã chỉ ra hoặc so khớp với regex </w:t>
      </w:r>
    </w:p>
  </w:comment>
  <w:comment w:id="83" w:author="TungBT" w:date="2017-04-23T15:38:00Z" w:initials="T">
    <w:p w14:paraId="02CAE231" w14:textId="77777777" w:rsidR="007C4011" w:rsidRDefault="007C4011" w:rsidP="007C6306">
      <w:pPr>
        <w:pStyle w:val="CommentText"/>
      </w:pPr>
      <w:r>
        <w:rPr>
          <w:rStyle w:val="CommentReference"/>
        </w:rPr>
        <w:annotationRef/>
      </w:r>
      <w:r>
        <w:t>Tên trường tiêu đề</w:t>
      </w:r>
    </w:p>
  </w:comment>
  <w:comment w:id="90" w:author="TungBT" w:date="2017-04-23T15:41:00Z" w:initials="T">
    <w:p w14:paraId="3C54226E" w14:textId="77777777" w:rsidR="007C4011" w:rsidRDefault="007C4011" w:rsidP="007C6306">
      <w:pPr>
        <w:pStyle w:val="CommentText"/>
      </w:pPr>
      <w:r>
        <w:rPr>
          <w:rStyle w:val="CommentReference"/>
        </w:rPr>
        <w:annotationRef/>
      </w:r>
      <w:r>
        <w:t>Kích thước giá trị của trường tiêu đề</w:t>
      </w:r>
    </w:p>
  </w:comment>
  <w:comment w:id="93" w:author="TungBT" w:date="2017-04-23T15:38:00Z" w:initials="T">
    <w:p w14:paraId="02B9AB63" w14:textId="77777777" w:rsidR="007C4011" w:rsidRDefault="007C4011" w:rsidP="007C6306">
      <w:pPr>
        <w:pStyle w:val="CommentText"/>
      </w:pPr>
      <w:r>
        <w:rPr>
          <w:rStyle w:val="CommentReference"/>
        </w:rPr>
        <w:annotationRef/>
      </w:r>
      <w:r>
        <w:t>Số trường trên tiêu đề</w:t>
      </w:r>
    </w:p>
  </w:comment>
  <w:comment w:id="95" w:author="TungBT" w:date="2017-04-23T15:46:00Z" w:initials="T">
    <w:p w14:paraId="27F09BC8" w14:textId="77777777" w:rsidR="007C4011" w:rsidRDefault="007C4011" w:rsidP="007C6306">
      <w:pPr>
        <w:pStyle w:val="CommentText"/>
      </w:pPr>
      <w:r>
        <w:rPr>
          <w:rStyle w:val="CommentReference"/>
        </w:rPr>
        <w:annotationRef/>
      </w:r>
      <w:r>
        <w:t>Thông điệp HTTP Request có [không có] tiều đề mang đặc điểm đã chỉ ra</w:t>
      </w:r>
    </w:p>
  </w:comment>
  <w:comment w:id="103" w:author="TungBT" w:date="2017-04-23T15:44:00Z" w:initials="T">
    <w:p w14:paraId="5494FE95" w14:textId="77777777" w:rsidR="007C4011" w:rsidRDefault="007C4011" w:rsidP="007C6306">
      <w:pPr>
        <w:pStyle w:val="CommentText"/>
      </w:pPr>
      <w:r>
        <w:rPr>
          <w:rStyle w:val="CommentReference"/>
        </w:rPr>
        <w:annotationRef/>
      </w:r>
      <w:r>
        <w:t>Thông điệp HTTP Request có [không có] phương thức đã chỉ ra hoặc so khớp với regex</w:t>
      </w:r>
    </w:p>
  </w:comment>
  <w:comment w:id="111" w:author="TungBT" w:date="2017-04-23T15:45:00Z" w:initials="T">
    <w:p w14:paraId="72F76A13" w14:textId="77777777" w:rsidR="007C4011" w:rsidRDefault="007C4011" w:rsidP="007C6306">
      <w:pPr>
        <w:pStyle w:val="CommentText"/>
      </w:pPr>
      <w:r>
        <w:rPr>
          <w:rStyle w:val="CommentReference"/>
        </w:rPr>
        <w:annotationRef/>
      </w:r>
      <w:r>
        <w:t>Thông điệp HTTP Request có [không có] giá trị URI mang đặc điểm đã chỉ ra</w:t>
      </w:r>
    </w:p>
  </w:comment>
  <w:comment w:id="120" w:author="TungBT" w:date="2017-04-23T15:47:00Z" w:initials="T">
    <w:p w14:paraId="18AD53D7" w14:textId="77777777" w:rsidR="007C4011" w:rsidRDefault="007C4011" w:rsidP="007C6306">
      <w:pPr>
        <w:pStyle w:val="CommentText"/>
      </w:pPr>
      <w:r>
        <w:rPr>
          <w:rStyle w:val="CommentReference"/>
        </w:rPr>
        <w:annotationRef/>
      </w:r>
      <w:r>
        <w:t>Thông điệp HTTP Response có [không có] phần thân mang các đặc điểm đã chỉ ra</w:t>
      </w:r>
    </w:p>
  </w:comment>
  <w:comment w:id="132" w:author="TungBT" w:date="2017-04-23T15:48:00Z" w:initials="T">
    <w:p w14:paraId="4C76192D" w14:textId="77777777" w:rsidR="007C4011" w:rsidRDefault="007C4011" w:rsidP="007C6306">
      <w:pPr>
        <w:pStyle w:val="CommentText"/>
      </w:pPr>
      <w:r>
        <w:rPr>
          <w:rStyle w:val="CommentReference"/>
        </w:rPr>
        <w:annotationRef/>
      </w:r>
      <w:r>
        <w:t>Thông điệp HTTP Response có [không có] trường tiêu đề mang đặc điểm đã chỉ ra</w:t>
      </w:r>
    </w:p>
  </w:comment>
  <w:comment w:id="142" w:author="TungBT" w:date="2017-04-23T15:49:00Z" w:initials="T">
    <w:p w14:paraId="69B0A46B" w14:textId="77777777" w:rsidR="007C4011" w:rsidRDefault="007C4011" w:rsidP="007C6306">
      <w:pPr>
        <w:pStyle w:val="CommentText"/>
      </w:pPr>
      <w:r>
        <w:rPr>
          <w:rStyle w:val="CommentReference"/>
        </w:rPr>
        <w:annotationRef/>
      </w:r>
      <w:r>
        <w:rPr>
          <w:rStyle w:val="CommentReference"/>
        </w:rPr>
        <w:annotationRef/>
      </w:r>
      <w:r>
        <w:t>Thông điệp HTTP Response có [không có] trường tiêu đề mang đặc điểm đã chỉ ra</w:t>
      </w:r>
    </w:p>
  </w:comment>
  <w:comment w:id="154" w:author="TungBT" w:date="2017-04-23T15:50:00Z" w:initials="T">
    <w:p w14:paraId="38A08B3E" w14:textId="77777777" w:rsidR="007C4011" w:rsidRDefault="007C4011" w:rsidP="007C6306">
      <w:pPr>
        <w:pStyle w:val="CommentText"/>
      </w:pPr>
      <w:r>
        <w:rPr>
          <w:rStyle w:val="CommentReference"/>
        </w:rPr>
        <w:annotationRef/>
      </w:r>
      <w:r>
        <w:t>Thông điệp HTTP Response có [không có] tiều đề mang đặc điểm đã chỉ ra</w:t>
      </w:r>
    </w:p>
  </w:comment>
  <w:comment w:id="162" w:author="TungBT" w:date="2017-04-23T15:51:00Z" w:initials="T">
    <w:p w14:paraId="020A925C" w14:textId="77777777" w:rsidR="007C4011" w:rsidRDefault="007C4011" w:rsidP="007C6306">
      <w:pPr>
        <w:pStyle w:val="CommentText"/>
      </w:pPr>
      <w:r>
        <w:rPr>
          <w:rStyle w:val="CommentReference"/>
        </w:rPr>
        <w:annotationRef/>
      </w:r>
      <w:r>
        <w:t>Thông điệp HTTP Response có [không có] dòng trạng thái so khớp với regex</w:t>
      </w:r>
    </w:p>
  </w:comment>
  <w:comment w:id="168" w:author="TungBT" w:date="2017-04-23T15:52:00Z" w:initials="T">
    <w:p w14:paraId="6A9D75D0" w14:textId="77777777" w:rsidR="007C4011" w:rsidRDefault="007C4011" w:rsidP="007C6306">
      <w:pPr>
        <w:pStyle w:val="CommentText"/>
      </w:pPr>
      <w:r>
        <w:rPr>
          <w:rStyle w:val="CommentReference"/>
        </w:rPr>
        <w:annotationRef/>
      </w:r>
      <w:r>
        <w:t>Tạo policy-map giám sát lưu lượng DNS</w:t>
      </w:r>
    </w:p>
  </w:comment>
  <w:comment w:id="169" w:author="TungBT" w:date="2017-04-23T16:00:00Z" w:initials="T">
    <w:p w14:paraId="35BD94B7" w14:textId="77777777" w:rsidR="007C4011" w:rsidRDefault="007C4011" w:rsidP="007C6306">
      <w:pPr>
        <w:pStyle w:val="CommentText"/>
      </w:pPr>
      <w:r>
        <w:rPr>
          <w:rStyle w:val="CommentReference"/>
        </w:rPr>
        <w:annotationRef/>
      </w:r>
      <w:r>
        <w:rPr>
          <w:rStyle w:val="CommentReference"/>
        </w:rPr>
        <w:annotationRef/>
      </w:r>
      <w:r>
        <w:rPr>
          <w:rStyle w:val="CommentReference"/>
        </w:rPr>
        <w:annotationRef/>
      </w:r>
      <w:r>
        <w:t>Cách thức xử lý lưu lượng:</w:t>
      </w:r>
    </w:p>
    <w:p w14:paraId="44FF0D64" w14:textId="77777777" w:rsidR="007C4011" w:rsidRDefault="007C4011" w:rsidP="007C6306">
      <w:pPr>
        <w:pStyle w:val="CommentText"/>
      </w:pPr>
      <w:r>
        <w:t>drop-connection: Hủy kết nối (và ghi log)</w:t>
      </w:r>
    </w:p>
    <w:p w14:paraId="07B1982A" w14:textId="77777777" w:rsidR="007C4011" w:rsidRDefault="007C4011" w:rsidP="007C6306">
      <w:pPr>
        <w:pStyle w:val="CommentText"/>
      </w:pPr>
      <w:r>
        <w:t>drop-connection: Hủy kết nối, gửi gói tin TCP Reset (và ghi log)</w:t>
      </w:r>
    </w:p>
    <w:p w14:paraId="432726C6" w14:textId="77777777" w:rsidR="007C4011" w:rsidRDefault="007C4011" w:rsidP="007C6306">
      <w:pPr>
        <w:pStyle w:val="CommentText"/>
      </w:pPr>
      <w:r>
        <w:t>log: ghi log</w:t>
      </w:r>
    </w:p>
    <w:p w14:paraId="50075784" w14:textId="77777777" w:rsidR="007C4011" w:rsidRDefault="007C4011" w:rsidP="007C6306">
      <w:pPr>
        <w:pStyle w:val="CommentText"/>
      </w:pPr>
    </w:p>
  </w:comment>
  <w:comment w:id="170" w:author="TungBT" w:date="2017-04-23T16:03:00Z" w:initials="T">
    <w:p w14:paraId="44B537C6" w14:textId="77777777" w:rsidR="007C4011" w:rsidRDefault="007C4011" w:rsidP="007C6306">
      <w:pPr>
        <w:pStyle w:val="CommentText"/>
      </w:pPr>
      <w:r>
        <w:rPr>
          <w:rStyle w:val="CommentReference"/>
        </w:rPr>
        <w:annotationRef/>
      </w:r>
      <w:r>
        <w:t>Kích thước phần thân tối đa tính theo số ký tự của thông điệp HTTP</w:t>
      </w:r>
    </w:p>
  </w:comment>
  <w:comment w:id="172" w:author="TungBT" w:date="2017-04-23T16:04:00Z" w:initials="T">
    <w:p w14:paraId="77297214" w14:textId="77777777" w:rsidR="007C4011" w:rsidRDefault="007C4011" w:rsidP="007C6306">
      <w:pPr>
        <w:pStyle w:val="CommentText"/>
      </w:pPr>
      <w:r>
        <w:rPr>
          <w:rStyle w:val="CommentReference"/>
        </w:rPr>
        <w:annotationRef/>
      </w:r>
      <w:r>
        <w:t>Xử lý các gói tin vi phạm giao thức</w:t>
      </w:r>
    </w:p>
  </w:comment>
  <w:comment w:id="178" w:author="TungBT" w:date="2017-04-23T16:05:00Z" w:initials="T">
    <w:p w14:paraId="0C0A7097" w14:textId="77777777" w:rsidR="007C4011" w:rsidRDefault="007C4011" w:rsidP="007C6306">
      <w:pPr>
        <w:pStyle w:val="CommentText"/>
      </w:pPr>
      <w:r>
        <w:rPr>
          <w:rStyle w:val="CommentReference"/>
        </w:rPr>
        <w:annotationRef/>
      </w:r>
      <w:r>
        <w:t>Xâu thay thế cho trường server trong tiêu đề để che giấu thông tin về máy chủ</w:t>
      </w:r>
    </w:p>
  </w:comment>
  <w:comment w:id="180" w:author="TungBT" w:date="2017-04-23T22:36:00Z" w:initials="T">
    <w:p w14:paraId="078E0622" w14:textId="77777777" w:rsidR="007C4011" w:rsidRDefault="007C4011" w:rsidP="007C6306">
      <w:pPr>
        <w:pStyle w:val="CommentText"/>
      </w:pPr>
      <w:r>
        <w:rPr>
          <w:rStyle w:val="CommentReference"/>
        </w:rPr>
        <w:annotationRef/>
      </w:r>
      <w:r>
        <w:t>Vị trí chèn luật mới vào</w:t>
      </w:r>
    </w:p>
  </w:comment>
  <w:comment w:id="181" w:author="TungBT" w:date="2017-04-23T22:36:00Z" w:initials="T">
    <w:p w14:paraId="6E8DFF72" w14:textId="77777777" w:rsidR="007C4011" w:rsidRDefault="007C4011" w:rsidP="007C6306">
      <w:pPr>
        <w:pStyle w:val="CommentText"/>
      </w:pPr>
      <w:r>
        <w:rPr>
          <w:rStyle w:val="CommentReference"/>
        </w:rPr>
        <w:annotationRef/>
      </w:r>
      <w:r>
        <w:t>Vị trí chèn luật mới vào</w:t>
      </w:r>
    </w:p>
  </w:comment>
  <w:comment w:id="182" w:author="Bui Trong Tung" w:date="2018-02-01T07:52:00Z" w:initials="BTT">
    <w:p w14:paraId="588DA1FD" w14:textId="77777777" w:rsidR="007C4011" w:rsidRDefault="007C4011" w:rsidP="007C6306">
      <w:pPr>
        <w:pStyle w:val="CommentText"/>
      </w:pPr>
      <w:r>
        <w:rPr>
          <w:rStyle w:val="CommentReference"/>
        </w:rPr>
        <w:annotationRef/>
      </w:r>
      <w:r>
        <w:t>Tên của chain</w:t>
      </w:r>
    </w:p>
  </w:comment>
  <w:comment w:id="183" w:author="Bui Trong Tung" w:date="2018-02-01T07:52:00Z" w:initials="BTT">
    <w:p w14:paraId="4C8C3E34" w14:textId="77777777" w:rsidR="007C4011" w:rsidRDefault="007C4011" w:rsidP="007C6306">
      <w:pPr>
        <w:pStyle w:val="CommentText"/>
      </w:pPr>
      <w:r>
        <w:rPr>
          <w:rStyle w:val="CommentReference"/>
        </w:rPr>
        <w:annotationRef/>
      </w:r>
      <w:r>
        <w:t>Cách thức xử lý</w:t>
      </w:r>
    </w:p>
  </w:comment>
  <w:comment w:id="184" w:author="Bui Trong Tung" w:date="2018-02-01T07:49:00Z" w:initials="BTT">
    <w:p w14:paraId="3B3B1BD2" w14:textId="77777777" w:rsidR="007C4011" w:rsidRDefault="007C4011" w:rsidP="007C6306">
      <w:pPr>
        <w:pStyle w:val="CommentText"/>
      </w:pPr>
      <w:r>
        <w:rPr>
          <w:rStyle w:val="CommentReference"/>
        </w:rPr>
        <w:annotationRef/>
      </w:r>
      <w:r>
        <w:t>Tùy chọn: Tên của chain</w:t>
      </w:r>
    </w:p>
  </w:comment>
  <w:comment w:id="190" w:author="Bui Trong Tung [2]" w:date="2021-02-25T21:20:00Z" w:initials="BTT">
    <w:p w14:paraId="7D97B4C1" w14:textId="3F6753F1" w:rsidR="007C4011" w:rsidRDefault="007C4011">
      <w:pPr>
        <w:pStyle w:val="CommentText"/>
      </w:pPr>
      <w:r>
        <w:rPr>
          <w:rStyle w:val="CommentReference"/>
        </w:rPr>
        <w:annotationRef/>
      </w:r>
      <w:r>
        <w:t>Cấu hình định tuyến tới phân vùng mạng DMZ</w:t>
      </w:r>
    </w:p>
  </w:comment>
  <w:comment w:id="191" w:author="Bui Trong Tung [2]" w:date="2021-02-25T21:00:00Z" w:initials="BTT">
    <w:p w14:paraId="5901C0DC" w14:textId="6D46FC5F" w:rsidR="007C4011" w:rsidRDefault="007C4011">
      <w:pPr>
        <w:pStyle w:val="CommentText"/>
      </w:pPr>
      <w:r>
        <w:rPr>
          <w:rStyle w:val="CommentReference"/>
        </w:rPr>
        <w:annotationRef/>
      </w:r>
      <w:r>
        <w:t>Định nghĩa ACL cho dịch vụ NAT</w:t>
      </w:r>
    </w:p>
  </w:comment>
  <w:comment w:id="192" w:author="Bui Trong Tung [2]" w:date="2021-02-25T21:26:00Z" w:initials="BTT">
    <w:p w14:paraId="010FDDC2" w14:textId="32DA61FC" w:rsidR="007C4011" w:rsidRDefault="007C4011">
      <w:pPr>
        <w:pStyle w:val="CommentText"/>
      </w:pPr>
      <w:r>
        <w:rPr>
          <w:rStyle w:val="CommentReference"/>
        </w:rPr>
        <w:annotationRef/>
      </w:r>
      <w:r>
        <w:t>Định nghĩa ACL cho luồng lưu lượng từ phân vùng DMZ</w:t>
      </w:r>
    </w:p>
  </w:comment>
  <w:comment w:id="193" w:author="Bui Trong Tung [2]" w:date="2021-02-25T21:26:00Z" w:initials="BTT">
    <w:p w14:paraId="6AF99AE2" w14:textId="554AAAC6" w:rsidR="007C4011" w:rsidRDefault="007C4011">
      <w:pPr>
        <w:pStyle w:val="CommentText"/>
      </w:pPr>
      <w:r>
        <w:rPr>
          <w:rStyle w:val="CommentReference"/>
        </w:rPr>
        <w:annotationRef/>
      </w:r>
      <w:r>
        <w:t>Chỉ định cổng ngoài của dịch vụ NAT</w:t>
      </w:r>
    </w:p>
  </w:comment>
  <w:comment w:id="194" w:author="Bui Trong Tung [2]" w:date="2021-02-25T21:26:00Z" w:initials="BTT">
    <w:p w14:paraId="2C8648D2" w14:textId="514F4552" w:rsidR="007C4011" w:rsidRDefault="007C4011">
      <w:pPr>
        <w:pStyle w:val="CommentText"/>
      </w:pPr>
      <w:r>
        <w:rPr>
          <w:rStyle w:val="CommentReference"/>
        </w:rPr>
        <w:annotationRef/>
      </w:r>
      <w:r>
        <w:t>Chỉ định cổng trong của dịch vụ NAT</w:t>
      </w:r>
    </w:p>
  </w:comment>
  <w:comment w:id="195" w:author="Bui Trong Tung [2]" w:date="2021-02-25T21:27:00Z" w:initials="BTT">
    <w:p w14:paraId="504BDD29" w14:textId="20484961" w:rsidR="007C4011" w:rsidRDefault="007C4011">
      <w:pPr>
        <w:pStyle w:val="CommentText"/>
      </w:pPr>
      <w:r>
        <w:rPr>
          <w:rStyle w:val="CommentReference"/>
        </w:rPr>
        <w:annotationRef/>
      </w:r>
      <w:r>
        <w:t>Cổng giao tiếp trên MO-GW kết nối với phân vùng Managament. Các dữ liệu tới phân vùng Management đi ra (outbound) khỏi cổng này. Do đó, ta áp dụng ACL toManagement với luồng ra trên cổng này.</w:t>
      </w:r>
    </w:p>
  </w:comment>
  <w:comment w:id="196" w:author="Bui Trong Tung [2]" w:date="2021-02-25T21:28:00Z" w:initials="BTT">
    <w:p w14:paraId="1A3E27D7" w14:textId="2C987B48" w:rsidR="007C4011" w:rsidRDefault="007C4011">
      <w:pPr>
        <w:pStyle w:val="CommentText"/>
      </w:pPr>
      <w:r>
        <w:rPr>
          <w:rStyle w:val="CommentReference"/>
        </w:rPr>
        <w:annotationRef/>
      </w:r>
      <w:r>
        <w:t>Áp dụng ACL toManagement tới luồng ra (outbound) của cổng Gig0/1..</w:t>
      </w:r>
    </w:p>
  </w:comment>
  <w:comment w:id="198" w:author="Bui Trong Tung [2]" w:date="2021-02-26T22:04:00Z" w:initials="BTT">
    <w:p w14:paraId="171AA886" w14:textId="2BFD4CC9" w:rsidR="007C4011" w:rsidRDefault="007C4011">
      <w:pPr>
        <w:pStyle w:val="CommentText"/>
      </w:pPr>
      <w:r>
        <w:rPr>
          <w:rStyle w:val="CommentReference"/>
        </w:rPr>
        <w:annotationRef/>
      </w:r>
      <w:r>
        <w:t>Định nghĩa ACL kiểm soát lưu lượng đi từ vùng mạng Internet</w:t>
      </w:r>
    </w:p>
  </w:comment>
  <w:comment w:id="199" w:author="Bui Trong Tung [2]" w:date="2021-02-26T22:05:00Z" w:initials="BTT">
    <w:p w14:paraId="04E99A85" w14:textId="5C153F75" w:rsidR="007C4011" w:rsidRDefault="007C4011">
      <w:pPr>
        <w:pStyle w:val="CommentText"/>
      </w:pPr>
      <w:r>
        <w:rPr>
          <w:rStyle w:val="CommentReference"/>
        </w:rPr>
        <w:annotationRef/>
      </w:r>
      <w:r>
        <w:t>Áp dụng ACL vừa định nghĩa cho luồng vào (inbound) của cổng s0/3/0.</w:t>
      </w:r>
    </w:p>
  </w:comment>
  <w:comment w:id="200" w:author="Bui Trong Tung [2]" w:date="2021-02-26T22:18:00Z" w:initials="BTT">
    <w:p w14:paraId="2F778CC5" w14:textId="54084372" w:rsidR="007C4011" w:rsidRDefault="007C4011">
      <w:pPr>
        <w:pStyle w:val="CommentText"/>
      </w:pPr>
      <w:r>
        <w:rPr>
          <w:rStyle w:val="CommentReference"/>
        </w:rPr>
        <w:annotationRef/>
      </w:r>
      <w:r>
        <w:t>Định nghĩa ACL kiểm soát lưu lượng từ phân vùng Production. Do quy tắc thứ tự khi sử dụng ACL nên chúng ta phải định nghĩa luật cấm (deny) trước. Khi luật này đã được áp dụng thì luật permit any any cho phép mọi không được xét đến. Như vậy có thể nói rằng luật này chỉ không cho phép lưu lượng ICMP tới phân vùng Production.</w:t>
      </w:r>
    </w:p>
  </w:comment>
  <w:comment w:id="201" w:author="Bui Trong Tung [2]" w:date="2021-02-26T22:18:00Z" w:initials="BTT">
    <w:p w14:paraId="11AA1C71" w14:textId="0CBE6366" w:rsidR="007C4011" w:rsidRDefault="007C4011" w:rsidP="00E65433">
      <w:pPr>
        <w:pStyle w:val="CommentText"/>
      </w:pPr>
      <w:r>
        <w:rPr>
          <w:rStyle w:val="CommentReference"/>
        </w:rPr>
        <w:annotationRef/>
      </w:r>
      <w:r>
        <w:t>Định nghĩa ACL kiểm soát lưu lượng từ phân vùng Production. Do quy tắc thứ tự khi sử dụng ACL nên chúng ta phải định nghĩa luật cấm (deny) trước. Khi luật này đã được áp dụng thì luật permit any any cho phép mọi không được xét đến. Như vậy có thể nói rằng luật này chỉ không cho phép lưu lượng ICMP tới phân vùng DMZ</w:t>
      </w:r>
    </w:p>
  </w:comment>
  <w:comment w:id="203" w:author="Bui Trong Tung [2]" w:date="2021-02-24T15:22:00Z" w:initials="BTT">
    <w:p w14:paraId="2B607FB4" w14:textId="7A986136" w:rsidR="007C4011" w:rsidRDefault="007C4011">
      <w:pPr>
        <w:pStyle w:val="CommentText"/>
      </w:pPr>
      <w:r>
        <w:rPr>
          <w:rStyle w:val="CommentReference"/>
        </w:rPr>
        <w:annotationRef/>
      </w:r>
      <w:r>
        <w:t>Cisco Packet Tracer không hỗ trợ Reflexive ACL. Có thể sử dụng phần mềm giả lập khác như Packet Tracer để thực hiện.</w:t>
      </w:r>
    </w:p>
  </w:comment>
  <w:comment w:id="205" w:author="Bui Trong Tung [2]" w:date="2021-02-27T14:31:00Z" w:initials="BTT">
    <w:p w14:paraId="5A7ADF40" w14:textId="6D3F225C" w:rsidR="007C4011" w:rsidRDefault="007C4011">
      <w:pPr>
        <w:pStyle w:val="CommentText"/>
      </w:pPr>
      <w:r>
        <w:rPr>
          <w:rStyle w:val="CommentReference"/>
        </w:rPr>
        <w:annotationRef/>
      </w:r>
      <w:r>
        <w:t>Theo quy ước mặc định, với tên này, cổng Gig1/8 có mức an ninh (security level) là 0.</w:t>
      </w:r>
    </w:p>
  </w:comment>
  <w:comment w:id="206" w:author="Bui Trong Tung [2]" w:date="2021-02-27T14:32:00Z" w:initials="BTT">
    <w:p w14:paraId="311759D9" w14:textId="42740D04" w:rsidR="007C4011" w:rsidRDefault="007C4011">
      <w:pPr>
        <w:pStyle w:val="CommentText"/>
      </w:pPr>
      <w:r>
        <w:rPr>
          <w:rStyle w:val="CommentReference"/>
        </w:rPr>
        <w:annotationRef/>
      </w:r>
      <w:r>
        <w:t>Thiết lập mức an ninh cho cổng Gig1/1, kết nối với phân vùng DMZ, là 30</w:t>
      </w:r>
    </w:p>
  </w:comment>
  <w:comment w:id="207" w:author="Bui Trong Tung [2]" w:date="2021-02-27T14:33:00Z" w:initials="BTT">
    <w:p w14:paraId="40414897" w14:textId="3C617FE0" w:rsidR="007C4011" w:rsidRDefault="007C4011">
      <w:pPr>
        <w:pStyle w:val="CommentText"/>
      </w:pPr>
      <w:r>
        <w:rPr>
          <w:rStyle w:val="CommentReference"/>
        </w:rPr>
        <w:annotationRef/>
      </w:r>
      <w:r>
        <w:t>Thiết lập mức an ninh cho cổng Gig1/1, kết nối với phân vùng Production, là 80</w:t>
      </w:r>
    </w:p>
  </w:comment>
  <w:comment w:id="208" w:author="Bui Trong Tung [2]" w:date="2021-02-27T14:36:00Z" w:initials="BTT">
    <w:p w14:paraId="14A5E4B5" w14:textId="190AB8A6" w:rsidR="007C4011" w:rsidRDefault="007C4011">
      <w:pPr>
        <w:pStyle w:val="CommentText"/>
      </w:pPr>
      <w:r>
        <w:rPr>
          <w:rStyle w:val="CommentReference"/>
        </w:rPr>
        <w:annotationRef/>
      </w:r>
      <w:r>
        <w:t>Cấu hình định tuyến để chuyển tiếp dữ liệu tới ISP</w:t>
      </w:r>
    </w:p>
  </w:comment>
  <w:comment w:id="209" w:author="TungBT" w:date="2017-04-25T12:45:00Z" w:initials="T">
    <w:p w14:paraId="64F6DFA1" w14:textId="77777777" w:rsidR="007C4011" w:rsidRDefault="007C4011" w:rsidP="00BD6E06">
      <w:pPr>
        <w:pStyle w:val="CommentText"/>
      </w:pPr>
      <w:r>
        <w:rPr>
          <w:rStyle w:val="CommentReference"/>
        </w:rPr>
        <w:annotationRef/>
      </w:r>
      <w:r>
        <w:t>Cấu hình NAT cho phân vùng inside</w:t>
      </w:r>
    </w:p>
  </w:comment>
  <w:comment w:id="210" w:author="Bui Trong Tung [2]" w:date="2021-02-27T19:49:00Z" w:initials="BTT">
    <w:p w14:paraId="51721E0D" w14:textId="1D11DE3A" w:rsidR="007C4011" w:rsidRDefault="007C4011">
      <w:pPr>
        <w:pStyle w:val="CommentText"/>
      </w:pPr>
      <w:r>
        <w:rPr>
          <w:rStyle w:val="CommentReference"/>
        </w:rPr>
        <w:annotationRef/>
      </w:r>
      <w:r>
        <w:t>Thiết lập chính sách cho lưu lượng ICMP</w:t>
      </w:r>
    </w:p>
  </w:comment>
  <w:comment w:id="211" w:author="Bui Trong Tung [2]" w:date="2021-02-27T19:50:00Z" w:initials="BTT">
    <w:p w14:paraId="5187059A" w14:textId="2BFCAE5A" w:rsidR="007C4011" w:rsidRDefault="007C4011">
      <w:pPr>
        <w:pStyle w:val="CommentText"/>
      </w:pPr>
      <w:r>
        <w:rPr>
          <w:rStyle w:val="CommentReference"/>
        </w:rPr>
        <w:annotationRef/>
      </w:r>
      <w:r>
        <w:t>Cho phép lưu lượng ICMP đi qua cổng Prodution(tức là Gig1/2)</w:t>
      </w:r>
    </w:p>
  </w:comment>
  <w:comment w:id="212" w:author="Bui Trong Tung [2]" w:date="2021-02-27T19:51:00Z" w:initials="BTT">
    <w:p w14:paraId="7A9B268B" w14:textId="32BCB8F8" w:rsidR="007C4011" w:rsidRDefault="007C4011">
      <w:pPr>
        <w:pStyle w:val="CommentText"/>
      </w:pPr>
      <w:r>
        <w:rPr>
          <w:rStyle w:val="CommentReference"/>
        </w:rPr>
        <w:annotationRef/>
      </w:r>
      <w:r>
        <w:t>Cho phép lưu lượng ICMP đi qua cổng DMZ(tức là Gig1/1)</w:t>
      </w:r>
    </w:p>
  </w:comment>
  <w:comment w:id="213" w:author="TungBT" w:date="2017-04-25T10:00:00Z" w:initials="T">
    <w:p w14:paraId="5155D167" w14:textId="77777777" w:rsidR="007C4011" w:rsidRDefault="007C4011" w:rsidP="00BD6E06">
      <w:pPr>
        <w:pStyle w:val="CommentText"/>
      </w:pPr>
      <w:r>
        <w:rPr>
          <w:rStyle w:val="CommentReference"/>
        </w:rPr>
        <w:annotationRef/>
      </w:r>
      <w:r>
        <w:t>Lưu cấu hình</w:t>
      </w:r>
    </w:p>
  </w:comment>
  <w:comment w:id="215" w:author="Bui Trong Tung [2]" w:date="2021-02-27T20:15:00Z" w:initials="BTT">
    <w:p w14:paraId="084F0610" w14:textId="4E8DA1E9" w:rsidR="007C4011" w:rsidRDefault="007C4011">
      <w:pPr>
        <w:pStyle w:val="CommentText"/>
      </w:pPr>
      <w:r>
        <w:rPr>
          <w:rStyle w:val="CommentReference"/>
        </w:rPr>
        <w:annotationRef/>
      </w:r>
      <w:r>
        <w:t>Định nghĩa ACL cho phép truy cập dịch vụ Web trên Web Server từ địa chỉ bất kỳ.</w:t>
      </w:r>
    </w:p>
  </w:comment>
  <w:comment w:id="216" w:author="Bui Trong Tung [2]" w:date="2021-02-27T20:15:00Z" w:initials="BTT">
    <w:p w14:paraId="2A8935B9" w14:textId="094ED823" w:rsidR="007C4011" w:rsidRDefault="007C4011">
      <w:pPr>
        <w:pStyle w:val="CommentText"/>
      </w:pPr>
      <w:r>
        <w:rPr>
          <w:rStyle w:val="CommentReference"/>
        </w:rPr>
        <w:annotationRef/>
      </w:r>
      <w:r>
        <w:t>Áp dụng ACL cho lưu lượng vào (inbound) trên cổng Internet (tức là Gig1/8).</w:t>
      </w:r>
    </w:p>
  </w:comment>
  <w:comment w:id="218" w:author="Bui Trong Tung [2]" w:date="2021-02-28T18:11:00Z" w:initials="BTT">
    <w:p w14:paraId="57751F7A" w14:textId="4C1C3535" w:rsidR="00D6487D" w:rsidRDefault="00D6487D">
      <w:pPr>
        <w:pStyle w:val="CommentText"/>
      </w:pPr>
      <w:r>
        <w:rPr>
          <w:rStyle w:val="CommentReference"/>
        </w:rPr>
        <w:annotationRef/>
      </w:r>
      <w:r>
        <w:t>So khớp giao thức là TCP</w:t>
      </w:r>
    </w:p>
  </w:comment>
  <w:comment w:id="219" w:author="Bui Trong Tung [2]" w:date="2021-02-28T18:10:00Z" w:initials="BTT">
    <w:p w14:paraId="4562EF53" w14:textId="7B7876DE" w:rsidR="00D6487D" w:rsidRDefault="00D6487D">
      <w:pPr>
        <w:pStyle w:val="CommentText"/>
      </w:pPr>
      <w:r>
        <w:rPr>
          <w:rStyle w:val="CommentReference"/>
        </w:rPr>
        <w:annotationRef/>
      </w:r>
      <w:r>
        <w:t>So khớp lưu lượng có cổng đích là 80 là cổng dịch vụ HTTP</w:t>
      </w:r>
    </w:p>
  </w:comment>
  <w:comment w:id="220" w:author="Bui Trong Tung [2]" w:date="2021-02-28T18:11:00Z" w:initials="BTT">
    <w:p w14:paraId="71320652" w14:textId="35B5FBE7" w:rsidR="00D6487D" w:rsidRDefault="00D6487D">
      <w:pPr>
        <w:pStyle w:val="CommentText"/>
      </w:pPr>
      <w:r>
        <w:rPr>
          <w:rStyle w:val="CommentReference"/>
        </w:rPr>
        <w:annotationRef/>
      </w:r>
      <w:r>
        <w:t>So khớp trạng thái là thiết lập liên kết mới</w:t>
      </w:r>
    </w:p>
  </w:comment>
  <w:comment w:id="221" w:author="Bui Trong Tung [2]" w:date="2021-02-28T18:12:00Z" w:initials="BTT">
    <w:p w14:paraId="218DA33D" w14:textId="7A6F61E4" w:rsidR="00D6487D" w:rsidRDefault="00D6487D">
      <w:pPr>
        <w:pStyle w:val="CommentText"/>
      </w:pPr>
      <w:r>
        <w:rPr>
          <w:rStyle w:val="CommentReference"/>
        </w:rPr>
        <w:annotationRef/>
      </w:r>
      <w:r>
        <w:t>Thiết lập cho phép</w:t>
      </w:r>
    </w:p>
  </w:comment>
  <w:comment w:id="222" w:author="Bui Trong Tung [2]" w:date="2021-02-28T18:13:00Z" w:initials="BTT">
    <w:p w14:paraId="1E3A7BFB" w14:textId="70A296FB" w:rsidR="00924BEE" w:rsidRDefault="00924BEE">
      <w:pPr>
        <w:pStyle w:val="CommentText"/>
      </w:pPr>
      <w:r>
        <w:rPr>
          <w:rStyle w:val="CommentReference"/>
        </w:rPr>
        <w:annotationRef/>
      </w:r>
      <w:r>
        <w:t>Áp dụng cho lưu lượng tới cổng enp0s8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7A0E24" w15:done="0"/>
  <w15:commentEx w15:paraId="2B7D8134" w15:done="0"/>
  <w15:commentEx w15:paraId="0D4685F0" w15:done="0"/>
  <w15:commentEx w15:paraId="62165DBC" w15:done="0"/>
  <w15:commentEx w15:paraId="0F16EEAF" w15:done="0"/>
  <w15:commentEx w15:paraId="7DCF6CF0" w15:done="0"/>
  <w15:commentEx w15:paraId="19932A53" w15:done="0"/>
  <w15:commentEx w15:paraId="3DCB84CC" w15:done="0"/>
  <w15:commentEx w15:paraId="43B26D5C" w15:done="0"/>
  <w15:commentEx w15:paraId="2F1A47CD" w15:done="0"/>
  <w15:commentEx w15:paraId="1E415419" w15:done="0"/>
  <w15:commentEx w15:paraId="4B4407A4" w15:done="0"/>
  <w15:commentEx w15:paraId="0BE60023" w15:done="0"/>
  <w15:commentEx w15:paraId="11A0053A" w15:done="0"/>
  <w15:commentEx w15:paraId="42F532A0" w15:done="0"/>
  <w15:commentEx w15:paraId="53A3F293" w15:done="0"/>
  <w15:commentEx w15:paraId="539DD20F" w15:done="0"/>
  <w15:commentEx w15:paraId="68906F6D" w15:done="0"/>
  <w15:commentEx w15:paraId="080F8A9C" w15:done="0"/>
  <w15:commentEx w15:paraId="57452643" w15:done="0"/>
  <w15:commentEx w15:paraId="12D9BCE6" w15:done="0"/>
  <w15:commentEx w15:paraId="46306DE4" w15:done="0"/>
  <w15:commentEx w15:paraId="4AF48F5B" w15:done="0"/>
  <w15:commentEx w15:paraId="232C737F" w15:done="0"/>
  <w15:commentEx w15:paraId="7B579604" w15:done="0"/>
  <w15:commentEx w15:paraId="6A231136" w15:done="0"/>
  <w15:commentEx w15:paraId="5E5824E6" w15:done="0"/>
  <w15:commentEx w15:paraId="768C750D" w15:done="0"/>
  <w15:commentEx w15:paraId="05736A57" w15:done="0"/>
  <w15:commentEx w15:paraId="55B178D2" w15:done="0"/>
  <w15:commentEx w15:paraId="663AEF28" w15:done="0"/>
  <w15:commentEx w15:paraId="7DF5B6C2" w15:done="0"/>
  <w15:commentEx w15:paraId="627E2B04" w15:done="0"/>
  <w15:commentEx w15:paraId="707CB049" w15:done="0"/>
  <w15:commentEx w15:paraId="7A83D840" w15:done="0"/>
  <w15:commentEx w15:paraId="2F0C19A5" w15:done="0"/>
  <w15:commentEx w15:paraId="08E92E7C" w15:done="0"/>
  <w15:commentEx w15:paraId="74A91287" w15:done="0"/>
  <w15:commentEx w15:paraId="587B0D82" w15:done="0"/>
  <w15:commentEx w15:paraId="03C21749" w15:done="0"/>
  <w15:commentEx w15:paraId="480403F1" w15:done="0"/>
  <w15:commentEx w15:paraId="5D1805C6" w15:done="0"/>
  <w15:commentEx w15:paraId="7DA252DE" w15:done="0"/>
  <w15:commentEx w15:paraId="57521BF6" w15:done="0"/>
  <w15:commentEx w15:paraId="04079C64" w15:done="0"/>
  <w15:commentEx w15:paraId="3517FEA8" w15:done="0"/>
  <w15:commentEx w15:paraId="74913830" w15:done="0"/>
  <w15:commentEx w15:paraId="02257C62" w15:done="0"/>
  <w15:commentEx w15:paraId="7321614A" w15:done="0"/>
  <w15:commentEx w15:paraId="629E3BBC" w15:done="0"/>
  <w15:commentEx w15:paraId="6B6682C5" w15:done="0"/>
  <w15:commentEx w15:paraId="56B3B9D9" w15:done="0"/>
  <w15:commentEx w15:paraId="47EDA474" w15:done="0"/>
  <w15:commentEx w15:paraId="02CAE231" w15:done="0"/>
  <w15:commentEx w15:paraId="3C54226E" w15:done="0"/>
  <w15:commentEx w15:paraId="02B9AB63" w15:done="0"/>
  <w15:commentEx w15:paraId="27F09BC8" w15:done="0"/>
  <w15:commentEx w15:paraId="5494FE95" w15:done="0"/>
  <w15:commentEx w15:paraId="72F76A13" w15:done="0"/>
  <w15:commentEx w15:paraId="18AD53D7" w15:done="0"/>
  <w15:commentEx w15:paraId="4C76192D" w15:done="0"/>
  <w15:commentEx w15:paraId="69B0A46B" w15:done="0"/>
  <w15:commentEx w15:paraId="38A08B3E" w15:done="0"/>
  <w15:commentEx w15:paraId="020A925C" w15:done="0"/>
  <w15:commentEx w15:paraId="6A9D75D0" w15:done="0"/>
  <w15:commentEx w15:paraId="50075784" w15:done="0"/>
  <w15:commentEx w15:paraId="44B537C6" w15:done="0"/>
  <w15:commentEx w15:paraId="77297214" w15:done="0"/>
  <w15:commentEx w15:paraId="0C0A7097" w15:done="0"/>
  <w15:commentEx w15:paraId="078E0622" w15:done="0"/>
  <w15:commentEx w15:paraId="6E8DFF72" w15:done="0"/>
  <w15:commentEx w15:paraId="588DA1FD" w15:done="0"/>
  <w15:commentEx w15:paraId="4C8C3E34" w15:done="0"/>
  <w15:commentEx w15:paraId="3B3B1BD2" w15:done="0"/>
  <w15:commentEx w15:paraId="7D97B4C1" w15:done="0"/>
  <w15:commentEx w15:paraId="5901C0DC" w15:done="0"/>
  <w15:commentEx w15:paraId="010FDDC2" w15:done="0"/>
  <w15:commentEx w15:paraId="6AF99AE2" w15:done="0"/>
  <w15:commentEx w15:paraId="2C8648D2" w15:done="0"/>
  <w15:commentEx w15:paraId="504BDD29" w15:done="0"/>
  <w15:commentEx w15:paraId="1A3E27D7" w15:done="0"/>
  <w15:commentEx w15:paraId="171AA886" w15:done="0"/>
  <w15:commentEx w15:paraId="04E99A85" w15:done="0"/>
  <w15:commentEx w15:paraId="2F778CC5" w15:done="0"/>
  <w15:commentEx w15:paraId="11AA1C71" w15:done="0"/>
  <w15:commentEx w15:paraId="2B607FB4" w15:done="0"/>
  <w15:commentEx w15:paraId="5A7ADF40" w15:done="0"/>
  <w15:commentEx w15:paraId="311759D9" w15:done="0"/>
  <w15:commentEx w15:paraId="40414897" w15:done="0"/>
  <w15:commentEx w15:paraId="14A5E4B5" w15:done="0"/>
  <w15:commentEx w15:paraId="64F6DFA1" w15:done="0"/>
  <w15:commentEx w15:paraId="51721E0D" w15:done="0"/>
  <w15:commentEx w15:paraId="5187059A" w15:done="0"/>
  <w15:commentEx w15:paraId="7A9B268B" w15:done="0"/>
  <w15:commentEx w15:paraId="5155D167" w15:done="0"/>
  <w15:commentEx w15:paraId="084F0610" w15:done="0"/>
  <w15:commentEx w15:paraId="2A8935B9" w15:done="0"/>
  <w15:commentEx w15:paraId="57751F7A" w15:done="0"/>
  <w15:commentEx w15:paraId="4562EF53" w15:done="0"/>
  <w15:commentEx w15:paraId="71320652" w15:done="0"/>
  <w15:commentEx w15:paraId="218DA33D" w15:done="0"/>
  <w15:commentEx w15:paraId="1E3A7B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E29333" w16cex:dateUtc="2021-02-25T14:20:00Z"/>
  <w16cex:commentExtensible w16cex:durableId="23E28E5F" w16cex:dateUtc="2021-02-25T14:00:00Z"/>
  <w16cex:commentExtensible w16cex:durableId="23E2946D" w16cex:dateUtc="2021-02-25T14:26:00Z"/>
  <w16cex:commentExtensible w16cex:durableId="23E29495" w16cex:dateUtc="2021-02-25T14:26:00Z"/>
  <w16cex:commentExtensible w16cex:durableId="23E2949F" w16cex:dateUtc="2021-02-25T14:26:00Z"/>
  <w16cex:commentExtensible w16cex:durableId="23E294BE" w16cex:dateUtc="2021-02-25T14:27:00Z"/>
  <w16cex:commentExtensible w16cex:durableId="23E2950A" w16cex:dateUtc="2021-02-25T14:28:00Z"/>
  <w16cex:commentExtensible w16cex:durableId="23E3EEEE" w16cex:dateUtc="2021-02-26T15:04:00Z"/>
  <w16cex:commentExtensible w16cex:durableId="23E3EF2C" w16cex:dateUtc="2021-02-26T15:05:00Z"/>
  <w16cex:commentExtensible w16cex:durableId="23E3F252" w16cex:dateUtc="2021-02-26T15:18:00Z"/>
  <w16cex:commentExtensible w16cex:durableId="23E3F301" w16cex:dateUtc="2021-02-26T15:18:00Z"/>
  <w16cex:commentExtensible w16cex:durableId="23E0ED9A" w16cex:dateUtc="2021-02-24T08:22:00Z"/>
  <w16cex:commentExtensible w16cex:durableId="23E4D64C" w16cex:dateUtc="2021-02-27T07:31:00Z"/>
  <w16cex:commentExtensible w16cex:durableId="23E4D697" w16cex:dateUtc="2021-02-27T07:32:00Z"/>
  <w16cex:commentExtensible w16cex:durableId="23E4D6C7" w16cex:dateUtc="2021-02-27T07:33:00Z"/>
  <w16cex:commentExtensible w16cex:durableId="23E4D755" w16cex:dateUtc="2021-02-27T07:36:00Z"/>
  <w16cex:commentExtensible w16cex:durableId="23E520C7" w16cex:dateUtc="2021-02-27T12:49:00Z"/>
  <w16cex:commentExtensible w16cex:durableId="23E520FC" w16cex:dateUtc="2021-02-27T12:50:00Z"/>
  <w16cex:commentExtensible w16cex:durableId="23E52129" w16cex:dateUtc="2021-02-27T12:51:00Z"/>
  <w16cex:commentExtensible w16cex:durableId="23E526D2" w16cex:dateUtc="2021-02-27T13:15:00Z"/>
  <w16cex:commentExtensible w16cex:durableId="23E526FE" w16cex:dateUtc="2021-02-27T13:15:00Z"/>
  <w16cex:commentExtensible w16cex:durableId="23E65B52" w16cex:dateUtc="2021-02-28T11:11:00Z"/>
  <w16cex:commentExtensible w16cex:durableId="23E65B2E" w16cex:dateUtc="2021-02-28T11:10:00Z"/>
  <w16cex:commentExtensible w16cex:durableId="23E65B62" w16cex:dateUtc="2021-02-28T11:11:00Z"/>
  <w16cex:commentExtensible w16cex:durableId="23E65B75" w16cex:dateUtc="2021-02-28T11:12:00Z"/>
  <w16cex:commentExtensible w16cex:durableId="23E65BCE" w16cex:dateUtc="2021-02-28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7A0E24" w16cid:durableId="1E19CD7C"/>
  <w16cid:commentId w16cid:paraId="2B7D8134" w16cid:durableId="1E19CD8F"/>
  <w16cid:commentId w16cid:paraId="0D4685F0" w16cid:durableId="1E103D33"/>
  <w16cid:commentId w16cid:paraId="62165DBC" w16cid:durableId="1E103D34"/>
  <w16cid:commentId w16cid:paraId="0F16EEAF" w16cid:durableId="1E103D35"/>
  <w16cid:commentId w16cid:paraId="7DCF6CF0" w16cid:durableId="1E103D36"/>
  <w16cid:commentId w16cid:paraId="19932A53" w16cid:durableId="1E103D37"/>
  <w16cid:commentId w16cid:paraId="3DCB84CC" w16cid:durableId="1E106BEA"/>
  <w16cid:commentId w16cid:paraId="43B26D5C" w16cid:durableId="1E103D39"/>
  <w16cid:commentId w16cid:paraId="2F1A47CD" w16cid:durableId="1E103D3A"/>
  <w16cid:commentId w16cid:paraId="1E415419" w16cid:durableId="1E103D3B"/>
  <w16cid:commentId w16cid:paraId="4B4407A4" w16cid:durableId="1E103D3C"/>
  <w16cid:commentId w16cid:paraId="0BE60023" w16cid:durableId="1E106C65"/>
  <w16cid:commentId w16cid:paraId="11A0053A" w16cid:durableId="1E106C32"/>
  <w16cid:commentId w16cid:paraId="42F532A0" w16cid:durableId="1E106C8B"/>
  <w16cid:commentId w16cid:paraId="53A3F293" w16cid:durableId="1E106C94"/>
  <w16cid:commentId w16cid:paraId="539DD20F" w16cid:durableId="1E103D3D"/>
  <w16cid:commentId w16cid:paraId="68906F6D" w16cid:durableId="1E103D3E"/>
  <w16cid:commentId w16cid:paraId="080F8A9C" w16cid:durableId="1E103D3F"/>
  <w16cid:commentId w16cid:paraId="57452643" w16cid:durableId="1E103D40"/>
  <w16cid:commentId w16cid:paraId="12D9BCE6" w16cid:durableId="1E103D41"/>
  <w16cid:commentId w16cid:paraId="46306DE4" w16cid:durableId="1E103D42"/>
  <w16cid:commentId w16cid:paraId="4AF48F5B" w16cid:durableId="1E103D43"/>
  <w16cid:commentId w16cid:paraId="232C737F" w16cid:durableId="1E103D44"/>
  <w16cid:commentId w16cid:paraId="7B579604" w16cid:durableId="1E103D45"/>
  <w16cid:commentId w16cid:paraId="6A231136" w16cid:durableId="1E103D46"/>
  <w16cid:commentId w16cid:paraId="5E5824E6" w16cid:durableId="1E103D47"/>
  <w16cid:commentId w16cid:paraId="768C750D" w16cid:durableId="1E103D48"/>
  <w16cid:commentId w16cid:paraId="05736A57" w16cid:durableId="1E103D49"/>
  <w16cid:commentId w16cid:paraId="55B178D2" w16cid:durableId="1E103D4A"/>
  <w16cid:commentId w16cid:paraId="663AEF28" w16cid:durableId="1E103D4B"/>
  <w16cid:commentId w16cid:paraId="7DF5B6C2" w16cid:durableId="1E103D4C"/>
  <w16cid:commentId w16cid:paraId="627E2B04" w16cid:durableId="1E103D4D"/>
  <w16cid:commentId w16cid:paraId="707CB049" w16cid:durableId="1E103D4E"/>
  <w16cid:commentId w16cid:paraId="7A83D840" w16cid:durableId="1E103D4F"/>
  <w16cid:commentId w16cid:paraId="2F0C19A5" w16cid:durableId="1E103D50"/>
  <w16cid:commentId w16cid:paraId="08E92E7C" w16cid:durableId="1E103D51"/>
  <w16cid:commentId w16cid:paraId="74A91287" w16cid:durableId="1E103D52"/>
  <w16cid:commentId w16cid:paraId="587B0D82" w16cid:durableId="1E103D53"/>
  <w16cid:commentId w16cid:paraId="03C21749" w16cid:durableId="1E103D54"/>
  <w16cid:commentId w16cid:paraId="480403F1" w16cid:durableId="1E103D55"/>
  <w16cid:commentId w16cid:paraId="5D1805C6" w16cid:durableId="1E103D56"/>
  <w16cid:commentId w16cid:paraId="7DA252DE" w16cid:durableId="1E103D57"/>
  <w16cid:commentId w16cid:paraId="57521BF6" w16cid:durableId="1E103D58"/>
  <w16cid:commentId w16cid:paraId="04079C64" w16cid:durableId="1E103D59"/>
  <w16cid:commentId w16cid:paraId="3517FEA8" w16cid:durableId="1E103D5A"/>
  <w16cid:commentId w16cid:paraId="74913830" w16cid:durableId="1E103D5B"/>
  <w16cid:commentId w16cid:paraId="02257C62" w16cid:durableId="1E103D5C"/>
  <w16cid:commentId w16cid:paraId="7321614A" w16cid:durableId="1E103D5D"/>
  <w16cid:commentId w16cid:paraId="629E3BBC" w16cid:durableId="1E103D5E"/>
  <w16cid:commentId w16cid:paraId="6B6682C5" w16cid:durableId="1E103D5F"/>
  <w16cid:commentId w16cid:paraId="56B3B9D9" w16cid:durableId="1E103D60"/>
  <w16cid:commentId w16cid:paraId="47EDA474" w16cid:durableId="1E103D61"/>
  <w16cid:commentId w16cid:paraId="02CAE231" w16cid:durableId="1E103D62"/>
  <w16cid:commentId w16cid:paraId="3C54226E" w16cid:durableId="1E103D63"/>
  <w16cid:commentId w16cid:paraId="02B9AB63" w16cid:durableId="1E103D64"/>
  <w16cid:commentId w16cid:paraId="27F09BC8" w16cid:durableId="1E103D65"/>
  <w16cid:commentId w16cid:paraId="5494FE95" w16cid:durableId="1E103D66"/>
  <w16cid:commentId w16cid:paraId="72F76A13" w16cid:durableId="1E103D67"/>
  <w16cid:commentId w16cid:paraId="18AD53D7" w16cid:durableId="1E103D68"/>
  <w16cid:commentId w16cid:paraId="4C76192D" w16cid:durableId="1E103D69"/>
  <w16cid:commentId w16cid:paraId="69B0A46B" w16cid:durableId="1E103D6A"/>
  <w16cid:commentId w16cid:paraId="38A08B3E" w16cid:durableId="1E103D6B"/>
  <w16cid:commentId w16cid:paraId="020A925C" w16cid:durableId="1E103D6C"/>
  <w16cid:commentId w16cid:paraId="6A9D75D0" w16cid:durableId="1E103D6D"/>
  <w16cid:commentId w16cid:paraId="50075784" w16cid:durableId="1E103D6E"/>
  <w16cid:commentId w16cid:paraId="44B537C6" w16cid:durableId="1E103D6F"/>
  <w16cid:commentId w16cid:paraId="77297214" w16cid:durableId="1E103D70"/>
  <w16cid:commentId w16cid:paraId="0C0A7097" w16cid:durableId="1E103D71"/>
  <w16cid:commentId w16cid:paraId="078E0622" w16cid:durableId="1E103D72"/>
  <w16cid:commentId w16cid:paraId="6E8DFF72" w16cid:durableId="1E103D73"/>
  <w16cid:commentId w16cid:paraId="588DA1FD" w16cid:durableId="1E1D45A0"/>
  <w16cid:commentId w16cid:paraId="4C8C3E34" w16cid:durableId="1E1D45A7"/>
  <w16cid:commentId w16cid:paraId="3B3B1BD2" w16cid:durableId="1E1D4522"/>
  <w16cid:commentId w16cid:paraId="7D97B4C1" w16cid:durableId="23E29333"/>
  <w16cid:commentId w16cid:paraId="5901C0DC" w16cid:durableId="23E28E5F"/>
  <w16cid:commentId w16cid:paraId="010FDDC2" w16cid:durableId="23E2946D"/>
  <w16cid:commentId w16cid:paraId="6AF99AE2" w16cid:durableId="23E29495"/>
  <w16cid:commentId w16cid:paraId="2C8648D2" w16cid:durableId="23E2949F"/>
  <w16cid:commentId w16cid:paraId="504BDD29" w16cid:durableId="23E294BE"/>
  <w16cid:commentId w16cid:paraId="1A3E27D7" w16cid:durableId="23E2950A"/>
  <w16cid:commentId w16cid:paraId="171AA886" w16cid:durableId="23E3EEEE"/>
  <w16cid:commentId w16cid:paraId="04E99A85" w16cid:durableId="23E3EF2C"/>
  <w16cid:commentId w16cid:paraId="2F778CC5" w16cid:durableId="23E3F252"/>
  <w16cid:commentId w16cid:paraId="11AA1C71" w16cid:durableId="23E3F301"/>
  <w16cid:commentId w16cid:paraId="2B607FB4" w16cid:durableId="23E0ED9A"/>
  <w16cid:commentId w16cid:paraId="5A7ADF40" w16cid:durableId="23E4D64C"/>
  <w16cid:commentId w16cid:paraId="311759D9" w16cid:durableId="23E4D697"/>
  <w16cid:commentId w16cid:paraId="40414897" w16cid:durableId="23E4D6C7"/>
  <w16cid:commentId w16cid:paraId="14A5E4B5" w16cid:durableId="23E4D755"/>
  <w16cid:commentId w16cid:paraId="64F6DFA1" w16cid:durableId="1E103D74"/>
  <w16cid:commentId w16cid:paraId="51721E0D" w16cid:durableId="23E520C7"/>
  <w16cid:commentId w16cid:paraId="5187059A" w16cid:durableId="23E520FC"/>
  <w16cid:commentId w16cid:paraId="7A9B268B" w16cid:durableId="23E52129"/>
  <w16cid:commentId w16cid:paraId="5155D167" w16cid:durableId="1E103D77"/>
  <w16cid:commentId w16cid:paraId="084F0610" w16cid:durableId="23E526D2"/>
  <w16cid:commentId w16cid:paraId="2A8935B9" w16cid:durableId="23E526FE"/>
  <w16cid:commentId w16cid:paraId="57751F7A" w16cid:durableId="23E65B52"/>
  <w16cid:commentId w16cid:paraId="4562EF53" w16cid:durableId="23E65B2E"/>
  <w16cid:commentId w16cid:paraId="71320652" w16cid:durableId="23E65B62"/>
  <w16cid:commentId w16cid:paraId="218DA33D" w16cid:durableId="23E65B75"/>
  <w16cid:commentId w16cid:paraId="1E3A7BFB" w16cid:durableId="23E65B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AA137" w14:textId="77777777" w:rsidR="0063395F" w:rsidRDefault="0063395F">
      <w:r>
        <w:separator/>
      </w:r>
    </w:p>
  </w:endnote>
  <w:endnote w:type="continuationSeparator" w:id="0">
    <w:p w14:paraId="691F02A9" w14:textId="77777777" w:rsidR="0063395F" w:rsidRDefault="0063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VnArialH">
    <w:charset w:val="00"/>
    <w:family w:val="swiss"/>
    <w:pitch w:val="variable"/>
    <w:sig w:usb0="00000007" w:usb1="00000000" w:usb2="00000000" w:usb3="00000000" w:csb0="00000003" w:csb1="00000000"/>
  </w:font>
  <w:font w:name="CMU Serif">
    <w:altName w:val="Times New Roman"/>
    <w:panose1 w:val="00000000000000000000"/>
    <w:charset w:val="00"/>
    <w:family w:val="roman"/>
    <w:notTrueType/>
    <w:pitch w:val="default"/>
    <w:sig w:usb0="20000003" w:usb1="00000000" w:usb2="00000000" w:usb3="00000000" w:csb0="00000101" w:csb1="00000000"/>
  </w:font>
  <w:font w:name="Courier-Bold">
    <w:altName w:val="Times New Roman"/>
    <w:panose1 w:val="00000000000000000000"/>
    <w:charset w:val="00"/>
    <w:family w:val="roman"/>
    <w:notTrueType/>
    <w:pitch w:val="default"/>
  </w:font>
  <w:font w:name="Courier-Oblique">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BoldObliqu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3585" w:type="pct"/>
      <w:tblInd w:w="2995" w:type="dxa"/>
      <w:shd w:val="clear" w:color="auto" w:fill="4F81BD"/>
      <w:tblCellMar>
        <w:left w:w="115" w:type="dxa"/>
        <w:right w:w="115" w:type="dxa"/>
      </w:tblCellMar>
      <w:tblLook w:val="04A0" w:firstRow="1" w:lastRow="0" w:firstColumn="1" w:lastColumn="0" w:noHBand="0" w:noVBand="1"/>
    </w:tblPr>
    <w:tblGrid>
      <w:gridCol w:w="3903"/>
      <w:gridCol w:w="3173"/>
    </w:tblGrid>
    <w:tr w:rsidR="007C4011" w14:paraId="567496FE" w14:textId="77777777" w:rsidTr="00B462C3">
      <w:trPr>
        <w:trHeight w:val="342"/>
      </w:trPr>
      <w:tc>
        <w:tcPr>
          <w:tcW w:w="2758" w:type="pct"/>
          <w:shd w:val="clear" w:color="auto" w:fill="4F81BD"/>
          <w:vAlign w:val="center"/>
        </w:tcPr>
        <w:p w14:paraId="4DF5AA9F" w14:textId="179C01A9" w:rsidR="007C4011" w:rsidRPr="0037219C" w:rsidRDefault="007C4011" w:rsidP="003D7FF5">
          <w:pPr>
            <w:pStyle w:val="Footer"/>
            <w:spacing w:before="80" w:after="80"/>
            <w:jc w:val="left"/>
            <w:rPr>
              <w:caps/>
              <w:color w:val="FFFFFF"/>
              <w:szCs w:val="18"/>
            </w:rPr>
          </w:pPr>
          <w:r w:rsidRPr="0037219C">
            <w:rPr>
              <w:caps/>
              <w:color w:val="FFFFFF"/>
              <w:szCs w:val="18"/>
            </w:rPr>
            <w:t xml:space="preserve">TÀI LIỆU HƯỚNG DẪN THỰC HÀNH                                      </w:t>
          </w:r>
          <w:r>
            <w:rPr>
              <w:caps/>
              <w:color w:val="FFFFFF"/>
              <w:szCs w:val="18"/>
            </w:rPr>
            <w:t>Phòng chống tấn công mạng</w:t>
          </w:r>
          <w:r w:rsidRPr="0037219C">
            <w:rPr>
              <w:caps/>
              <w:color w:val="FFFFFF"/>
              <w:szCs w:val="18"/>
            </w:rPr>
            <w:t xml:space="preserve"> -</w:t>
          </w:r>
          <w:r>
            <w:rPr>
              <w:caps/>
              <w:color w:val="FFFFFF"/>
              <w:szCs w:val="18"/>
            </w:rPr>
            <w:t>IT4831</w:t>
          </w:r>
        </w:p>
      </w:tc>
      <w:tc>
        <w:tcPr>
          <w:tcW w:w="2242" w:type="pct"/>
          <w:shd w:val="clear" w:color="auto" w:fill="4F81BD"/>
          <w:vAlign w:val="center"/>
        </w:tcPr>
        <w:p w14:paraId="649F8315" w14:textId="2617979D" w:rsidR="007C4011" w:rsidRPr="00C313BE" w:rsidRDefault="007C4011" w:rsidP="00441928">
          <w:pPr>
            <w:pStyle w:val="Footer"/>
            <w:spacing w:before="80" w:after="80"/>
            <w:jc w:val="right"/>
            <w:rPr>
              <w:caps/>
              <w:color w:val="FFFFFF"/>
              <w:szCs w:val="18"/>
              <w:lang w:val="vi-VN"/>
            </w:rPr>
          </w:pPr>
          <w:r w:rsidRPr="0037219C">
            <w:rPr>
              <w:caps/>
              <w:color w:val="FFFFFF"/>
              <w:szCs w:val="18"/>
            </w:rPr>
            <w:t>© 20</w:t>
          </w:r>
          <w:r>
            <w:rPr>
              <w:caps/>
              <w:color w:val="FFFFFF"/>
              <w:szCs w:val="18"/>
            </w:rPr>
            <w:t>21</w:t>
          </w:r>
          <w:r w:rsidRPr="0037219C">
            <w:rPr>
              <w:caps/>
              <w:color w:val="FFFFFF"/>
              <w:szCs w:val="18"/>
            </w:rPr>
            <w:t xml:space="preserve"> – HUST</w:t>
          </w:r>
          <w:r>
            <w:rPr>
              <w:caps/>
              <w:color w:val="FFFFFF"/>
              <w:szCs w:val="18"/>
              <w:lang w:val="vi-VN"/>
            </w:rPr>
            <w:t xml:space="preserve"> – SOICT</w:t>
          </w:r>
        </w:p>
      </w:tc>
    </w:tr>
  </w:tbl>
  <w:p w14:paraId="51D16A5C" w14:textId="77777777" w:rsidR="007C4011" w:rsidRDefault="007C40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46603" w14:textId="77777777" w:rsidR="0063395F" w:rsidRDefault="0063395F">
      <w:r>
        <w:separator/>
      </w:r>
    </w:p>
  </w:footnote>
  <w:footnote w:type="continuationSeparator" w:id="0">
    <w:p w14:paraId="3D8DB8FF" w14:textId="77777777" w:rsidR="0063395F" w:rsidRDefault="00633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587FF" w14:textId="77777777" w:rsidR="007C4011" w:rsidRDefault="00000000">
    <w:pPr>
      <w:pStyle w:val="Header"/>
    </w:pPr>
    <w:r>
      <w:rPr>
        <w:noProof/>
      </w:rPr>
      <w:pict w14:anchorId="2E94EE7B">
        <v:rect id="Rectangle 133" o:spid="_x0000_s1025" style="position:absolute;left:0;text-align:left;margin-left:506.75pt;margin-top:19.35pt;width:31.9pt;height:36.95pt;z-index:251658240;visibility:visible;mso-wrap-distance-top:18pt;mso-wrap-distance-bottom:18pt;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" o:allowoverlap="f" fillcolor="#4f81bd" stroked="f" strokeweight="2pt">
          <o:lock v:ext="edit" aspectratio="t"/>
          <v:textbox style="mso-next-textbox:#Rectangle 133">
            <w:txbxContent>
              <w:p w14:paraId="2A8565AD" w14:textId="77777777" w:rsidR="007C4011" w:rsidRPr="0037219C" w:rsidRDefault="007C4011">
                <w:pPr>
                  <w:pStyle w:val="Header"/>
                  <w:jc w:val="right"/>
                  <w:rPr>
                    <w:color w:val="FFFFFF"/>
                    <w:sz w:val="24"/>
                    <w:szCs w:val="24"/>
                  </w:rPr>
                </w:pPr>
                <w:r w:rsidRPr="0037219C">
                  <w:rPr>
                    <w:color w:val="FFFFFF"/>
                    <w:sz w:val="24"/>
                    <w:szCs w:val="24"/>
                  </w:rPr>
                  <w:fldChar w:fldCharType="begin"/>
                </w:r>
                <w:r w:rsidRPr="0037219C">
                  <w:rPr>
                    <w:color w:val="FFFFFF"/>
                    <w:sz w:val="24"/>
                    <w:szCs w:val="24"/>
                  </w:rPr>
                  <w:instrText xml:space="preserve"> PAGE   \* MERGEFORMAT </w:instrText>
                </w:r>
                <w:r w:rsidRPr="0037219C">
                  <w:rPr>
                    <w:color w:val="FFFFFF"/>
                    <w:sz w:val="24"/>
                    <w:szCs w:val="24"/>
                  </w:rPr>
                  <w:fldChar w:fldCharType="separate"/>
                </w:r>
                <w:r>
                  <w:rPr>
                    <w:noProof/>
                    <w:color w:val="FFFFFF"/>
                    <w:sz w:val="24"/>
                    <w:szCs w:val="24"/>
                  </w:rPr>
                  <w:t>1</w:t>
                </w:r>
                <w:r w:rsidRPr="0037219C">
                  <w:rPr>
                    <w:noProof/>
                    <w:color w:val="FFFFFF"/>
                    <w:sz w:val="24"/>
                    <w:szCs w:val="24"/>
                  </w:rPr>
                  <w:fldChar w:fldCharType="end"/>
                </w:r>
              </w:p>
            </w:txbxContent>
          </v:textbox>
          <w10:wrap type="topAndBottom"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13CD1"/>
    <w:multiLevelType w:val="multilevel"/>
    <w:tmpl w:val="DE341E96"/>
    <w:styleLink w:val="Style1"/>
    <w:lvl w:ilvl="0">
      <w:start w:val="1"/>
      <w:numFmt w:val="decimal"/>
      <w:lvlText w:val="%1."/>
      <w:lvlJc w:val="left"/>
      <w:pPr>
        <w:ind w:left="360" w:hanging="360"/>
      </w:pPr>
      <w:rPr>
        <w:rFonts w:hint="default"/>
      </w:rPr>
    </w:lvl>
    <w:lvl w:ilvl="1">
      <w:start w:val="1"/>
      <w:numFmt w:val="decimal"/>
      <w:isLgl/>
      <w:lvlText w:val="%2.%1"/>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049F0713"/>
    <w:multiLevelType w:val="hybridMultilevel"/>
    <w:tmpl w:val="3F1693AA"/>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15:restartNumberingAfterBreak="0">
    <w:nsid w:val="06453A9B"/>
    <w:multiLevelType w:val="hybridMultilevel"/>
    <w:tmpl w:val="1A64B2B8"/>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D580A16"/>
    <w:multiLevelType w:val="hybridMultilevel"/>
    <w:tmpl w:val="1C041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D5EC8"/>
    <w:multiLevelType w:val="hybridMultilevel"/>
    <w:tmpl w:val="CAEC5D9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33348D2"/>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51A296D"/>
    <w:multiLevelType w:val="hybridMultilevel"/>
    <w:tmpl w:val="E2A4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C1E02"/>
    <w:multiLevelType w:val="hybridMultilevel"/>
    <w:tmpl w:val="BCDE3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C535B5"/>
    <w:multiLevelType w:val="hybridMultilevel"/>
    <w:tmpl w:val="60865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B57D78"/>
    <w:multiLevelType w:val="hybridMultilevel"/>
    <w:tmpl w:val="820A5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463FC"/>
    <w:multiLevelType w:val="hybridMultilevel"/>
    <w:tmpl w:val="29C82E2A"/>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E12D8B"/>
    <w:multiLevelType w:val="hybridMultilevel"/>
    <w:tmpl w:val="8DAA2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E2E7D"/>
    <w:multiLevelType w:val="hybridMultilevel"/>
    <w:tmpl w:val="9FBA3226"/>
    <w:lvl w:ilvl="0" w:tplc="0BA40CB4">
      <w:start w:val="1"/>
      <w:numFmt w:val="decimal"/>
      <w:lvlText w:val="(%1)"/>
      <w:lvlJc w:val="left"/>
      <w:pPr>
        <w:ind w:left="435" w:hanging="435"/>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3" w15:restartNumberingAfterBreak="0">
    <w:nsid w:val="2B5B7063"/>
    <w:multiLevelType w:val="hybridMultilevel"/>
    <w:tmpl w:val="A1AA908E"/>
    <w:lvl w:ilvl="0" w:tplc="8424C6B8">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CC66C7C"/>
    <w:multiLevelType w:val="hybridMultilevel"/>
    <w:tmpl w:val="4104BD74"/>
    <w:lvl w:ilvl="0" w:tplc="0409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5" w15:restartNumberingAfterBreak="0">
    <w:nsid w:val="3265781E"/>
    <w:multiLevelType w:val="hybridMultilevel"/>
    <w:tmpl w:val="C4965CA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34BB2912"/>
    <w:multiLevelType w:val="hybridMultilevel"/>
    <w:tmpl w:val="A7FE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6C36CB"/>
    <w:multiLevelType w:val="hybridMultilevel"/>
    <w:tmpl w:val="E12E48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967748C"/>
    <w:multiLevelType w:val="hybridMultilevel"/>
    <w:tmpl w:val="CAF24B86"/>
    <w:lvl w:ilvl="0" w:tplc="8424C6B8">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3B167C15"/>
    <w:multiLevelType w:val="hybridMultilevel"/>
    <w:tmpl w:val="226CCE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3B3D4ABD"/>
    <w:multiLevelType w:val="hybridMultilevel"/>
    <w:tmpl w:val="06483654"/>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1" w15:restartNumberingAfterBreak="0">
    <w:nsid w:val="498D79A4"/>
    <w:multiLevelType w:val="hybridMultilevel"/>
    <w:tmpl w:val="B1EAD566"/>
    <w:lvl w:ilvl="0" w:tplc="8424C6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10725"/>
    <w:multiLevelType w:val="hybridMultilevel"/>
    <w:tmpl w:val="CD3C1BB2"/>
    <w:lvl w:ilvl="0" w:tplc="BA2A79D4">
      <w:start w:val="172"/>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F7510D"/>
    <w:multiLevelType w:val="hybridMultilevel"/>
    <w:tmpl w:val="0C8CAC7C"/>
    <w:lvl w:ilvl="0" w:tplc="E0B2BF9A">
      <w:start w:val="1"/>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3475E4A"/>
    <w:multiLevelType w:val="hybridMultilevel"/>
    <w:tmpl w:val="0754662E"/>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6A702253"/>
    <w:multiLevelType w:val="hybridMultilevel"/>
    <w:tmpl w:val="1C7A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40435"/>
    <w:multiLevelType w:val="hybridMultilevel"/>
    <w:tmpl w:val="C1FED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6715F3"/>
    <w:multiLevelType w:val="hybridMultilevel"/>
    <w:tmpl w:val="6710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084B60"/>
    <w:multiLevelType w:val="hybridMultilevel"/>
    <w:tmpl w:val="BADC248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967051825">
    <w:abstractNumId w:val="5"/>
  </w:num>
  <w:num w:numId="2" w16cid:durableId="403722092">
    <w:abstractNumId w:val="1"/>
  </w:num>
  <w:num w:numId="3" w16cid:durableId="650643517">
    <w:abstractNumId w:val="16"/>
  </w:num>
  <w:num w:numId="4" w16cid:durableId="653725299">
    <w:abstractNumId w:val="0"/>
  </w:num>
  <w:num w:numId="5" w16cid:durableId="111900209">
    <w:abstractNumId w:val="20"/>
  </w:num>
  <w:num w:numId="6" w16cid:durableId="2137871498">
    <w:abstractNumId w:val="13"/>
  </w:num>
  <w:num w:numId="7" w16cid:durableId="1062362489">
    <w:abstractNumId w:val="18"/>
  </w:num>
  <w:num w:numId="8" w16cid:durableId="760372774">
    <w:abstractNumId w:val="22"/>
  </w:num>
  <w:num w:numId="9" w16cid:durableId="2146392594">
    <w:abstractNumId w:val="27"/>
  </w:num>
  <w:num w:numId="10" w16cid:durableId="1546218249">
    <w:abstractNumId w:val="25"/>
  </w:num>
  <w:num w:numId="11" w16cid:durableId="295259032">
    <w:abstractNumId w:val="21"/>
  </w:num>
  <w:num w:numId="12" w16cid:durableId="1093940656">
    <w:abstractNumId w:val="10"/>
  </w:num>
  <w:num w:numId="13" w16cid:durableId="825517500">
    <w:abstractNumId w:val="26"/>
  </w:num>
  <w:num w:numId="14" w16cid:durableId="1453400822">
    <w:abstractNumId w:val="9"/>
  </w:num>
  <w:num w:numId="15" w16cid:durableId="1461924492">
    <w:abstractNumId w:val="3"/>
  </w:num>
  <w:num w:numId="16" w16cid:durableId="108480078">
    <w:abstractNumId w:val="19"/>
  </w:num>
  <w:num w:numId="17" w16cid:durableId="1354266156">
    <w:abstractNumId w:val="11"/>
  </w:num>
  <w:num w:numId="18" w16cid:durableId="1264069234">
    <w:abstractNumId w:val="7"/>
  </w:num>
  <w:num w:numId="19" w16cid:durableId="1220553364">
    <w:abstractNumId w:val="17"/>
  </w:num>
  <w:num w:numId="20" w16cid:durableId="900364492">
    <w:abstractNumId w:val="6"/>
  </w:num>
  <w:num w:numId="21" w16cid:durableId="819735964">
    <w:abstractNumId w:val="8"/>
  </w:num>
  <w:num w:numId="22" w16cid:durableId="2115130102">
    <w:abstractNumId w:val="14"/>
  </w:num>
  <w:num w:numId="23" w16cid:durableId="1514683197">
    <w:abstractNumId w:val="28"/>
  </w:num>
  <w:num w:numId="24" w16cid:durableId="1152983036">
    <w:abstractNumId w:val="15"/>
  </w:num>
  <w:num w:numId="25" w16cid:durableId="426000078">
    <w:abstractNumId w:val="12"/>
  </w:num>
  <w:num w:numId="26" w16cid:durableId="1728994229">
    <w:abstractNumId w:val="23"/>
  </w:num>
  <w:num w:numId="27" w16cid:durableId="1838382456">
    <w:abstractNumId w:val="24"/>
  </w:num>
  <w:num w:numId="28" w16cid:durableId="1626083663">
    <w:abstractNumId w:val="2"/>
  </w:num>
  <w:num w:numId="29" w16cid:durableId="1463184139">
    <w:abstractNumId w:val="4"/>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ui Trong Tung">
    <w15:presenceInfo w15:providerId="None" w15:userId="Bui Trong Tung"/>
  </w15:person>
  <w15:person w15:author="Bui Trong Tung [2]">
    <w15:presenceInfo w15:providerId="Windows Live" w15:userId="4272bdfd3ce47d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1540"/>
    <w:rsid w:val="00000BAA"/>
    <w:rsid w:val="000010FD"/>
    <w:rsid w:val="00002B4D"/>
    <w:rsid w:val="00002BC6"/>
    <w:rsid w:val="00006B8E"/>
    <w:rsid w:val="00011266"/>
    <w:rsid w:val="00011633"/>
    <w:rsid w:val="000121CC"/>
    <w:rsid w:val="00012ADB"/>
    <w:rsid w:val="00012CA9"/>
    <w:rsid w:val="0001489B"/>
    <w:rsid w:val="00015F57"/>
    <w:rsid w:val="00017BC7"/>
    <w:rsid w:val="0002182F"/>
    <w:rsid w:val="00022EC1"/>
    <w:rsid w:val="00023EAE"/>
    <w:rsid w:val="000247E1"/>
    <w:rsid w:val="000251AD"/>
    <w:rsid w:val="00030D43"/>
    <w:rsid w:val="0003197B"/>
    <w:rsid w:val="00031CC1"/>
    <w:rsid w:val="0003246E"/>
    <w:rsid w:val="000325B1"/>
    <w:rsid w:val="00032E47"/>
    <w:rsid w:val="000341C6"/>
    <w:rsid w:val="0003482E"/>
    <w:rsid w:val="00035E22"/>
    <w:rsid w:val="00036DD6"/>
    <w:rsid w:val="00040E7E"/>
    <w:rsid w:val="000410C1"/>
    <w:rsid w:val="0004119D"/>
    <w:rsid w:val="000436AB"/>
    <w:rsid w:val="0004464D"/>
    <w:rsid w:val="00045179"/>
    <w:rsid w:val="0004683A"/>
    <w:rsid w:val="00046CF8"/>
    <w:rsid w:val="00047B8A"/>
    <w:rsid w:val="000508C1"/>
    <w:rsid w:val="00051F8C"/>
    <w:rsid w:val="00054612"/>
    <w:rsid w:val="00056255"/>
    <w:rsid w:val="0006039F"/>
    <w:rsid w:val="000631B1"/>
    <w:rsid w:val="00063C3C"/>
    <w:rsid w:val="000642C1"/>
    <w:rsid w:val="000707A9"/>
    <w:rsid w:val="0007098F"/>
    <w:rsid w:val="00070FB1"/>
    <w:rsid w:val="00071128"/>
    <w:rsid w:val="00074B5C"/>
    <w:rsid w:val="00075252"/>
    <w:rsid w:val="0007561A"/>
    <w:rsid w:val="000761F2"/>
    <w:rsid w:val="00082EC0"/>
    <w:rsid w:val="00083582"/>
    <w:rsid w:val="0008381D"/>
    <w:rsid w:val="0008533C"/>
    <w:rsid w:val="000857F7"/>
    <w:rsid w:val="00086151"/>
    <w:rsid w:val="00087791"/>
    <w:rsid w:val="00087B45"/>
    <w:rsid w:val="00094ED2"/>
    <w:rsid w:val="00095675"/>
    <w:rsid w:val="00095712"/>
    <w:rsid w:val="00095AE2"/>
    <w:rsid w:val="0009743C"/>
    <w:rsid w:val="000A1C83"/>
    <w:rsid w:val="000A2CB9"/>
    <w:rsid w:val="000A4841"/>
    <w:rsid w:val="000A55EC"/>
    <w:rsid w:val="000A58D0"/>
    <w:rsid w:val="000A64F5"/>
    <w:rsid w:val="000A655D"/>
    <w:rsid w:val="000A66EA"/>
    <w:rsid w:val="000A73B8"/>
    <w:rsid w:val="000B06D7"/>
    <w:rsid w:val="000B0F41"/>
    <w:rsid w:val="000B32C9"/>
    <w:rsid w:val="000B405E"/>
    <w:rsid w:val="000B6F9B"/>
    <w:rsid w:val="000C1171"/>
    <w:rsid w:val="000C14E5"/>
    <w:rsid w:val="000C4443"/>
    <w:rsid w:val="000C61A6"/>
    <w:rsid w:val="000C6A61"/>
    <w:rsid w:val="000D0D1E"/>
    <w:rsid w:val="000D15F5"/>
    <w:rsid w:val="000D4A32"/>
    <w:rsid w:val="000D500F"/>
    <w:rsid w:val="000D5583"/>
    <w:rsid w:val="000D596F"/>
    <w:rsid w:val="000D5A93"/>
    <w:rsid w:val="000E01D9"/>
    <w:rsid w:val="000E0243"/>
    <w:rsid w:val="000E16C8"/>
    <w:rsid w:val="000E2187"/>
    <w:rsid w:val="000E2BC0"/>
    <w:rsid w:val="000E4692"/>
    <w:rsid w:val="000E5CE2"/>
    <w:rsid w:val="000F10C9"/>
    <w:rsid w:val="000F1FAB"/>
    <w:rsid w:val="000F2164"/>
    <w:rsid w:val="000F3621"/>
    <w:rsid w:val="000F45A0"/>
    <w:rsid w:val="000F56BE"/>
    <w:rsid w:val="000F5DFC"/>
    <w:rsid w:val="000F610C"/>
    <w:rsid w:val="00102B39"/>
    <w:rsid w:val="00103204"/>
    <w:rsid w:val="00104D05"/>
    <w:rsid w:val="0010595D"/>
    <w:rsid w:val="001068A7"/>
    <w:rsid w:val="00106C76"/>
    <w:rsid w:val="00107255"/>
    <w:rsid w:val="00111106"/>
    <w:rsid w:val="00111A7A"/>
    <w:rsid w:val="001121FB"/>
    <w:rsid w:val="00113398"/>
    <w:rsid w:val="0011349A"/>
    <w:rsid w:val="001138EB"/>
    <w:rsid w:val="001150B0"/>
    <w:rsid w:val="001152DC"/>
    <w:rsid w:val="00115A40"/>
    <w:rsid w:val="001163D9"/>
    <w:rsid w:val="001200AF"/>
    <w:rsid w:val="00120E6C"/>
    <w:rsid w:val="00122EF1"/>
    <w:rsid w:val="00123B49"/>
    <w:rsid w:val="00123DA4"/>
    <w:rsid w:val="0012597F"/>
    <w:rsid w:val="00125AB0"/>
    <w:rsid w:val="00127181"/>
    <w:rsid w:val="00127954"/>
    <w:rsid w:val="0013103F"/>
    <w:rsid w:val="00131C19"/>
    <w:rsid w:val="001321EB"/>
    <w:rsid w:val="00132AB4"/>
    <w:rsid w:val="00132FD1"/>
    <w:rsid w:val="001352B7"/>
    <w:rsid w:val="00135477"/>
    <w:rsid w:val="001362D6"/>
    <w:rsid w:val="00136723"/>
    <w:rsid w:val="001374A1"/>
    <w:rsid w:val="001379CE"/>
    <w:rsid w:val="0014202E"/>
    <w:rsid w:val="0014288A"/>
    <w:rsid w:val="00142D5A"/>
    <w:rsid w:val="001436CE"/>
    <w:rsid w:val="00143B68"/>
    <w:rsid w:val="00145ED6"/>
    <w:rsid w:val="0014690C"/>
    <w:rsid w:val="00146D1E"/>
    <w:rsid w:val="00146F98"/>
    <w:rsid w:val="00147D29"/>
    <w:rsid w:val="00150C0A"/>
    <w:rsid w:val="00152DD8"/>
    <w:rsid w:val="00152DDB"/>
    <w:rsid w:val="001539CF"/>
    <w:rsid w:val="00153C89"/>
    <w:rsid w:val="00154438"/>
    <w:rsid w:val="0015653F"/>
    <w:rsid w:val="001574DD"/>
    <w:rsid w:val="001579B7"/>
    <w:rsid w:val="00160768"/>
    <w:rsid w:val="00160AC8"/>
    <w:rsid w:val="00161D92"/>
    <w:rsid w:val="001630CB"/>
    <w:rsid w:val="001647B6"/>
    <w:rsid w:val="001665D5"/>
    <w:rsid w:val="00166D48"/>
    <w:rsid w:val="00171A2E"/>
    <w:rsid w:val="00176BBB"/>
    <w:rsid w:val="0018027B"/>
    <w:rsid w:val="00180E12"/>
    <w:rsid w:val="00181DE9"/>
    <w:rsid w:val="00185106"/>
    <w:rsid w:val="001851C3"/>
    <w:rsid w:val="00185F57"/>
    <w:rsid w:val="00187A7F"/>
    <w:rsid w:val="0019005A"/>
    <w:rsid w:val="00190B38"/>
    <w:rsid w:val="00191322"/>
    <w:rsid w:val="00192430"/>
    <w:rsid w:val="00193235"/>
    <w:rsid w:val="0019385D"/>
    <w:rsid w:val="00196C67"/>
    <w:rsid w:val="00196CA5"/>
    <w:rsid w:val="00197A3D"/>
    <w:rsid w:val="001A11C6"/>
    <w:rsid w:val="001A2372"/>
    <w:rsid w:val="001A27E1"/>
    <w:rsid w:val="001A3C64"/>
    <w:rsid w:val="001A45DF"/>
    <w:rsid w:val="001A767D"/>
    <w:rsid w:val="001A79BE"/>
    <w:rsid w:val="001B0396"/>
    <w:rsid w:val="001B0861"/>
    <w:rsid w:val="001B1060"/>
    <w:rsid w:val="001B210E"/>
    <w:rsid w:val="001B3297"/>
    <w:rsid w:val="001B543C"/>
    <w:rsid w:val="001B5D95"/>
    <w:rsid w:val="001B5EE3"/>
    <w:rsid w:val="001B6439"/>
    <w:rsid w:val="001C38DE"/>
    <w:rsid w:val="001C434B"/>
    <w:rsid w:val="001C461D"/>
    <w:rsid w:val="001C4CA0"/>
    <w:rsid w:val="001C564F"/>
    <w:rsid w:val="001C7373"/>
    <w:rsid w:val="001D0332"/>
    <w:rsid w:val="001D08F9"/>
    <w:rsid w:val="001D0AFF"/>
    <w:rsid w:val="001D2EE2"/>
    <w:rsid w:val="001D6395"/>
    <w:rsid w:val="001D694A"/>
    <w:rsid w:val="001D7070"/>
    <w:rsid w:val="001D739F"/>
    <w:rsid w:val="001D7474"/>
    <w:rsid w:val="001D7CEA"/>
    <w:rsid w:val="001D7FFD"/>
    <w:rsid w:val="001E05DD"/>
    <w:rsid w:val="001E07FF"/>
    <w:rsid w:val="001E1DFA"/>
    <w:rsid w:val="001E1FF1"/>
    <w:rsid w:val="001E385A"/>
    <w:rsid w:val="001E63EB"/>
    <w:rsid w:val="001E6C67"/>
    <w:rsid w:val="001E777C"/>
    <w:rsid w:val="001E7B0B"/>
    <w:rsid w:val="001F011D"/>
    <w:rsid w:val="001F2847"/>
    <w:rsid w:val="001F3CBC"/>
    <w:rsid w:val="001F3D60"/>
    <w:rsid w:val="001F3D84"/>
    <w:rsid w:val="001F45CF"/>
    <w:rsid w:val="001F4EEE"/>
    <w:rsid w:val="001F54B9"/>
    <w:rsid w:val="001F5638"/>
    <w:rsid w:val="001F6082"/>
    <w:rsid w:val="001F70D1"/>
    <w:rsid w:val="00200399"/>
    <w:rsid w:val="002023DE"/>
    <w:rsid w:val="0020246E"/>
    <w:rsid w:val="00202D15"/>
    <w:rsid w:val="00203534"/>
    <w:rsid w:val="0020374A"/>
    <w:rsid w:val="00203D2F"/>
    <w:rsid w:val="00204A32"/>
    <w:rsid w:val="0020634E"/>
    <w:rsid w:val="0020652D"/>
    <w:rsid w:val="00210755"/>
    <w:rsid w:val="00212714"/>
    <w:rsid w:val="002159AB"/>
    <w:rsid w:val="002164E0"/>
    <w:rsid w:val="00217017"/>
    <w:rsid w:val="00217780"/>
    <w:rsid w:val="00221EC3"/>
    <w:rsid w:val="00222364"/>
    <w:rsid w:val="00222F23"/>
    <w:rsid w:val="002258C7"/>
    <w:rsid w:val="00225AFF"/>
    <w:rsid w:val="00227011"/>
    <w:rsid w:val="002319AD"/>
    <w:rsid w:val="00232017"/>
    <w:rsid w:val="0023323C"/>
    <w:rsid w:val="00233BCE"/>
    <w:rsid w:val="00233E31"/>
    <w:rsid w:val="002349E5"/>
    <w:rsid w:val="00234EF2"/>
    <w:rsid w:val="00235241"/>
    <w:rsid w:val="00236FF0"/>
    <w:rsid w:val="00241C82"/>
    <w:rsid w:val="002444A8"/>
    <w:rsid w:val="00244C34"/>
    <w:rsid w:val="00244D11"/>
    <w:rsid w:val="00244DFD"/>
    <w:rsid w:val="00245A02"/>
    <w:rsid w:val="00245CC6"/>
    <w:rsid w:val="002461D9"/>
    <w:rsid w:val="00246436"/>
    <w:rsid w:val="00255230"/>
    <w:rsid w:val="0025621C"/>
    <w:rsid w:val="002607DB"/>
    <w:rsid w:val="0026092A"/>
    <w:rsid w:val="00261193"/>
    <w:rsid w:val="002614D8"/>
    <w:rsid w:val="00262C7C"/>
    <w:rsid w:val="002636C1"/>
    <w:rsid w:val="00266751"/>
    <w:rsid w:val="00267C5E"/>
    <w:rsid w:val="00270BEB"/>
    <w:rsid w:val="00271FD9"/>
    <w:rsid w:val="00273C4A"/>
    <w:rsid w:val="002751A3"/>
    <w:rsid w:val="002752BE"/>
    <w:rsid w:val="002758CB"/>
    <w:rsid w:val="00275B3F"/>
    <w:rsid w:val="002773AF"/>
    <w:rsid w:val="00277534"/>
    <w:rsid w:val="00280447"/>
    <w:rsid w:val="002806DE"/>
    <w:rsid w:val="00280801"/>
    <w:rsid w:val="00280A5D"/>
    <w:rsid w:val="00281793"/>
    <w:rsid w:val="00282D23"/>
    <w:rsid w:val="00283A4E"/>
    <w:rsid w:val="00283D04"/>
    <w:rsid w:val="0028528E"/>
    <w:rsid w:val="00287881"/>
    <w:rsid w:val="00290041"/>
    <w:rsid w:val="00291837"/>
    <w:rsid w:val="00291A46"/>
    <w:rsid w:val="0029216F"/>
    <w:rsid w:val="00293454"/>
    <w:rsid w:val="00294119"/>
    <w:rsid w:val="0029442C"/>
    <w:rsid w:val="002949D6"/>
    <w:rsid w:val="00294B46"/>
    <w:rsid w:val="00297C57"/>
    <w:rsid w:val="002A1806"/>
    <w:rsid w:val="002A1E9D"/>
    <w:rsid w:val="002A4236"/>
    <w:rsid w:val="002A5944"/>
    <w:rsid w:val="002A6BF5"/>
    <w:rsid w:val="002A6DE6"/>
    <w:rsid w:val="002A6DEB"/>
    <w:rsid w:val="002A78A4"/>
    <w:rsid w:val="002B06D6"/>
    <w:rsid w:val="002B1282"/>
    <w:rsid w:val="002B16B9"/>
    <w:rsid w:val="002B1770"/>
    <w:rsid w:val="002B1BD6"/>
    <w:rsid w:val="002B1E8C"/>
    <w:rsid w:val="002B4AAA"/>
    <w:rsid w:val="002C0BC7"/>
    <w:rsid w:val="002C397B"/>
    <w:rsid w:val="002C5591"/>
    <w:rsid w:val="002C7A9A"/>
    <w:rsid w:val="002D016F"/>
    <w:rsid w:val="002D0B3D"/>
    <w:rsid w:val="002D3918"/>
    <w:rsid w:val="002D3F9B"/>
    <w:rsid w:val="002D6BFC"/>
    <w:rsid w:val="002D778B"/>
    <w:rsid w:val="002E15D2"/>
    <w:rsid w:val="002E178E"/>
    <w:rsid w:val="002E2030"/>
    <w:rsid w:val="002E2F04"/>
    <w:rsid w:val="002E54EC"/>
    <w:rsid w:val="002E68BE"/>
    <w:rsid w:val="002F165C"/>
    <w:rsid w:val="002F4E46"/>
    <w:rsid w:val="002F5175"/>
    <w:rsid w:val="002F5E09"/>
    <w:rsid w:val="002F67DA"/>
    <w:rsid w:val="002F7490"/>
    <w:rsid w:val="0030075B"/>
    <w:rsid w:val="00300A46"/>
    <w:rsid w:val="00300DD0"/>
    <w:rsid w:val="003036B8"/>
    <w:rsid w:val="00304B91"/>
    <w:rsid w:val="003059BA"/>
    <w:rsid w:val="00306B8E"/>
    <w:rsid w:val="003072A4"/>
    <w:rsid w:val="003075C3"/>
    <w:rsid w:val="003102FA"/>
    <w:rsid w:val="003109F6"/>
    <w:rsid w:val="00314DB3"/>
    <w:rsid w:val="00316AC2"/>
    <w:rsid w:val="00321CBC"/>
    <w:rsid w:val="003239CE"/>
    <w:rsid w:val="00330191"/>
    <w:rsid w:val="0033132C"/>
    <w:rsid w:val="00333404"/>
    <w:rsid w:val="00333AA2"/>
    <w:rsid w:val="00334AB2"/>
    <w:rsid w:val="00336AC7"/>
    <w:rsid w:val="003423DF"/>
    <w:rsid w:val="00342E0F"/>
    <w:rsid w:val="003431B1"/>
    <w:rsid w:val="00343CDD"/>
    <w:rsid w:val="00344AC5"/>
    <w:rsid w:val="00345E82"/>
    <w:rsid w:val="003509E1"/>
    <w:rsid w:val="00351456"/>
    <w:rsid w:val="00351CBC"/>
    <w:rsid w:val="003528E8"/>
    <w:rsid w:val="0035613C"/>
    <w:rsid w:val="00357166"/>
    <w:rsid w:val="00360603"/>
    <w:rsid w:val="0036185B"/>
    <w:rsid w:val="00362729"/>
    <w:rsid w:val="00362DF6"/>
    <w:rsid w:val="00362F4F"/>
    <w:rsid w:val="00365649"/>
    <w:rsid w:val="00365B62"/>
    <w:rsid w:val="003662BA"/>
    <w:rsid w:val="003664FF"/>
    <w:rsid w:val="0036757A"/>
    <w:rsid w:val="00367690"/>
    <w:rsid w:val="003720A5"/>
    <w:rsid w:val="0037219C"/>
    <w:rsid w:val="003746E5"/>
    <w:rsid w:val="00381540"/>
    <w:rsid w:val="0038248F"/>
    <w:rsid w:val="00384C63"/>
    <w:rsid w:val="00384FBB"/>
    <w:rsid w:val="00385BF2"/>
    <w:rsid w:val="0038661A"/>
    <w:rsid w:val="003868F4"/>
    <w:rsid w:val="003908CA"/>
    <w:rsid w:val="00390A90"/>
    <w:rsid w:val="00391335"/>
    <w:rsid w:val="00391AEC"/>
    <w:rsid w:val="00392F84"/>
    <w:rsid w:val="00394755"/>
    <w:rsid w:val="003950A5"/>
    <w:rsid w:val="00395B2C"/>
    <w:rsid w:val="00395EC8"/>
    <w:rsid w:val="0039656F"/>
    <w:rsid w:val="003979AB"/>
    <w:rsid w:val="003A19F8"/>
    <w:rsid w:val="003A2BBB"/>
    <w:rsid w:val="003A34ED"/>
    <w:rsid w:val="003A48EF"/>
    <w:rsid w:val="003A5846"/>
    <w:rsid w:val="003A6268"/>
    <w:rsid w:val="003A6311"/>
    <w:rsid w:val="003A66E5"/>
    <w:rsid w:val="003B3874"/>
    <w:rsid w:val="003B3BF7"/>
    <w:rsid w:val="003B4B75"/>
    <w:rsid w:val="003B5A82"/>
    <w:rsid w:val="003B6DD8"/>
    <w:rsid w:val="003C6777"/>
    <w:rsid w:val="003C74E9"/>
    <w:rsid w:val="003C7F20"/>
    <w:rsid w:val="003D0245"/>
    <w:rsid w:val="003D035C"/>
    <w:rsid w:val="003D03A2"/>
    <w:rsid w:val="003D3547"/>
    <w:rsid w:val="003D3CA1"/>
    <w:rsid w:val="003D445A"/>
    <w:rsid w:val="003D4C06"/>
    <w:rsid w:val="003D54AA"/>
    <w:rsid w:val="003D5571"/>
    <w:rsid w:val="003D78FB"/>
    <w:rsid w:val="003D7FF5"/>
    <w:rsid w:val="003E059A"/>
    <w:rsid w:val="003E1C91"/>
    <w:rsid w:val="003E39CB"/>
    <w:rsid w:val="003E4C5F"/>
    <w:rsid w:val="003E5547"/>
    <w:rsid w:val="003E655D"/>
    <w:rsid w:val="003F05AB"/>
    <w:rsid w:val="003F138F"/>
    <w:rsid w:val="003F1A53"/>
    <w:rsid w:val="003F745C"/>
    <w:rsid w:val="00400900"/>
    <w:rsid w:val="00400957"/>
    <w:rsid w:val="00401EC5"/>
    <w:rsid w:val="00403F4C"/>
    <w:rsid w:val="0040492D"/>
    <w:rsid w:val="004050F3"/>
    <w:rsid w:val="00405B6B"/>
    <w:rsid w:val="00405C1E"/>
    <w:rsid w:val="00410EC4"/>
    <w:rsid w:val="004129C2"/>
    <w:rsid w:val="00415613"/>
    <w:rsid w:val="00415A5B"/>
    <w:rsid w:val="004178AE"/>
    <w:rsid w:val="004200FC"/>
    <w:rsid w:val="00421F6A"/>
    <w:rsid w:val="00422D04"/>
    <w:rsid w:val="00426EA4"/>
    <w:rsid w:val="00430B1F"/>
    <w:rsid w:val="00431885"/>
    <w:rsid w:val="0043248A"/>
    <w:rsid w:val="0043372A"/>
    <w:rsid w:val="004338A8"/>
    <w:rsid w:val="0043535F"/>
    <w:rsid w:val="00435BF8"/>
    <w:rsid w:val="00435CD7"/>
    <w:rsid w:val="00437078"/>
    <w:rsid w:val="004371A0"/>
    <w:rsid w:val="0044179A"/>
    <w:rsid w:val="00441928"/>
    <w:rsid w:val="004427F1"/>
    <w:rsid w:val="00442B7D"/>
    <w:rsid w:val="00443A41"/>
    <w:rsid w:val="00443A70"/>
    <w:rsid w:val="00444BA9"/>
    <w:rsid w:val="00445589"/>
    <w:rsid w:val="0044688B"/>
    <w:rsid w:val="00446C03"/>
    <w:rsid w:val="00447FC6"/>
    <w:rsid w:val="00451C58"/>
    <w:rsid w:val="00452FD6"/>
    <w:rsid w:val="0045328E"/>
    <w:rsid w:val="00456594"/>
    <w:rsid w:val="00456FE4"/>
    <w:rsid w:val="0046298E"/>
    <w:rsid w:val="0046339E"/>
    <w:rsid w:val="00464BC1"/>
    <w:rsid w:val="0046565D"/>
    <w:rsid w:val="004665DB"/>
    <w:rsid w:val="00470286"/>
    <w:rsid w:val="00470D98"/>
    <w:rsid w:val="004716E4"/>
    <w:rsid w:val="00473CAC"/>
    <w:rsid w:val="00474F1E"/>
    <w:rsid w:val="004751BC"/>
    <w:rsid w:val="0047547C"/>
    <w:rsid w:val="00476EF8"/>
    <w:rsid w:val="004803DF"/>
    <w:rsid w:val="00481FF9"/>
    <w:rsid w:val="00482D1F"/>
    <w:rsid w:val="00482F08"/>
    <w:rsid w:val="00484F73"/>
    <w:rsid w:val="004864B4"/>
    <w:rsid w:val="00486E78"/>
    <w:rsid w:val="00486F4F"/>
    <w:rsid w:val="00487258"/>
    <w:rsid w:val="00490EDB"/>
    <w:rsid w:val="004917D2"/>
    <w:rsid w:val="004931F6"/>
    <w:rsid w:val="0049328E"/>
    <w:rsid w:val="004944E6"/>
    <w:rsid w:val="00495D46"/>
    <w:rsid w:val="004A14D6"/>
    <w:rsid w:val="004A1870"/>
    <w:rsid w:val="004A1D54"/>
    <w:rsid w:val="004A2F46"/>
    <w:rsid w:val="004A2FEB"/>
    <w:rsid w:val="004A43E1"/>
    <w:rsid w:val="004A5FB2"/>
    <w:rsid w:val="004A6EB5"/>
    <w:rsid w:val="004A757C"/>
    <w:rsid w:val="004B0C1E"/>
    <w:rsid w:val="004B13E5"/>
    <w:rsid w:val="004B1AA7"/>
    <w:rsid w:val="004B2BDB"/>
    <w:rsid w:val="004B46DE"/>
    <w:rsid w:val="004B586E"/>
    <w:rsid w:val="004B5D2C"/>
    <w:rsid w:val="004B6147"/>
    <w:rsid w:val="004C02B7"/>
    <w:rsid w:val="004C148F"/>
    <w:rsid w:val="004C1A60"/>
    <w:rsid w:val="004C45DD"/>
    <w:rsid w:val="004C4CDD"/>
    <w:rsid w:val="004C7A6B"/>
    <w:rsid w:val="004D1288"/>
    <w:rsid w:val="004D13B3"/>
    <w:rsid w:val="004D1D2B"/>
    <w:rsid w:val="004D22C3"/>
    <w:rsid w:val="004D2D85"/>
    <w:rsid w:val="004D31CA"/>
    <w:rsid w:val="004D4B40"/>
    <w:rsid w:val="004D4E54"/>
    <w:rsid w:val="004D6938"/>
    <w:rsid w:val="004D7539"/>
    <w:rsid w:val="004D79BE"/>
    <w:rsid w:val="004D7A0E"/>
    <w:rsid w:val="004E2A29"/>
    <w:rsid w:val="004E474E"/>
    <w:rsid w:val="004E64BD"/>
    <w:rsid w:val="004E7FCA"/>
    <w:rsid w:val="004F0579"/>
    <w:rsid w:val="004F063E"/>
    <w:rsid w:val="004F0BC0"/>
    <w:rsid w:val="004F0D8C"/>
    <w:rsid w:val="004F2562"/>
    <w:rsid w:val="004F2F4C"/>
    <w:rsid w:val="004F3E60"/>
    <w:rsid w:val="004F4C70"/>
    <w:rsid w:val="004F7419"/>
    <w:rsid w:val="00500B15"/>
    <w:rsid w:val="005011E2"/>
    <w:rsid w:val="00502ADF"/>
    <w:rsid w:val="005034CB"/>
    <w:rsid w:val="0050447B"/>
    <w:rsid w:val="00506B54"/>
    <w:rsid w:val="00510EE7"/>
    <w:rsid w:val="0051124D"/>
    <w:rsid w:val="00512CD0"/>
    <w:rsid w:val="00513017"/>
    <w:rsid w:val="00513D84"/>
    <w:rsid w:val="005144F5"/>
    <w:rsid w:val="0051489A"/>
    <w:rsid w:val="00514C4C"/>
    <w:rsid w:val="005162CC"/>
    <w:rsid w:val="00516A42"/>
    <w:rsid w:val="005223B3"/>
    <w:rsid w:val="00522411"/>
    <w:rsid w:val="005224DD"/>
    <w:rsid w:val="00522793"/>
    <w:rsid w:val="005249C3"/>
    <w:rsid w:val="005261A3"/>
    <w:rsid w:val="00530843"/>
    <w:rsid w:val="00532833"/>
    <w:rsid w:val="00533316"/>
    <w:rsid w:val="0053388E"/>
    <w:rsid w:val="005344B4"/>
    <w:rsid w:val="00535054"/>
    <w:rsid w:val="005364C3"/>
    <w:rsid w:val="00536F37"/>
    <w:rsid w:val="00541492"/>
    <w:rsid w:val="00541B43"/>
    <w:rsid w:val="00541DBD"/>
    <w:rsid w:val="00542077"/>
    <w:rsid w:val="00544D97"/>
    <w:rsid w:val="00545BD1"/>
    <w:rsid w:val="005506FF"/>
    <w:rsid w:val="00550B00"/>
    <w:rsid w:val="00551E25"/>
    <w:rsid w:val="00552BEC"/>
    <w:rsid w:val="00553528"/>
    <w:rsid w:val="00556227"/>
    <w:rsid w:val="00556B80"/>
    <w:rsid w:val="00560782"/>
    <w:rsid w:val="00560E29"/>
    <w:rsid w:val="005611B2"/>
    <w:rsid w:val="00564F34"/>
    <w:rsid w:val="0056612B"/>
    <w:rsid w:val="00566E64"/>
    <w:rsid w:val="00567D6B"/>
    <w:rsid w:val="00570729"/>
    <w:rsid w:val="0057091B"/>
    <w:rsid w:val="005709E5"/>
    <w:rsid w:val="00570B84"/>
    <w:rsid w:val="005714B6"/>
    <w:rsid w:val="00572041"/>
    <w:rsid w:val="005724C0"/>
    <w:rsid w:val="00572BD6"/>
    <w:rsid w:val="005734E7"/>
    <w:rsid w:val="005741E2"/>
    <w:rsid w:val="00575BCC"/>
    <w:rsid w:val="00576746"/>
    <w:rsid w:val="00577629"/>
    <w:rsid w:val="00577FC2"/>
    <w:rsid w:val="005821BA"/>
    <w:rsid w:val="00584EF7"/>
    <w:rsid w:val="00585AEA"/>
    <w:rsid w:val="00587391"/>
    <w:rsid w:val="00587F08"/>
    <w:rsid w:val="00593711"/>
    <w:rsid w:val="0059438C"/>
    <w:rsid w:val="0059442E"/>
    <w:rsid w:val="00596CAB"/>
    <w:rsid w:val="00596DD7"/>
    <w:rsid w:val="0059710B"/>
    <w:rsid w:val="005A006C"/>
    <w:rsid w:val="005A068F"/>
    <w:rsid w:val="005A308F"/>
    <w:rsid w:val="005A47A1"/>
    <w:rsid w:val="005A695B"/>
    <w:rsid w:val="005A7ED8"/>
    <w:rsid w:val="005B331C"/>
    <w:rsid w:val="005B3EC8"/>
    <w:rsid w:val="005B450C"/>
    <w:rsid w:val="005B4D3E"/>
    <w:rsid w:val="005B639C"/>
    <w:rsid w:val="005B7747"/>
    <w:rsid w:val="005B7F71"/>
    <w:rsid w:val="005C09B3"/>
    <w:rsid w:val="005C35FF"/>
    <w:rsid w:val="005C3A10"/>
    <w:rsid w:val="005C3DEA"/>
    <w:rsid w:val="005C4705"/>
    <w:rsid w:val="005C52C6"/>
    <w:rsid w:val="005C5E12"/>
    <w:rsid w:val="005D0246"/>
    <w:rsid w:val="005D0B1F"/>
    <w:rsid w:val="005D223B"/>
    <w:rsid w:val="005D242B"/>
    <w:rsid w:val="005D7529"/>
    <w:rsid w:val="005E10AB"/>
    <w:rsid w:val="005E36B1"/>
    <w:rsid w:val="005E3CDC"/>
    <w:rsid w:val="005E7230"/>
    <w:rsid w:val="005E7894"/>
    <w:rsid w:val="005F208A"/>
    <w:rsid w:val="005F33B4"/>
    <w:rsid w:val="005F3E8F"/>
    <w:rsid w:val="005F47E6"/>
    <w:rsid w:val="005F4DE1"/>
    <w:rsid w:val="005F6D79"/>
    <w:rsid w:val="006001E4"/>
    <w:rsid w:val="006008FB"/>
    <w:rsid w:val="00600AD3"/>
    <w:rsid w:val="00600B54"/>
    <w:rsid w:val="006013E5"/>
    <w:rsid w:val="006018CF"/>
    <w:rsid w:val="00602FF9"/>
    <w:rsid w:val="00603B17"/>
    <w:rsid w:val="006043A0"/>
    <w:rsid w:val="006056C7"/>
    <w:rsid w:val="00605C9A"/>
    <w:rsid w:val="00606E90"/>
    <w:rsid w:val="0061174A"/>
    <w:rsid w:val="00613469"/>
    <w:rsid w:val="00617F35"/>
    <w:rsid w:val="006203F3"/>
    <w:rsid w:val="00621173"/>
    <w:rsid w:val="006213BD"/>
    <w:rsid w:val="0062199C"/>
    <w:rsid w:val="00621F10"/>
    <w:rsid w:val="0062206F"/>
    <w:rsid w:val="006232D8"/>
    <w:rsid w:val="0062362D"/>
    <w:rsid w:val="006247DA"/>
    <w:rsid w:val="0062485C"/>
    <w:rsid w:val="00624BDB"/>
    <w:rsid w:val="00630EB5"/>
    <w:rsid w:val="00632352"/>
    <w:rsid w:val="0063395F"/>
    <w:rsid w:val="00634D50"/>
    <w:rsid w:val="006351C3"/>
    <w:rsid w:val="00636585"/>
    <w:rsid w:val="00637B87"/>
    <w:rsid w:val="006404A0"/>
    <w:rsid w:val="00640631"/>
    <w:rsid w:val="006422EC"/>
    <w:rsid w:val="0064273C"/>
    <w:rsid w:val="00643C57"/>
    <w:rsid w:val="00644282"/>
    <w:rsid w:val="00644C13"/>
    <w:rsid w:val="00646187"/>
    <w:rsid w:val="00646D9E"/>
    <w:rsid w:val="006475B6"/>
    <w:rsid w:val="006502FA"/>
    <w:rsid w:val="006511D2"/>
    <w:rsid w:val="00653105"/>
    <w:rsid w:val="006546AB"/>
    <w:rsid w:val="0065545D"/>
    <w:rsid w:val="006566AC"/>
    <w:rsid w:val="006568D3"/>
    <w:rsid w:val="0065696D"/>
    <w:rsid w:val="006570CE"/>
    <w:rsid w:val="006574BA"/>
    <w:rsid w:val="006600DB"/>
    <w:rsid w:val="0066092A"/>
    <w:rsid w:val="006620FC"/>
    <w:rsid w:val="006632EE"/>
    <w:rsid w:val="006660F9"/>
    <w:rsid w:val="0066722B"/>
    <w:rsid w:val="006713D1"/>
    <w:rsid w:val="00672DD6"/>
    <w:rsid w:val="006738B0"/>
    <w:rsid w:val="0067403E"/>
    <w:rsid w:val="00674A03"/>
    <w:rsid w:val="006768D6"/>
    <w:rsid w:val="00676FCC"/>
    <w:rsid w:val="00677968"/>
    <w:rsid w:val="006801C6"/>
    <w:rsid w:val="006806BE"/>
    <w:rsid w:val="00681610"/>
    <w:rsid w:val="00683488"/>
    <w:rsid w:val="00683C1C"/>
    <w:rsid w:val="00683CB6"/>
    <w:rsid w:val="006848CD"/>
    <w:rsid w:val="00685F29"/>
    <w:rsid w:val="00685FA0"/>
    <w:rsid w:val="006902BE"/>
    <w:rsid w:val="006905F3"/>
    <w:rsid w:val="00691049"/>
    <w:rsid w:val="0069211D"/>
    <w:rsid w:val="00692436"/>
    <w:rsid w:val="00696F60"/>
    <w:rsid w:val="006A0C1C"/>
    <w:rsid w:val="006A0DFE"/>
    <w:rsid w:val="006A1713"/>
    <w:rsid w:val="006A31CC"/>
    <w:rsid w:val="006A5D2D"/>
    <w:rsid w:val="006A6DA5"/>
    <w:rsid w:val="006B5ACF"/>
    <w:rsid w:val="006C242D"/>
    <w:rsid w:val="006C249C"/>
    <w:rsid w:val="006C2C68"/>
    <w:rsid w:val="006C2FA2"/>
    <w:rsid w:val="006C2FEC"/>
    <w:rsid w:val="006C3117"/>
    <w:rsid w:val="006C32AB"/>
    <w:rsid w:val="006C368B"/>
    <w:rsid w:val="006C5F5F"/>
    <w:rsid w:val="006C699D"/>
    <w:rsid w:val="006C6A14"/>
    <w:rsid w:val="006D2017"/>
    <w:rsid w:val="006D2114"/>
    <w:rsid w:val="006D35AF"/>
    <w:rsid w:val="006D38F3"/>
    <w:rsid w:val="006D3A59"/>
    <w:rsid w:val="006D3CE3"/>
    <w:rsid w:val="006D4D2E"/>
    <w:rsid w:val="006D5DDE"/>
    <w:rsid w:val="006D766A"/>
    <w:rsid w:val="006D7B6F"/>
    <w:rsid w:val="006E114C"/>
    <w:rsid w:val="006E27D0"/>
    <w:rsid w:val="006E4726"/>
    <w:rsid w:val="006E5295"/>
    <w:rsid w:val="006E537C"/>
    <w:rsid w:val="006E5B3A"/>
    <w:rsid w:val="006E6F20"/>
    <w:rsid w:val="006F0576"/>
    <w:rsid w:val="006F0CFB"/>
    <w:rsid w:val="006F1BF2"/>
    <w:rsid w:val="006F262E"/>
    <w:rsid w:val="006F35C0"/>
    <w:rsid w:val="006F3BB7"/>
    <w:rsid w:val="006F48F1"/>
    <w:rsid w:val="006F48FD"/>
    <w:rsid w:val="006F7250"/>
    <w:rsid w:val="00701996"/>
    <w:rsid w:val="00702997"/>
    <w:rsid w:val="00703E46"/>
    <w:rsid w:val="00703EBC"/>
    <w:rsid w:val="00706275"/>
    <w:rsid w:val="007070D5"/>
    <w:rsid w:val="00713092"/>
    <w:rsid w:val="007148D1"/>
    <w:rsid w:val="00717F35"/>
    <w:rsid w:val="00721196"/>
    <w:rsid w:val="007218A3"/>
    <w:rsid w:val="00731D63"/>
    <w:rsid w:val="00734413"/>
    <w:rsid w:val="00734665"/>
    <w:rsid w:val="00737A59"/>
    <w:rsid w:val="007424C3"/>
    <w:rsid w:val="00742BF3"/>
    <w:rsid w:val="007435E7"/>
    <w:rsid w:val="00743609"/>
    <w:rsid w:val="0074386B"/>
    <w:rsid w:val="00744674"/>
    <w:rsid w:val="00745945"/>
    <w:rsid w:val="00745B47"/>
    <w:rsid w:val="007464EB"/>
    <w:rsid w:val="007477A1"/>
    <w:rsid w:val="0075053B"/>
    <w:rsid w:val="00750C06"/>
    <w:rsid w:val="0075189A"/>
    <w:rsid w:val="00752D0D"/>
    <w:rsid w:val="00754792"/>
    <w:rsid w:val="00754A84"/>
    <w:rsid w:val="00756D4F"/>
    <w:rsid w:val="007605D2"/>
    <w:rsid w:val="00760769"/>
    <w:rsid w:val="00760DA0"/>
    <w:rsid w:val="00762A58"/>
    <w:rsid w:val="00763668"/>
    <w:rsid w:val="007637A6"/>
    <w:rsid w:val="00766EF8"/>
    <w:rsid w:val="00767932"/>
    <w:rsid w:val="00767933"/>
    <w:rsid w:val="0077030B"/>
    <w:rsid w:val="00770577"/>
    <w:rsid w:val="00771D10"/>
    <w:rsid w:val="007735C8"/>
    <w:rsid w:val="00773B76"/>
    <w:rsid w:val="00773BF2"/>
    <w:rsid w:val="007743D5"/>
    <w:rsid w:val="007753C4"/>
    <w:rsid w:val="0077787E"/>
    <w:rsid w:val="00777CAE"/>
    <w:rsid w:val="00780D08"/>
    <w:rsid w:val="007819EF"/>
    <w:rsid w:val="007820AD"/>
    <w:rsid w:val="007823D3"/>
    <w:rsid w:val="00782B08"/>
    <w:rsid w:val="007871F6"/>
    <w:rsid w:val="00787475"/>
    <w:rsid w:val="0078761E"/>
    <w:rsid w:val="0079310C"/>
    <w:rsid w:val="007940C7"/>
    <w:rsid w:val="007942F6"/>
    <w:rsid w:val="007A034D"/>
    <w:rsid w:val="007A09FF"/>
    <w:rsid w:val="007A2113"/>
    <w:rsid w:val="007A2322"/>
    <w:rsid w:val="007A383E"/>
    <w:rsid w:val="007A38E1"/>
    <w:rsid w:val="007A3C51"/>
    <w:rsid w:val="007A54AA"/>
    <w:rsid w:val="007A7022"/>
    <w:rsid w:val="007A7392"/>
    <w:rsid w:val="007B0EA4"/>
    <w:rsid w:val="007B5EA4"/>
    <w:rsid w:val="007B651A"/>
    <w:rsid w:val="007B6B5B"/>
    <w:rsid w:val="007B6E1D"/>
    <w:rsid w:val="007B7359"/>
    <w:rsid w:val="007C088A"/>
    <w:rsid w:val="007C1731"/>
    <w:rsid w:val="007C3083"/>
    <w:rsid w:val="007C4011"/>
    <w:rsid w:val="007C414D"/>
    <w:rsid w:val="007C6113"/>
    <w:rsid w:val="007C6306"/>
    <w:rsid w:val="007C708E"/>
    <w:rsid w:val="007D0E15"/>
    <w:rsid w:val="007D504C"/>
    <w:rsid w:val="007D59B1"/>
    <w:rsid w:val="007D625E"/>
    <w:rsid w:val="007D69B9"/>
    <w:rsid w:val="007D6CFD"/>
    <w:rsid w:val="007D74D1"/>
    <w:rsid w:val="007D7851"/>
    <w:rsid w:val="007E1DA4"/>
    <w:rsid w:val="007E24E5"/>
    <w:rsid w:val="007E4671"/>
    <w:rsid w:val="007E4A4B"/>
    <w:rsid w:val="007E5776"/>
    <w:rsid w:val="007E7477"/>
    <w:rsid w:val="007F0593"/>
    <w:rsid w:val="007F12C9"/>
    <w:rsid w:val="007F1B4C"/>
    <w:rsid w:val="007F1BCE"/>
    <w:rsid w:val="007F38B4"/>
    <w:rsid w:val="007F3C50"/>
    <w:rsid w:val="007F758A"/>
    <w:rsid w:val="008013F7"/>
    <w:rsid w:val="00802B69"/>
    <w:rsid w:val="0080351E"/>
    <w:rsid w:val="00804E3C"/>
    <w:rsid w:val="00804E5C"/>
    <w:rsid w:val="00805DDC"/>
    <w:rsid w:val="00806712"/>
    <w:rsid w:val="00807DF6"/>
    <w:rsid w:val="00810543"/>
    <w:rsid w:val="0081165E"/>
    <w:rsid w:val="00821601"/>
    <w:rsid w:val="0082205B"/>
    <w:rsid w:val="00822262"/>
    <w:rsid w:val="00823161"/>
    <w:rsid w:val="00827357"/>
    <w:rsid w:val="00827D66"/>
    <w:rsid w:val="00831AD9"/>
    <w:rsid w:val="00831B4D"/>
    <w:rsid w:val="00831D00"/>
    <w:rsid w:val="00833042"/>
    <w:rsid w:val="00833BCF"/>
    <w:rsid w:val="00834129"/>
    <w:rsid w:val="00835F61"/>
    <w:rsid w:val="008414A7"/>
    <w:rsid w:val="0084484E"/>
    <w:rsid w:val="00845C5F"/>
    <w:rsid w:val="008468D0"/>
    <w:rsid w:val="00847504"/>
    <w:rsid w:val="00847AE6"/>
    <w:rsid w:val="00850610"/>
    <w:rsid w:val="008507D0"/>
    <w:rsid w:val="00851A2E"/>
    <w:rsid w:val="00852D36"/>
    <w:rsid w:val="008537BD"/>
    <w:rsid w:val="008541FF"/>
    <w:rsid w:val="0085451B"/>
    <w:rsid w:val="008553E3"/>
    <w:rsid w:val="008572B2"/>
    <w:rsid w:val="0086054B"/>
    <w:rsid w:val="008635EE"/>
    <w:rsid w:val="00863FE4"/>
    <w:rsid w:val="00864751"/>
    <w:rsid w:val="008669AC"/>
    <w:rsid w:val="0086716B"/>
    <w:rsid w:val="008679D2"/>
    <w:rsid w:val="008715DC"/>
    <w:rsid w:val="00871FE3"/>
    <w:rsid w:val="00874846"/>
    <w:rsid w:val="008749C3"/>
    <w:rsid w:val="00875C81"/>
    <w:rsid w:val="0087736F"/>
    <w:rsid w:val="00883E20"/>
    <w:rsid w:val="00884C34"/>
    <w:rsid w:val="008858FF"/>
    <w:rsid w:val="008863E4"/>
    <w:rsid w:val="00887415"/>
    <w:rsid w:val="00890172"/>
    <w:rsid w:val="008904FF"/>
    <w:rsid w:val="008909B3"/>
    <w:rsid w:val="00891541"/>
    <w:rsid w:val="00895166"/>
    <w:rsid w:val="008A03F3"/>
    <w:rsid w:val="008A139E"/>
    <w:rsid w:val="008A1F60"/>
    <w:rsid w:val="008A2394"/>
    <w:rsid w:val="008A3EA9"/>
    <w:rsid w:val="008A4C89"/>
    <w:rsid w:val="008A4E2F"/>
    <w:rsid w:val="008A5465"/>
    <w:rsid w:val="008A559A"/>
    <w:rsid w:val="008A5C64"/>
    <w:rsid w:val="008A6073"/>
    <w:rsid w:val="008B023A"/>
    <w:rsid w:val="008B0377"/>
    <w:rsid w:val="008B3502"/>
    <w:rsid w:val="008B38AE"/>
    <w:rsid w:val="008B3A70"/>
    <w:rsid w:val="008B5935"/>
    <w:rsid w:val="008B5AE2"/>
    <w:rsid w:val="008B7302"/>
    <w:rsid w:val="008C0322"/>
    <w:rsid w:val="008C4B01"/>
    <w:rsid w:val="008C6E49"/>
    <w:rsid w:val="008D109A"/>
    <w:rsid w:val="008D16E2"/>
    <w:rsid w:val="008D2872"/>
    <w:rsid w:val="008D51DA"/>
    <w:rsid w:val="008D678C"/>
    <w:rsid w:val="008E3BBD"/>
    <w:rsid w:val="008E3F71"/>
    <w:rsid w:val="008E491F"/>
    <w:rsid w:val="008E6627"/>
    <w:rsid w:val="008E6746"/>
    <w:rsid w:val="008E686C"/>
    <w:rsid w:val="008E6B84"/>
    <w:rsid w:val="008E6DE9"/>
    <w:rsid w:val="008F0E68"/>
    <w:rsid w:val="008F2363"/>
    <w:rsid w:val="008F44FF"/>
    <w:rsid w:val="00900143"/>
    <w:rsid w:val="009018FA"/>
    <w:rsid w:val="00904CFF"/>
    <w:rsid w:val="00906952"/>
    <w:rsid w:val="00910166"/>
    <w:rsid w:val="0091429C"/>
    <w:rsid w:val="009146BB"/>
    <w:rsid w:val="009150C2"/>
    <w:rsid w:val="00915530"/>
    <w:rsid w:val="00915B15"/>
    <w:rsid w:val="00917878"/>
    <w:rsid w:val="009201E0"/>
    <w:rsid w:val="009211A0"/>
    <w:rsid w:val="009215BD"/>
    <w:rsid w:val="0092232F"/>
    <w:rsid w:val="00922EB7"/>
    <w:rsid w:val="00924396"/>
    <w:rsid w:val="00924BEE"/>
    <w:rsid w:val="009263D2"/>
    <w:rsid w:val="00927F82"/>
    <w:rsid w:val="00930589"/>
    <w:rsid w:val="00930998"/>
    <w:rsid w:val="00931516"/>
    <w:rsid w:val="00931918"/>
    <w:rsid w:val="009319AE"/>
    <w:rsid w:val="00932048"/>
    <w:rsid w:val="00932632"/>
    <w:rsid w:val="0093300A"/>
    <w:rsid w:val="00934911"/>
    <w:rsid w:val="00934BD7"/>
    <w:rsid w:val="00934EE5"/>
    <w:rsid w:val="009351B3"/>
    <w:rsid w:val="009354E2"/>
    <w:rsid w:val="009364AE"/>
    <w:rsid w:val="009374B8"/>
    <w:rsid w:val="00940173"/>
    <w:rsid w:val="00942E39"/>
    <w:rsid w:val="00943137"/>
    <w:rsid w:val="00943932"/>
    <w:rsid w:val="00943CBB"/>
    <w:rsid w:val="00943D22"/>
    <w:rsid w:val="009442EF"/>
    <w:rsid w:val="009447D8"/>
    <w:rsid w:val="00945196"/>
    <w:rsid w:val="0094584D"/>
    <w:rsid w:val="00946456"/>
    <w:rsid w:val="00947A62"/>
    <w:rsid w:val="009532DB"/>
    <w:rsid w:val="00953708"/>
    <w:rsid w:val="00955B28"/>
    <w:rsid w:val="009560AB"/>
    <w:rsid w:val="00956371"/>
    <w:rsid w:val="009571EC"/>
    <w:rsid w:val="009614C9"/>
    <w:rsid w:val="00961E81"/>
    <w:rsid w:val="00962A60"/>
    <w:rsid w:val="00962EDC"/>
    <w:rsid w:val="0096446D"/>
    <w:rsid w:val="0096516F"/>
    <w:rsid w:val="00965AC7"/>
    <w:rsid w:val="00966DDD"/>
    <w:rsid w:val="00971A93"/>
    <w:rsid w:val="00971B4D"/>
    <w:rsid w:val="00972037"/>
    <w:rsid w:val="00972A82"/>
    <w:rsid w:val="00973220"/>
    <w:rsid w:val="00973832"/>
    <w:rsid w:val="00973E2E"/>
    <w:rsid w:val="009756CF"/>
    <w:rsid w:val="00977B59"/>
    <w:rsid w:val="0098036F"/>
    <w:rsid w:val="00982C6C"/>
    <w:rsid w:val="009833FE"/>
    <w:rsid w:val="00983FD1"/>
    <w:rsid w:val="0098557F"/>
    <w:rsid w:val="009865F0"/>
    <w:rsid w:val="0099039D"/>
    <w:rsid w:val="009907FF"/>
    <w:rsid w:val="009916BD"/>
    <w:rsid w:val="00991994"/>
    <w:rsid w:val="00991A7B"/>
    <w:rsid w:val="00991C52"/>
    <w:rsid w:val="0099349E"/>
    <w:rsid w:val="0099362E"/>
    <w:rsid w:val="009978F9"/>
    <w:rsid w:val="009A0FF6"/>
    <w:rsid w:val="009A13B6"/>
    <w:rsid w:val="009A26CA"/>
    <w:rsid w:val="009A3771"/>
    <w:rsid w:val="009A44C0"/>
    <w:rsid w:val="009A47FF"/>
    <w:rsid w:val="009A4A70"/>
    <w:rsid w:val="009A4AE9"/>
    <w:rsid w:val="009A59F0"/>
    <w:rsid w:val="009A66C1"/>
    <w:rsid w:val="009A7CD1"/>
    <w:rsid w:val="009B1155"/>
    <w:rsid w:val="009B14DA"/>
    <w:rsid w:val="009B44EA"/>
    <w:rsid w:val="009B4523"/>
    <w:rsid w:val="009B534B"/>
    <w:rsid w:val="009B5727"/>
    <w:rsid w:val="009B6A0D"/>
    <w:rsid w:val="009C06D1"/>
    <w:rsid w:val="009C117D"/>
    <w:rsid w:val="009C2AAD"/>
    <w:rsid w:val="009C4ABA"/>
    <w:rsid w:val="009C7920"/>
    <w:rsid w:val="009D002F"/>
    <w:rsid w:val="009D08BC"/>
    <w:rsid w:val="009D2E6B"/>
    <w:rsid w:val="009D3442"/>
    <w:rsid w:val="009D41DD"/>
    <w:rsid w:val="009D42EF"/>
    <w:rsid w:val="009D444B"/>
    <w:rsid w:val="009D4FF7"/>
    <w:rsid w:val="009D5F9E"/>
    <w:rsid w:val="009D6AC8"/>
    <w:rsid w:val="009D6B32"/>
    <w:rsid w:val="009D7A3F"/>
    <w:rsid w:val="009E0C29"/>
    <w:rsid w:val="009E201B"/>
    <w:rsid w:val="009E4593"/>
    <w:rsid w:val="009E4728"/>
    <w:rsid w:val="009E52B5"/>
    <w:rsid w:val="009E6E0C"/>
    <w:rsid w:val="009E7CB0"/>
    <w:rsid w:val="009F0074"/>
    <w:rsid w:val="009F0C33"/>
    <w:rsid w:val="009F6C15"/>
    <w:rsid w:val="00A009EF"/>
    <w:rsid w:val="00A00CED"/>
    <w:rsid w:val="00A013AA"/>
    <w:rsid w:val="00A040D3"/>
    <w:rsid w:val="00A040FA"/>
    <w:rsid w:val="00A055B3"/>
    <w:rsid w:val="00A11D52"/>
    <w:rsid w:val="00A15B15"/>
    <w:rsid w:val="00A15D9A"/>
    <w:rsid w:val="00A16181"/>
    <w:rsid w:val="00A205BE"/>
    <w:rsid w:val="00A21839"/>
    <w:rsid w:val="00A22020"/>
    <w:rsid w:val="00A22E08"/>
    <w:rsid w:val="00A23287"/>
    <w:rsid w:val="00A25158"/>
    <w:rsid w:val="00A265EE"/>
    <w:rsid w:val="00A300F5"/>
    <w:rsid w:val="00A30C70"/>
    <w:rsid w:val="00A31BE9"/>
    <w:rsid w:val="00A341A4"/>
    <w:rsid w:val="00A36CA5"/>
    <w:rsid w:val="00A370E6"/>
    <w:rsid w:val="00A379D0"/>
    <w:rsid w:val="00A409B4"/>
    <w:rsid w:val="00A41E40"/>
    <w:rsid w:val="00A4488E"/>
    <w:rsid w:val="00A44EA9"/>
    <w:rsid w:val="00A45745"/>
    <w:rsid w:val="00A467F7"/>
    <w:rsid w:val="00A47B81"/>
    <w:rsid w:val="00A506C1"/>
    <w:rsid w:val="00A51498"/>
    <w:rsid w:val="00A51889"/>
    <w:rsid w:val="00A52144"/>
    <w:rsid w:val="00A52519"/>
    <w:rsid w:val="00A52F3C"/>
    <w:rsid w:val="00A55259"/>
    <w:rsid w:val="00A55D3B"/>
    <w:rsid w:val="00A56EAD"/>
    <w:rsid w:val="00A571DC"/>
    <w:rsid w:val="00A5796F"/>
    <w:rsid w:val="00A6047F"/>
    <w:rsid w:val="00A6092D"/>
    <w:rsid w:val="00A609FC"/>
    <w:rsid w:val="00A611BD"/>
    <w:rsid w:val="00A61E42"/>
    <w:rsid w:val="00A62A97"/>
    <w:rsid w:val="00A64E6A"/>
    <w:rsid w:val="00A65C67"/>
    <w:rsid w:val="00A65F5F"/>
    <w:rsid w:val="00A66791"/>
    <w:rsid w:val="00A706A3"/>
    <w:rsid w:val="00A71117"/>
    <w:rsid w:val="00A711A4"/>
    <w:rsid w:val="00A72006"/>
    <w:rsid w:val="00A7225D"/>
    <w:rsid w:val="00A72A2B"/>
    <w:rsid w:val="00A7311F"/>
    <w:rsid w:val="00A73D72"/>
    <w:rsid w:val="00A75B32"/>
    <w:rsid w:val="00A764E0"/>
    <w:rsid w:val="00A77388"/>
    <w:rsid w:val="00A77A8B"/>
    <w:rsid w:val="00A77F1B"/>
    <w:rsid w:val="00A817B5"/>
    <w:rsid w:val="00A81DB1"/>
    <w:rsid w:val="00A82862"/>
    <w:rsid w:val="00A82F67"/>
    <w:rsid w:val="00A8615E"/>
    <w:rsid w:val="00A86202"/>
    <w:rsid w:val="00A87778"/>
    <w:rsid w:val="00A90E18"/>
    <w:rsid w:val="00A9126B"/>
    <w:rsid w:val="00A91480"/>
    <w:rsid w:val="00A922DA"/>
    <w:rsid w:val="00A923F6"/>
    <w:rsid w:val="00A92C5C"/>
    <w:rsid w:val="00A93CCC"/>
    <w:rsid w:val="00A93EEF"/>
    <w:rsid w:val="00A94D88"/>
    <w:rsid w:val="00A96A3C"/>
    <w:rsid w:val="00A96CC8"/>
    <w:rsid w:val="00A97DC2"/>
    <w:rsid w:val="00AA024C"/>
    <w:rsid w:val="00AA240D"/>
    <w:rsid w:val="00AA2810"/>
    <w:rsid w:val="00AA59ED"/>
    <w:rsid w:val="00AA5CA4"/>
    <w:rsid w:val="00AA64D1"/>
    <w:rsid w:val="00AA76FB"/>
    <w:rsid w:val="00AB1972"/>
    <w:rsid w:val="00AB3F39"/>
    <w:rsid w:val="00AB41FE"/>
    <w:rsid w:val="00AB6459"/>
    <w:rsid w:val="00AB67CA"/>
    <w:rsid w:val="00AC2AD7"/>
    <w:rsid w:val="00AC2C2C"/>
    <w:rsid w:val="00AC2E72"/>
    <w:rsid w:val="00AC30EE"/>
    <w:rsid w:val="00AC37D5"/>
    <w:rsid w:val="00AC3A85"/>
    <w:rsid w:val="00AC3E47"/>
    <w:rsid w:val="00AC4F63"/>
    <w:rsid w:val="00AC5287"/>
    <w:rsid w:val="00AC636C"/>
    <w:rsid w:val="00AC7DF9"/>
    <w:rsid w:val="00AD1A51"/>
    <w:rsid w:val="00AD1FDE"/>
    <w:rsid w:val="00AD3055"/>
    <w:rsid w:val="00AD30FC"/>
    <w:rsid w:val="00AD4851"/>
    <w:rsid w:val="00AD5613"/>
    <w:rsid w:val="00AD6077"/>
    <w:rsid w:val="00AD6AFE"/>
    <w:rsid w:val="00AD7D23"/>
    <w:rsid w:val="00AE09DE"/>
    <w:rsid w:val="00AE1488"/>
    <w:rsid w:val="00AE403E"/>
    <w:rsid w:val="00AE4B3D"/>
    <w:rsid w:val="00AE6551"/>
    <w:rsid w:val="00AE725D"/>
    <w:rsid w:val="00AF0406"/>
    <w:rsid w:val="00AF0B2A"/>
    <w:rsid w:val="00AF1A70"/>
    <w:rsid w:val="00AF56C0"/>
    <w:rsid w:val="00AF6F40"/>
    <w:rsid w:val="00AF7EBA"/>
    <w:rsid w:val="00B00402"/>
    <w:rsid w:val="00B00A75"/>
    <w:rsid w:val="00B01199"/>
    <w:rsid w:val="00B02175"/>
    <w:rsid w:val="00B0498C"/>
    <w:rsid w:val="00B04AFF"/>
    <w:rsid w:val="00B056FB"/>
    <w:rsid w:val="00B070E2"/>
    <w:rsid w:val="00B11CA4"/>
    <w:rsid w:val="00B11CF4"/>
    <w:rsid w:val="00B13541"/>
    <w:rsid w:val="00B13B12"/>
    <w:rsid w:val="00B13E67"/>
    <w:rsid w:val="00B16795"/>
    <w:rsid w:val="00B173CF"/>
    <w:rsid w:val="00B17986"/>
    <w:rsid w:val="00B2140D"/>
    <w:rsid w:val="00B21479"/>
    <w:rsid w:val="00B21D05"/>
    <w:rsid w:val="00B23B5A"/>
    <w:rsid w:val="00B24311"/>
    <w:rsid w:val="00B24B3A"/>
    <w:rsid w:val="00B2642C"/>
    <w:rsid w:val="00B274F0"/>
    <w:rsid w:val="00B30566"/>
    <w:rsid w:val="00B30750"/>
    <w:rsid w:val="00B3179D"/>
    <w:rsid w:val="00B327DE"/>
    <w:rsid w:val="00B3313F"/>
    <w:rsid w:val="00B33189"/>
    <w:rsid w:val="00B35310"/>
    <w:rsid w:val="00B3621E"/>
    <w:rsid w:val="00B36233"/>
    <w:rsid w:val="00B371C2"/>
    <w:rsid w:val="00B37343"/>
    <w:rsid w:val="00B416E0"/>
    <w:rsid w:val="00B42195"/>
    <w:rsid w:val="00B42A72"/>
    <w:rsid w:val="00B42EBE"/>
    <w:rsid w:val="00B43862"/>
    <w:rsid w:val="00B43EC7"/>
    <w:rsid w:val="00B44116"/>
    <w:rsid w:val="00B462C3"/>
    <w:rsid w:val="00B46C76"/>
    <w:rsid w:val="00B46DB7"/>
    <w:rsid w:val="00B51F68"/>
    <w:rsid w:val="00B53FCF"/>
    <w:rsid w:val="00B5402D"/>
    <w:rsid w:val="00B54FC9"/>
    <w:rsid w:val="00B553B6"/>
    <w:rsid w:val="00B55872"/>
    <w:rsid w:val="00B569AE"/>
    <w:rsid w:val="00B5793B"/>
    <w:rsid w:val="00B57C37"/>
    <w:rsid w:val="00B61C3C"/>
    <w:rsid w:val="00B61D4A"/>
    <w:rsid w:val="00B61ECE"/>
    <w:rsid w:val="00B62189"/>
    <w:rsid w:val="00B63435"/>
    <w:rsid w:val="00B64422"/>
    <w:rsid w:val="00B66E4A"/>
    <w:rsid w:val="00B702FB"/>
    <w:rsid w:val="00B70B0B"/>
    <w:rsid w:val="00B742F2"/>
    <w:rsid w:val="00B772DC"/>
    <w:rsid w:val="00B77E56"/>
    <w:rsid w:val="00B80F4D"/>
    <w:rsid w:val="00B81898"/>
    <w:rsid w:val="00B82D27"/>
    <w:rsid w:val="00B83664"/>
    <w:rsid w:val="00B8499B"/>
    <w:rsid w:val="00B84ABE"/>
    <w:rsid w:val="00B86293"/>
    <w:rsid w:val="00B946CB"/>
    <w:rsid w:val="00B954A3"/>
    <w:rsid w:val="00B9593A"/>
    <w:rsid w:val="00B97630"/>
    <w:rsid w:val="00BA07A2"/>
    <w:rsid w:val="00BA39F5"/>
    <w:rsid w:val="00BB0F71"/>
    <w:rsid w:val="00BB39E5"/>
    <w:rsid w:val="00BB71B7"/>
    <w:rsid w:val="00BC0077"/>
    <w:rsid w:val="00BC0281"/>
    <w:rsid w:val="00BC5CC7"/>
    <w:rsid w:val="00BD0F89"/>
    <w:rsid w:val="00BD14A4"/>
    <w:rsid w:val="00BD1D7D"/>
    <w:rsid w:val="00BD28FB"/>
    <w:rsid w:val="00BD29DF"/>
    <w:rsid w:val="00BD3558"/>
    <w:rsid w:val="00BD389F"/>
    <w:rsid w:val="00BD3921"/>
    <w:rsid w:val="00BD3F46"/>
    <w:rsid w:val="00BD45C5"/>
    <w:rsid w:val="00BD4AF5"/>
    <w:rsid w:val="00BD5CC2"/>
    <w:rsid w:val="00BD6E06"/>
    <w:rsid w:val="00BE0C87"/>
    <w:rsid w:val="00BE2740"/>
    <w:rsid w:val="00BE3911"/>
    <w:rsid w:val="00BE5D29"/>
    <w:rsid w:val="00BE7997"/>
    <w:rsid w:val="00BF0077"/>
    <w:rsid w:val="00BF14CC"/>
    <w:rsid w:val="00BF19A8"/>
    <w:rsid w:val="00BF29B4"/>
    <w:rsid w:val="00BF3AA1"/>
    <w:rsid w:val="00BF4968"/>
    <w:rsid w:val="00BF570F"/>
    <w:rsid w:val="00BF5996"/>
    <w:rsid w:val="00BF78A5"/>
    <w:rsid w:val="00C041CA"/>
    <w:rsid w:val="00C05159"/>
    <w:rsid w:val="00C054C7"/>
    <w:rsid w:val="00C06DAA"/>
    <w:rsid w:val="00C075E3"/>
    <w:rsid w:val="00C11AB1"/>
    <w:rsid w:val="00C12DA2"/>
    <w:rsid w:val="00C13043"/>
    <w:rsid w:val="00C16301"/>
    <w:rsid w:val="00C1637A"/>
    <w:rsid w:val="00C179F2"/>
    <w:rsid w:val="00C17ED2"/>
    <w:rsid w:val="00C20D27"/>
    <w:rsid w:val="00C212F4"/>
    <w:rsid w:val="00C21AD1"/>
    <w:rsid w:val="00C21C94"/>
    <w:rsid w:val="00C229B5"/>
    <w:rsid w:val="00C22A86"/>
    <w:rsid w:val="00C22AED"/>
    <w:rsid w:val="00C22C3C"/>
    <w:rsid w:val="00C24218"/>
    <w:rsid w:val="00C243B7"/>
    <w:rsid w:val="00C25839"/>
    <w:rsid w:val="00C25899"/>
    <w:rsid w:val="00C2742B"/>
    <w:rsid w:val="00C277E1"/>
    <w:rsid w:val="00C313BE"/>
    <w:rsid w:val="00C31CCC"/>
    <w:rsid w:val="00C360D4"/>
    <w:rsid w:val="00C3778C"/>
    <w:rsid w:val="00C37C13"/>
    <w:rsid w:val="00C404C4"/>
    <w:rsid w:val="00C427D2"/>
    <w:rsid w:val="00C42DCE"/>
    <w:rsid w:val="00C43711"/>
    <w:rsid w:val="00C43F32"/>
    <w:rsid w:val="00C45873"/>
    <w:rsid w:val="00C46352"/>
    <w:rsid w:val="00C52789"/>
    <w:rsid w:val="00C52B48"/>
    <w:rsid w:val="00C52D26"/>
    <w:rsid w:val="00C53DC9"/>
    <w:rsid w:val="00C54490"/>
    <w:rsid w:val="00C54A82"/>
    <w:rsid w:val="00C54E81"/>
    <w:rsid w:val="00C55E49"/>
    <w:rsid w:val="00C56772"/>
    <w:rsid w:val="00C571E6"/>
    <w:rsid w:val="00C6173E"/>
    <w:rsid w:val="00C62A03"/>
    <w:rsid w:val="00C63470"/>
    <w:rsid w:val="00C63D7C"/>
    <w:rsid w:val="00C64D4B"/>
    <w:rsid w:val="00C650F8"/>
    <w:rsid w:val="00C652D4"/>
    <w:rsid w:val="00C65E23"/>
    <w:rsid w:val="00C65F0B"/>
    <w:rsid w:val="00C660F7"/>
    <w:rsid w:val="00C66AA7"/>
    <w:rsid w:val="00C66BB0"/>
    <w:rsid w:val="00C66C8C"/>
    <w:rsid w:val="00C71996"/>
    <w:rsid w:val="00C71C39"/>
    <w:rsid w:val="00C72451"/>
    <w:rsid w:val="00C7259A"/>
    <w:rsid w:val="00C73A72"/>
    <w:rsid w:val="00C73F1E"/>
    <w:rsid w:val="00C746EC"/>
    <w:rsid w:val="00C75C60"/>
    <w:rsid w:val="00C77EDA"/>
    <w:rsid w:val="00C8062B"/>
    <w:rsid w:val="00C83205"/>
    <w:rsid w:val="00C8371B"/>
    <w:rsid w:val="00C853D2"/>
    <w:rsid w:val="00C85443"/>
    <w:rsid w:val="00C85E0F"/>
    <w:rsid w:val="00C85FE5"/>
    <w:rsid w:val="00C86DF7"/>
    <w:rsid w:val="00C87CDA"/>
    <w:rsid w:val="00C87CE3"/>
    <w:rsid w:val="00C91313"/>
    <w:rsid w:val="00C9184F"/>
    <w:rsid w:val="00C924D8"/>
    <w:rsid w:val="00C92B26"/>
    <w:rsid w:val="00C9337D"/>
    <w:rsid w:val="00C9537C"/>
    <w:rsid w:val="00C95FEF"/>
    <w:rsid w:val="00C969BE"/>
    <w:rsid w:val="00C96AC9"/>
    <w:rsid w:val="00C977C9"/>
    <w:rsid w:val="00C97A16"/>
    <w:rsid w:val="00C97A79"/>
    <w:rsid w:val="00CA0BFD"/>
    <w:rsid w:val="00CA1109"/>
    <w:rsid w:val="00CA1A0F"/>
    <w:rsid w:val="00CA3796"/>
    <w:rsid w:val="00CA44AC"/>
    <w:rsid w:val="00CA5052"/>
    <w:rsid w:val="00CA6910"/>
    <w:rsid w:val="00CB035F"/>
    <w:rsid w:val="00CB2945"/>
    <w:rsid w:val="00CB39B8"/>
    <w:rsid w:val="00CB410F"/>
    <w:rsid w:val="00CB4591"/>
    <w:rsid w:val="00CB4AB5"/>
    <w:rsid w:val="00CB5C9F"/>
    <w:rsid w:val="00CB5F99"/>
    <w:rsid w:val="00CB742F"/>
    <w:rsid w:val="00CC0B18"/>
    <w:rsid w:val="00CC13FC"/>
    <w:rsid w:val="00CC16E8"/>
    <w:rsid w:val="00CC1992"/>
    <w:rsid w:val="00CC2591"/>
    <w:rsid w:val="00CC2D77"/>
    <w:rsid w:val="00CC4433"/>
    <w:rsid w:val="00CC4739"/>
    <w:rsid w:val="00CC5825"/>
    <w:rsid w:val="00CC584B"/>
    <w:rsid w:val="00CC5BE3"/>
    <w:rsid w:val="00CC669A"/>
    <w:rsid w:val="00CC7084"/>
    <w:rsid w:val="00CC7BC8"/>
    <w:rsid w:val="00CD01D8"/>
    <w:rsid w:val="00CD24F4"/>
    <w:rsid w:val="00CD3E90"/>
    <w:rsid w:val="00CD4074"/>
    <w:rsid w:val="00CD53A1"/>
    <w:rsid w:val="00CD6DBD"/>
    <w:rsid w:val="00CD7BCF"/>
    <w:rsid w:val="00CE0126"/>
    <w:rsid w:val="00CE21CD"/>
    <w:rsid w:val="00CE3E78"/>
    <w:rsid w:val="00CE4152"/>
    <w:rsid w:val="00CE4190"/>
    <w:rsid w:val="00CE4D60"/>
    <w:rsid w:val="00CE4F61"/>
    <w:rsid w:val="00CE5D1F"/>
    <w:rsid w:val="00CE6246"/>
    <w:rsid w:val="00CE73ED"/>
    <w:rsid w:val="00CE790A"/>
    <w:rsid w:val="00CF060B"/>
    <w:rsid w:val="00CF23A5"/>
    <w:rsid w:val="00CF3127"/>
    <w:rsid w:val="00CF326A"/>
    <w:rsid w:val="00CF543B"/>
    <w:rsid w:val="00CF6E91"/>
    <w:rsid w:val="00CF73AF"/>
    <w:rsid w:val="00CF7D9D"/>
    <w:rsid w:val="00D01C6E"/>
    <w:rsid w:val="00D020DA"/>
    <w:rsid w:val="00D03A92"/>
    <w:rsid w:val="00D056E7"/>
    <w:rsid w:val="00D06A77"/>
    <w:rsid w:val="00D07139"/>
    <w:rsid w:val="00D07511"/>
    <w:rsid w:val="00D1383F"/>
    <w:rsid w:val="00D13B47"/>
    <w:rsid w:val="00D1450C"/>
    <w:rsid w:val="00D14C63"/>
    <w:rsid w:val="00D15757"/>
    <w:rsid w:val="00D170F5"/>
    <w:rsid w:val="00D21D4B"/>
    <w:rsid w:val="00D223F2"/>
    <w:rsid w:val="00D22940"/>
    <w:rsid w:val="00D23C34"/>
    <w:rsid w:val="00D241F9"/>
    <w:rsid w:val="00D242E3"/>
    <w:rsid w:val="00D26204"/>
    <w:rsid w:val="00D27F90"/>
    <w:rsid w:val="00D30312"/>
    <w:rsid w:val="00D30A21"/>
    <w:rsid w:val="00D31A8E"/>
    <w:rsid w:val="00D34C17"/>
    <w:rsid w:val="00D350D7"/>
    <w:rsid w:val="00D35363"/>
    <w:rsid w:val="00D37368"/>
    <w:rsid w:val="00D400EE"/>
    <w:rsid w:val="00D400FB"/>
    <w:rsid w:val="00D4069B"/>
    <w:rsid w:val="00D408D4"/>
    <w:rsid w:val="00D41223"/>
    <w:rsid w:val="00D42F75"/>
    <w:rsid w:val="00D435D6"/>
    <w:rsid w:val="00D43686"/>
    <w:rsid w:val="00D43EAB"/>
    <w:rsid w:val="00D458D5"/>
    <w:rsid w:val="00D45AD5"/>
    <w:rsid w:val="00D46186"/>
    <w:rsid w:val="00D4638C"/>
    <w:rsid w:val="00D474BC"/>
    <w:rsid w:val="00D5003C"/>
    <w:rsid w:val="00D50CAF"/>
    <w:rsid w:val="00D5111F"/>
    <w:rsid w:val="00D51BC6"/>
    <w:rsid w:val="00D52573"/>
    <w:rsid w:val="00D525DE"/>
    <w:rsid w:val="00D5547F"/>
    <w:rsid w:val="00D575BF"/>
    <w:rsid w:val="00D60137"/>
    <w:rsid w:val="00D60D04"/>
    <w:rsid w:val="00D61232"/>
    <w:rsid w:val="00D62733"/>
    <w:rsid w:val="00D64207"/>
    <w:rsid w:val="00D6487D"/>
    <w:rsid w:val="00D64916"/>
    <w:rsid w:val="00D65802"/>
    <w:rsid w:val="00D66D18"/>
    <w:rsid w:val="00D67166"/>
    <w:rsid w:val="00D70D35"/>
    <w:rsid w:val="00D73DB7"/>
    <w:rsid w:val="00D756EB"/>
    <w:rsid w:val="00D75E05"/>
    <w:rsid w:val="00D76274"/>
    <w:rsid w:val="00D76543"/>
    <w:rsid w:val="00D76F2B"/>
    <w:rsid w:val="00D77359"/>
    <w:rsid w:val="00D800AD"/>
    <w:rsid w:val="00D8073A"/>
    <w:rsid w:val="00D825C0"/>
    <w:rsid w:val="00D85A30"/>
    <w:rsid w:val="00D868C2"/>
    <w:rsid w:val="00D87B15"/>
    <w:rsid w:val="00D87DBE"/>
    <w:rsid w:val="00D9026D"/>
    <w:rsid w:val="00D908D4"/>
    <w:rsid w:val="00D90BE4"/>
    <w:rsid w:val="00D92AC1"/>
    <w:rsid w:val="00D951AA"/>
    <w:rsid w:val="00D96762"/>
    <w:rsid w:val="00D974B4"/>
    <w:rsid w:val="00D97D96"/>
    <w:rsid w:val="00DA08E0"/>
    <w:rsid w:val="00DA0DEF"/>
    <w:rsid w:val="00DA37C3"/>
    <w:rsid w:val="00DA6661"/>
    <w:rsid w:val="00DB0F25"/>
    <w:rsid w:val="00DB14C3"/>
    <w:rsid w:val="00DB1E76"/>
    <w:rsid w:val="00DB34AC"/>
    <w:rsid w:val="00DB3E67"/>
    <w:rsid w:val="00DB5841"/>
    <w:rsid w:val="00DB5C6C"/>
    <w:rsid w:val="00DB6160"/>
    <w:rsid w:val="00DB6AD8"/>
    <w:rsid w:val="00DB77CE"/>
    <w:rsid w:val="00DB79E0"/>
    <w:rsid w:val="00DC0840"/>
    <w:rsid w:val="00DC0A0A"/>
    <w:rsid w:val="00DC432E"/>
    <w:rsid w:val="00DC5374"/>
    <w:rsid w:val="00DC6989"/>
    <w:rsid w:val="00DC6CBA"/>
    <w:rsid w:val="00DC6D3F"/>
    <w:rsid w:val="00DD394F"/>
    <w:rsid w:val="00DD6079"/>
    <w:rsid w:val="00DD65C3"/>
    <w:rsid w:val="00DD6E6C"/>
    <w:rsid w:val="00DD79B7"/>
    <w:rsid w:val="00DE4751"/>
    <w:rsid w:val="00DE4ED0"/>
    <w:rsid w:val="00DE5B1D"/>
    <w:rsid w:val="00DE6A13"/>
    <w:rsid w:val="00DE6F0E"/>
    <w:rsid w:val="00DE74BE"/>
    <w:rsid w:val="00DE7B7B"/>
    <w:rsid w:val="00DF428E"/>
    <w:rsid w:val="00DF42C4"/>
    <w:rsid w:val="00DF5989"/>
    <w:rsid w:val="00DF6974"/>
    <w:rsid w:val="00DF6C11"/>
    <w:rsid w:val="00DF7F3D"/>
    <w:rsid w:val="00E004DA"/>
    <w:rsid w:val="00E0082B"/>
    <w:rsid w:val="00E00851"/>
    <w:rsid w:val="00E014CA"/>
    <w:rsid w:val="00E03765"/>
    <w:rsid w:val="00E0400A"/>
    <w:rsid w:val="00E0422D"/>
    <w:rsid w:val="00E06496"/>
    <w:rsid w:val="00E076C8"/>
    <w:rsid w:val="00E10946"/>
    <w:rsid w:val="00E12F44"/>
    <w:rsid w:val="00E13877"/>
    <w:rsid w:val="00E16C95"/>
    <w:rsid w:val="00E202D4"/>
    <w:rsid w:val="00E22674"/>
    <w:rsid w:val="00E22850"/>
    <w:rsid w:val="00E23DB2"/>
    <w:rsid w:val="00E25EE8"/>
    <w:rsid w:val="00E26897"/>
    <w:rsid w:val="00E26D11"/>
    <w:rsid w:val="00E3077A"/>
    <w:rsid w:val="00E3181E"/>
    <w:rsid w:val="00E3184F"/>
    <w:rsid w:val="00E33EF7"/>
    <w:rsid w:val="00E33EF8"/>
    <w:rsid w:val="00E3506D"/>
    <w:rsid w:val="00E35D8A"/>
    <w:rsid w:val="00E35EC4"/>
    <w:rsid w:val="00E379FB"/>
    <w:rsid w:val="00E41E63"/>
    <w:rsid w:val="00E43699"/>
    <w:rsid w:val="00E4421B"/>
    <w:rsid w:val="00E4452E"/>
    <w:rsid w:val="00E46307"/>
    <w:rsid w:val="00E46963"/>
    <w:rsid w:val="00E470A3"/>
    <w:rsid w:val="00E47575"/>
    <w:rsid w:val="00E47AC7"/>
    <w:rsid w:val="00E50906"/>
    <w:rsid w:val="00E50C2C"/>
    <w:rsid w:val="00E50EEA"/>
    <w:rsid w:val="00E51E41"/>
    <w:rsid w:val="00E562D6"/>
    <w:rsid w:val="00E578C3"/>
    <w:rsid w:val="00E57EFA"/>
    <w:rsid w:val="00E61500"/>
    <w:rsid w:val="00E623D8"/>
    <w:rsid w:val="00E62B94"/>
    <w:rsid w:val="00E62EAF"/>
    <w:rsid w:val="00E63D03"/>
    <w:rsid w:val="00E63E6B"/>
    <w:rsid w:val="00E65433"/>
    <w:rsid w:val="00E66CB0"/>
    <w:rsid w:val="00E674E3"/>
    <w:rsid w:val="00E70B2F"/>
    <w:rsid w:val="00E70E2F"/>
    <w:rsid w:val="00E71F38"/>
    <w:rsid w:val="00E7290D"/>
    <w:rsid w:val="00E74398"/>
    <w:rsid w:val="00E74E34"/>
    <w:rsid w:val="00E75AF7"/>
    <w:rsid w:val="00E75CAE"/>
    <w:rsid w:val="00E75D4F"/>
    <w:rsid w:val="00E774AA"/>
    <w:rsid w:val="00E8146D"/>
    <w:rsid w:val="00E82D3B"/>
    <w:rsid w:val="00E839FB"/>
    <w:rsid w:val="00E8462B"/>
    <w:rsid w:val="00E8541D"/>
    <w:rsid w:val="00E854E9"/>
    <w:rsid w:val="00E85587"/>
    <w:rsid w:val="00E857C0"/>
    <w:rsid w:val="00E85EBD"/>
    <w:rsid w:val="00E86D04"/>
    <w:rsid w:val="00E90237"/>
    <w:rsid w:val="00E92560"/>
    <w:rsid w:val="00E97D21"/>
    <w:rsid w:val="00EA0228"/>
    <w:rsid w:val="00EA03B6"/>
    <w:rsid w:val="00EA4373"/>
    <w:rsid w:val="00EA44EA"/>
    <w:rsid w:val="00EA56A8"/>
    <w:rsid w:val="00EA56FC"/>
    <w:rsid w:val="00EA5A59"/>
    <w:rsid w:val="00EA6CAE"/>
    <w:rsid w:val="00EA7557"/>
    <w:rsid w:val="00EB0372"/>
    <w:rsid w:val="00EB15E2"/>
    <w:rsid w:val="00EB1DA5"/>
    <w:rsid w:val="00EB2C7E"/>
    <w:rsid w:val="00EB46B9"/>
    <w:rsid w:val="00EB46CF"/>
    <w:rsid w:val="00EB60AD"/>
    <w:rsid w:val="00EC1351"/>
    <w:rsid w:val="00EC21AF"/>
    <w:rsid w:val="00EC24E6"/>
    <w:rsid w:val="00EC3293"/>
    <w:rsid w:val="00EC3758"/>
    <w:rsid w:val="00EC377D"/>
    <w:rsid w:val="00EC3F6D"/>
    <w:rsid w:val="00EC40EE"/>
    <w:rsid w:val="00EC5063"/>
    <w:rsid w:val="00EC60C9"/>
    <w:rsid w:val="00EC64AD"/>
    <w:rsid w:val="00EC799F"/>
    <w:rsid w:val="00EC7DC5"/>
    <w:rsid w:val="00ED41F6"/>
    <w:rsid w:val="00ED6405"/>
    <w:rsid w:val="00EE20A4"/>
    <w:rsid w:val="00EE2C5C"/>
    <w:rsid w:val="00EE2FC1"/>
    <w:rsid w:val="00EE521E"/>
    <w:rsid w:val="00EE53AC"/>
    <w:rsid w:val="00EE6962"/>
    <w:rsid w:val="00EE72B4"/>
    <w:rsid w:val="00EE736E"/>
    <w:rsid w:val="00EF3F51"/>
    <w:rsid w:val="00EF430E"/>
    <w:rsid w:val="00EF4F0B"/>
    <w:rsid w:val="00EF6A5A"/>
    <w:rsid w:val="00F01A46"/>
    <w:rsid w:val="00F01AD4"/>
    <w:rsid w:val="00F02BCD"/>
    <w:rsid w:val="00F03598"/>
    <w:rsid w:val="00F03FA3"/>
    <w:rsid w:val="00F050CD"/>
    <w:rsid w:val="00F0569D"/>
    <w:rsid w:val="00F056ED"/>
    <w:rsid w:val="00F060C2"/>
    <w:rsid w:val="00F10206"/>
    <w:rsid w:val="00F10B69"/>
    <w:rsid w:val="00F12065"/>
    <w:rsid w:val="00F141A8"/>
    <w:rsid w:val="00F147D0"/>
    <w:rsid w:val="00F15214"/>
    <w:rsid w:val="00F166AC"/>
    <w:rsid w:val="00F21093"/>
    <w:rsid w:val="00F21C9D"/>
    <w:rsid w:val="00F2212B"/>
    <w:rsid w:val="00F22A91"/>
    <w:rsid w:val="00F23840"/>
    <w:rsid w:val="00F247C7"/>
    <w:rsid w:val="00F248E8"/>
    <w:rsid w:val="00F24ADF"/>
    <w:rsid w:val="00F25D6B"/>
    <w:rsid w:val="00F25FDF"/>
    <w:rsid w:val="00F26685"/>
    <w:rsid w:val="00F27CB9"/>
    <w:rsid w:val="00F27E4B"/>
    <w:rsid w:val="00F27EB6"/>
    <w:rsid w:val="00F3005B"/>
    <w:rsid w:val="00F3035B"/>
    <w:rsid w:val="00F31F82"/>
    <w:rsid w:val="00F32ADE"/>
    <w:rsid w:val="00F37493"/>
    <w:rsid w:val="00F375D9"/>
    <w:rsid w:val="00F3764E"/>
    <w:rsid w:val="00F378C8"/>
    <w:rsid w:val="00F4182C"/>
    <w:rsid w:val="00F44F88"/>
    <w:rsid w:val="00F506DC"/>
    <w:rsid w:val="00F52AAE"/>
    <w:rsid w:val="00F534B1"/>
    <w:rsid w:val="00F53D28"/>
    <w:rsid w:val="00F57D91"/>
    <w:rsid w:val="00F63432"/>
    <w:rsid w:val="00F63B71"/>
    <w:rsid w:val="00F63D48"/>
    <w:rsid w:val="00F640A3"/>
    <w:rsid w:val="00F64512"/>
    <w:rsid w:val="00F6769A"/>
    <w:rsid w:val="00F7239E"/>
    <w:rsid w:val="00F72700"/>
    <w:rsid w:val="00F73D67"/>
    <w:rsid w:val="00F74471"/>
    <w:rsid w:val="00F75580"/>
    <w:rsid w:val="00F759A2"/>
    <w:rsid w:val="00F80B89"/>
    <w:rsid w:val="00F81760"/>
    <w:rsid w:val="00F8211D"/>
    <w:rsid w:val="00F8259C"/>
    <w:rsid w:val="00F856EB"/>
    <w:rsid w:val="00F8632D"/>
    <w:rsid w:val="00F86EAD"/>
    <w:rsid w:val="00F87C55"/>
    <w:rsid w:val="00F94F7D"/>
    <w:rsid w:val="00F960CB"/>
    <w:rsid w:val="00F96B51"/>
    <w:rsid w:val="00F97F61"/>
    <w:rsid w:val="00FA068B"/>
    <w:rsid w:val="00FA0AFD"/>
    <w:rsid w:val="00FA2D14"/>
    <w:rsid w:val="00FA5D32"/>
    <w:rsid w:val="00FA6E82"/>
    <w:rsid w:val="00FB2219"/>
    <w:rsid w:val="00FB2386"/>
    <w:rsid w:val="00FB373B"/>
    <w:rsid w:val="00FB4425"/>
    <w:rsid w:val="00FB6912"/>
    <w:rsid w:val="00FC20FE"/>
    <w:rsid w:val="00FC44F2"/>
    <w:rsid w:val="00FC56B0"/>
    <w:rsid w:val="00FC673D"/>
    <w:rsid w:val="00FC6E09"/>
    <w:rsid w:val="00FD0022"/>
    <w:rsid w:val="00FD00D8"/>
    <w:rsid w:val="00FD05B6"/>
    <w:rsid w:val="00FD1494"/>
    <w:rsid w:val="00FD1E68"/>
    <w:rsid w:val="00FD3DEE"/>
    <w:rsid w:val="00FD42FB"/>
    <w:rsid w:val="00FD4AEF"/>
    <w:rsid w:val="00FE094A"/>
    <w:rsid w:val="00FE1877"/>
    <w:rsid w:val="00FE1DFA"/>
    <w:rsid w:val="00FE77B6"/>
    <w:rsid w:val="00FF08C4"/>
    <w:rsid w:val="00FF0E07"/>
    <w:rsid w:val="00FF22E3"/>
    <w:rsid w:val="00FF25C1"/>
    <w:rsid w:val="00FF2C86"/>
    <w:rsid w:val="00FF3BF6"/>
    <w:rsid w:val="00FF6122"/>
    <w:rsid w:val="00FF6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CE0C5"/>
  <w15:docId w15:val="{4A921260-BD99-4606-9D2C-C6A4CC13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60C9"/>
    <w:pPr>
      <w:autoSpaceDE w:val="0"/>
      <w:autoSpaceDN w:val="0"/>
      <w:spacing w:before="120" w:after="120" w:line="288" w:lineRule="auto"/>
      <w:jc w:val="both"/>
    </w:pPr>
    <w:rPr>
      <w:rFonts w:ascii="Cambria" w:hAnsi="Cambria" w:cs=".VnTime"/>
      <w:sz w:val="26"/>
      <w:szCs w:val="26"/>
      <w:lang w:val="en-US" w:eastAsia="en-US"/>
    </w:rPr>
  </w:style>
  <w:style w:type="paragraph" w:styleId="Heading1">
    <w:name w:val="heading 1"/>
    <w:basedOn w:val="Normal"/>
    <w:next w:val="Normal"/>
    <w:link w:val="Heading1Char"/>
    <w:autoRedefine/>
    <w:uiPriority w:val="9"/>
    <w:qFormat/>
    <w:rsid w:val="00E63D03"/>
    <w:pPr>
      <w:keepNext/>
      <w:jc w:val="center"/>
      <w:outlineLvl w:val="0"/>
    </w:pPr>
    <w:rPr>
      <w:rFonts w:cs="Arial"/>
      <w:b/>
      <w:bCs/>
      <w:caps/>
      <w:kern w:val="32"/>
      <w:sz w:val="34"/>
      <w:szCs w:val="30"/>
    </w:rPr>
  </w:style>
  <w:style w:type="paragraph" w:styleId="Heading2">
    <w:name w:val="heading 2"/>
    <w:basedOn w:val="Normal"/>
    <w:next w:val="Normal"/>
    <w:link w:val="Heading2Char"/>
    <w:uiPriority w:val="9"/>
    <w:qFormat/>
    <w:rsid w:val="004B13E5"/>
    <w:pPr>
      <w:keepNext/>
      <w:spacing w:before="240" w:after="240"/>
      <w:jc w:val="left"/>
      <w:outlineLvl w:val="1"/>
    </w:pPr>
    <w:rPr>
      <w:rFonts w:cs="Times New Roman"/>
      <w:b/>
      <w:bCs/>
      <w:iCs/>
      <w:caps/>
      <w:sz w:val="28"/>
      <w:szCs w:val="28"/>
    </w:rPr>
  </w:style>
  <w:style w:type="paragraph" w:styleId="Heading3">
    <w:name w:val="heading 3"/>
    <w:basedOn w:val="Normal"/>
    <w:next w:val="Normal"/>
    <w:link w:val="Heading3Char"/>
    <w:uiPriority w:val="9"/>
    <w:qFormat/>
    <w:rsid w:val="004B13E5"/>
    <w:pPr>
      <w:keepNext/>
      <w:jc w:val="left"/>
      <w:outlineLvl w:val="2"/>
    </w:pPr>
    <w:rPr>
      <w:rFonts w:cs="Times New Roman"/>
      <w:b/>
      <w:bCs/>
    </w:rPr>
  </w:style>
  <w:style w:type="paragraph" w:styleId="Heading4">
    <w:name w:val="heading 4"/>
    <w:basedOn w:val="Normal"/>
    <w:next w:val="Normal"/>
    <w:link w:val="Heading4Char"/>
    <w:autoRedefine/>
    <w:uiPriority w:val="9"/>
    <w:qFormat/>
    <w:rsid w:val="00F64512"/>
    <w:pPr>
      <w:keepNext/>
      <w:spacing w:before="240" w:after="60"/>
      <w:jc w:val="left"/>
      <w:outlineLvl w:val="3"/>
    </w:pPr>
    <w:rPr>
      <w:rFonts w:cs="Times New Roman"/>
      <w:b/>
      <w:bCs/>
      <w:iCs/>
      <w:szCs w:val="28"/>
    </w:rPr>
  </w:style>
  <w:style w:type="paragraph" w:styleId="Heading5">
    <w:name w:val="heading 5"/>
    <w:basedOn w:val="Normal"/>
    <w:next w:val="Normal"/>
    <w:qFormat/>
    <w:rsid w:val="00F960CB"/>
    <w:pPr>
      <w:numPr>
        <w:ilvl w:val="4"/>
        <w:numId w:val="1"/>
      </w:numPr>
      <w:spacing w:before="240" w:after="60"/>
      <w:outlineLvl w:val="4"/>
    </w:pPr>
    <w:rPr>
      <w:b/>
      <w:bCs/>
      <w:i/>
      <w:iCs/>
      <w:color w:val="0033CC"/>
    </w:rPr>
  </w:style>
  <w:style w:type="paragraph" w:styleId="Heading6">
    <w:name w:val="heading 6"/>
    <w:basedOn w:val="Normal"/>
    <w:next w:val="Normal"/>
    <w:qFormat/>
    <w:rsid w:val="005034CB"/>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5034CB"/>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5034CB"/>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5034C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Title">
    <w:name w:val="Header Title"/>
    <w:autoRedefine/>
    <w:rsid w:val="00D4638C"/>
    <w:pPr>
      <w:keepNext/>
      <w:spacing w:before="120" w:after="120" w:line="288" w:lineRule="auto"/>
      <w:jc w:val="right"/>
    </w:pPr>
    <w:rPr>
      <w:rFonts w:ascii="Arial" w:hAnsi="Arial" w:cs="Arial"/>
      <w:b/>
      <w:caps/>
      <w:spacing w:val="60"/>
      <w:sz w:val="22"/>
      <w:szCs w:val="22"/>
      <w:lang w:val="en-US" w:eastAsia="en-US"/>
    </w:rPr>
  </w:style>
  <w:style w:type="paragraph" w:customStyle="1" w:styleId="NormalText">
    <w:name w:val="NormalText"/>
    <w:rsid w:val="004C02B7"/>
    <w:pPr>
      <w:autoSpaceDE w:val="0"/>
      <w:autoSpaceDN w:val="0"/>
      <w:spacing w:before="120" w:after="120" w:line="288" w:lineRule="auto"/>
      <w:ind w:left="1080" w:hanging="360"/>
    </w:pPr>
    <w:rPr>
      <w:rFonts w:ascii=".VnTime" w:hAnsi=".VnTime" w:cs=".VnTime"/>
      <w:noProof/>
      <w:sz w:val="24"/>
      <w:szCs w:val="24"/>
      <w:lang w:val="en-US" w:eastAsia="en-US"/>
    </w:rPr>
  </w:style>
  <w:style w:type="paragraph" w:styleId="Header">
    <w:name w:val="header"/>
    <w:basedOn w:val="Normal"/>
    <w:link w:val="HeaderChar"/>
    <w:uiPriority w:val="99"/>
    <w:rsid w:val="004C02B7"/>
    <w:pPr>
      <w:tabs>
        <w:tab w:val="center" w:pos="4320"/>
        <w:tab w:val="right" w:pos="8640"/>
      </w:tabs>
    </w:pPr>
    <w:rPr>
      <w:sz w:val="18"/>
      <w:szCs w:val="20"/>
    </w:rPr>
  </w:style>
  <w:style w:type="paragraph" w:styleId="Footer">
    <w:name w:val="footer"/>
    <w:basedOn w:val="Normal"/>
    <w:link w:val="FooterChar"/>
    <w:uiPriority w:val="99"/>
    <w:rsid w:val="004C02B7"/>
    <w:pPr>
      <w:tabs>
        <w:tab w:val="center" w:pos="4320"/>
        <w:tab w:val="right" w:pos="8640"/>
      </w:tabs>
    </w:pPr>
    <w:rPr>
      <w:sz w:val="18"/>
      <w:szCs w:val="20"/>
    </w:rPr>
  </w:style>
  <w:style w:type="character" w:customStyle="1" w:styleId="HeaderChar">
    <w:name w:val="Header Char"/>
    <w:link w:val="Header"/>
    <w:uiPriority w:val="99"/>
    <w:locked/>
    <w:rsid w:val="004C02B7"/>
    <w:rPr>
      <w:rFonts w:ascii="Arial" w:hAnsi="Arial" w:cs=".VnTime"/>
      <w:sz w:val="18"/>
      <w:lang w:val="en-US" w:eastAsia="en-US" w:bidi="ar-SA"/>
    </w:rPr>
  </w:style>
  <w:style w:type="character" w:styleId="PageNumber">
    <w:name w:val="page number"/>
    <w:rsid w:val="004C02B7"/>
    <w:rPr>
      <w:rFonts w:cs="Times New Roman"/>
    </w:rPr>
  </w:style>
  <w:style w:type="character" w:customStyle="1" w:styleId="FooterChar">
    <w:name w:val="Footer Char"/>
    <w:link w:val="Footer"/>
    <w:uiPriority w:val="99"/>
    <w:locked/>
    <w:rsid w:val="004C02B7"/>
    <w:rPr>
      <w:rFonts w:ascii="Arial" w:hAnsi="Arial" w:cs=".VnTime"/>
      <w:sz w:val="18"/>
      <w:lang w:val="en-US" w:eastAsia="en-US" w:bidi="ar-SA"/>
    </w:rPr>
  </w:style>
  <w:style w:type="table" w:styleId="TableGrid">
    <w:name w:val="Table Grid"/>
    <w:basedOn w:val="TableNormal"/>
    <w:uiPriority w:val="59"/>
    <w:rsid w:val="004C02B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3A66E5"/>
    <w:rPr>
      <w:b/>
      <w:caps/>
      <w:color w:val="0033CC"/>
      <w:sz w:val="24"/>
    </w:rPr>
  </w:style>
  <w:style w:type="paragraph" w:styleId="TOC2">
    <w:name w:val="toc 2"/>
    <w:basedOn w:val="Normal"/>
    <w:next w:val="Normal"/>
    <w:autoRedefine/>
    <w:uiPriority w:val="39"/>
    <w:rsid w:val="003A66E5"/>
    <w:pPr>
      <w:ind w:left="200"/>
    </w:pPr>
    <w:rPr>
      <w:caps/>
      <w:color w:val="0033CC"/>
      <w:sz w:val="22"/>
    </w:rPr>
  </w:style>
  <w:style w:type="paragraph" w:styleId="TOC3">
    <w:name w:val="toc 3"/>
    <w:basedOn w:val="Normal"/>
    <w:next w:val="Normal"/>
    <w:autoRedefine/>
    <w:uiPriority w:val="39"/>
    <w:rsid w:val="00E674E3"/>
    <w:pPr>
      <w:ind w:left="400"/>
    </w:pPr>
  </w:style>
  <w:style w:type="paragraph" w:styleId="TOC4">
    <w:name w:val="toc 4"/>
    <w:basedOn w:val="Normal"/>
    <w:next w:val="Normal"/>
    <w:autoRedefine/>
    <w:uiPriority w:val="39"/>
    <w:rsid w:val="00E674E3"/>
    <w:pPr>
      <w:ind w:left="600"/>
    </w:pPr>
  </w:style>
  <w:style w:type="character" w:styleId="Hyperlink">
    <w:name w:val="Hyperlink"/>
    <w:uiPriority w:val="99"/>
    <w:rsid w:val="00E674E3"/>
    <w:rPr>
      <w:color w:val="0000FF"/>
      <w:u w:val="single"/>
    </w:rPr>
  </w:style>
  <w:style w:type="character" w:customStyle="1" w:styleId="Heading2Char">
    <w:name w:val="Heading 2 Char"/>
    <w:link w:val="Heading2"/>
    <w:uiPriority w:val="9"/>
    <w:rsid w:val="004B13E5"/>
    <w:rPr>
      <w:rFonts w:ascii="Cambria" w:hAnsi="Cambria"/>
      <w:b/>
      <w:bCs/>
      <w:iCs/>
      <w:caps/>
      <w:sz w:val="28"/>
      <w:szCs w:val="28"/>
      <w:lang w:val="en-US" w:eastAsia="en-US"/>
    </w:rPr>
  </w:style>
  <w:style w:type="character" w:customStyle="1" w:styleId="Heading3Char">
    <w:name w:val="Heading 3 Char"/>
    <w:link w:val="Heading3"/>
    <w:uiPriority w:val="9"/>
    <w:rsid w:val="004B13E5"/>
    <w:rPr>
      <w:rFonts w:ascii="Cambria" w:hAnsi="Cambria"/>
      <w:b/>
      <w:bCs/>
      <w:sz w:val="26"/>
      <w:szCs w:val="26"/>
      <w:lang w:val="en-US" w:eastAsia="en-US"/>
    </w:rPr>
  </w:style>
  <w:style w:type="paragraph" w:styleId="BalloonText">
    <w:name w:val="Balloon Text"/>
    <w:basedOn w:val="Normal"/>
    <w:link w:val="BalloonTextChar"/>
    <w:uiPriority w:val="99"/>
    <w:rsid w:val="00F96B51"/>
    <w:rPr>
      <w:rFonts w:ascii="Tahoma" w:hAnsi="Tahoma" w:cs="Times New Roman"/>
      <w:sz w:val="16"/>
      <w:szCs w:val="16"/>
    </w:rPr>
  </w:style>
  <w:style w:type="character" w:customStyle="1" w:styleId="BalloonTextChar">
    <w:name w:val="Balloon Text Char"/>
    <w:link w:val="BalloonText"/>
    <w:uiPriority w:val="99"/>
    <w:rsid w:val="00F96B51"/>
    <w:rPr>
      <w:rFonts w:ascii="Tahoma" w:hAnsi="Tahoma" w:cs="Tahoma"/>
      <w:sz w:val="16"/>
      <w:szCs w:val="16"/>
    </w:rPr>
  </w:style>
  <w:style w:type="paragraph" w:styleId="NoSpacing">
    <w:name w:val="No Spacing"/>
    <w:link w:val="NoSpacingChar"/>
    <w:uiPriority w:val="1"/>
    <w:qFormat/>
    <w:rsid w:val="006D5DDE"/>
    <w:rPr>
      <w:rFonts w:ascii="Calibri" w:hAnsi="Calibri"/>
      <w:sz w:val="22"/>
      <w:szCs w:val="22"/>
      <w:lang w:val="en-US" w:eastAsia="en-US"/>
    </w:rPr>
  </w:style>
  <w:style w:type="character" w:customStyle="1" w:styleId="NoSpacingChar">
    <w:name w:val="No Spacing Char"/>
    <w:link w:val="NoSpacing"/>
    <w:uiPriority w:val="1"/>
    <w:rsid w:val="006D5DDE"/>
    <w:rPr>
      <w:rFonts w:ascii="Calibri" w:eastAsia="Times New Roman" w:hAnsi="Calibri" w:cs="Times New Roman"/>
      <w:sz w:val="22"/>
      <w:szCs w:val="22"/>
    </w:rPr>
  </w:style>
  <w:style w:type="paragraph" w:styleId="ListParagraph">
    <w:name w:val="List Paragraph"/>
    <w:basedOn w:val="Normal"/>
    <w:uiPriority w:val="34"/>
    <w:qFormat/>
    <w:rsid w:val="00342E0F"/>
    <w:pPr>
      <w:ind w:left="720"/>
      <w:contextualSpacing/>
    </w:pPr>
  </w:style>
  <w:style w:type="character" w:styleId="CommentReference">
    <w:name w:val="annotation reference"/>
    <w:uiPriority w:val="99"/>
    <w:semiHidden/>
    <w:unhideWhenUsed/>
    <w:rsid w:val="00934EE5"/>
    <w:rPr>
      <w:sz w:val="16"/>
      <w:szCs w:val="16"/>
    </w:rPr>
  </w:style>
  <w:style w:type="paragraph" w:styleId="CommentText">
    <w:name w:val="annotation text"/>
    <w:basedOn w:val="Normal"/>
    <w:link w:val="CommentTextChar"/>
    <w:uiPriority w:val="99"/>
    <w:semiHidden/>
    <w:unhideWhenUsed/>
    <w:rsid w:val="00934EE5"/>
    <w:pPr>
      <w:spacing w:line="240" w:lineRule="auto"/>
    </w:pPr>
    <w:rPr>
      <w:szCs w:val="20"/>
    </w:rPr>
  </w:style>
  <w:style w:type="character" w:customStyle="1" w:styleId="CommentTextChar">
    <w:name w:val="Comment Text Char"/>
    <w:link w:val="CommentText"/>
    <w:uiPriority w:val="99"/>
    <w:semiHidden/>
    <w:rsid w:val="00934EE5"/>
    <w:rPr>
      <w:rFonts w:ascii="Arial" w:hAnsi="Arial" w:cs=".VnTime"/>
    </w:rPr>
  </w:style>
  <w:style w:type="paragraph" w:styleId="CommentSubject">
    <w:name w:val="annotation subject"/>
    <w:basedOn w:val="CommentText"/>
    <w:next w:val="CommentText"/>
    <w:link w:val="CommentSubjectChar"/>
    <w:uiPriority w:val="99"/>
    <w:semiHidden/>
    <w:unhideWhenUsed/>
    <w:rsid w:val="00934EE5"/>
    <w:rPr>
      <w:b/>
      <w:bCs/>
    </w:rPr>
  </w:style>
  <w:style w:type="character" w:customStyle="1" w:styleId="CommentSubjectChar">
    <w:name w:val="Comment Subject Char"/>
    <w:link w:val="CommentSubject"/>
    <w:uiPriority w:val="99"/>
    <w:semiHidden/>
    <w:rsid w:val="00934EE5"/>
    <w:rPr>
      <w:rFonts w:ascii="Arial" w:hAnsi="Arial" w:cs=".VnTime"/>
      <w:b/>
      <w:bCs/>
    </w:rPr>
  </w:style>
  <w:style w:type="character" w:styleId="Emphasis">
    <w:name w:val="Emphasis"/>
    <w:uiPriority w:val="20"/>
    <w:qFormat/>
    <w:rsid w:val="00750C06"/>
    <w:rPr>
      <w:i/>
      <w:iCs/>
    </w:rPr>
  </w:style>
  <w:style w:type="paragraph" w:styleId="BodyText3">
    <w:name w:val="Body Text 3"/>
    <w:basedOn w:val="Normal"/>
    <w:link w:val="BodyText3Char"/>
    <w:semiHidden/>
    <w:unhideWhenUsed/>
    <w:rsid w:val="00632352"/>
    <w:pPr>
      <w:autoSpaceDE/>
      <w:autoSpaceDN/>
      <w:spacing w:before="60" w:after="60" w:line="312" w:lineRule="auto"/>
      <w:jc w:val="center"/>
    </w:pPr>
    <w:rPr>
      <w:rFonts w:ascii=".VnArialH" w:hAnsi=".VnArialH" w:cs="Times New Roman"/>
      <w:b/>
      <w:bCs/>
      <w:sz w:val="28"/>
      <w:szCs w:val="20"/>
    </w:rPr>
  </w:style>
  <w:style w:type="character" w:customStyle="1" w:styleId="BodyText3Char">
    <w:name w:val="Body Text 3 Char"/>
    <w:link w:val="BodyText3"/>
    <w:semiHidden/>
    <w:rsid w:val="00632352"/>
    <w:rPr>
      <w:rFonts w:ascii=".VnArialH" w:hAnsi=".VnArialH"/>
      <w:b/>
      <w:bCs/>
      <w:sz w:val="28"/>
    </w:rPr>
  </w:style>
  <w:style w:type="paragraph" w:customStyle="1" w:styleId="Default">
    <w:name w:val="Default"/>
    <w:rsid w:val="007823D3"/>
    <w:pPr>
      <w:autoSpaceDE w:val="0"/>
      <w:autoSpaceDN w:val="0"/>
      <w:adjustRightInd w:val="0"/>
    </w:pPr>
    <w:rPr>
      <w:rFonts w:ascii="CMU Serif" w:hAnsi="CMU Serif" w:cs="CMU Serif"/>
      <w:color w:val="000000"/>
      <w:sz w:val="24"/>
      <w:szCs w:val="24"/>
      <w:lang w:val="en-US" w:eastAsia="en-US"/>
    </w:rPr>
  </w:style>
  <w:style w:type="paragraph" w:styleId="ListBullet2">
    <w:name w:val="List Bullet 2"/>
    <w:basedOn w:val="Normal"/>
    <w:unhideWhenUsed/>
    <w:rsid w:val="006C368B"/>
    <w:pPr>
      <w:autoSpaceDE/>
      <w:autoSpaceDN/>
      <w:spacing w:before="0" w:after="0"/>
    </w:pPr>
    <w:rPr>
      <w:rFonts w:cs="Times New Roman"/>
      <w:szCs w:val="20"/>
    </w:rPr>
  </w:style>
  <w:style w:type="paragraph" w:customStyle="1" w:styleId="BodyText1">
    <w:name w:val="Body Text1"/>
    <w:aliases w:val="Char,Char Char,Body Text Char3,Body Text Char2 Char1,Char Char Char2,Body Text Char1 Char1 Char1,Body Text Char1 Char Char Char1,Char Char Char Char Char1,Char Char Char Char Char2,Body Text Char1 Char Char3,Char Char Char Char3"/>
    <w:basedOn w:val="Normal"/>
    <w:rsid w:val="006C368B"/>
    <w:pPr>
      <w:autoSpaceDE/>
      <w:autoSpaceDN/>
      <w:spacing w:after="60"/>
    </w:pPr>
    <w:rPr>
      <w:rFonts w:cs="Times New Roman"/>
      <w:szCs w:val="20"/>
    </w:rPr>
  </w:style>
  <w:style w:type="paragraph" w:styleId="NormalWeb">
    <w:name w:val="Normal (Web)"/>
    <w:basedOn w:val="Normal"/>
    <w:uiPriority w:val="99"/>
    <w:unhideWhenUsed/>
    <w:rsid w:val="005C3DEA"/>
    <w:pPr>
      <w:autoSpaceDE/>
      <w:autoSpaceDN/>
      <w:spacing w:before="100" w:beforeAutospacing="1" w:after="100" w:afterAutospacing="1" w:line="240" w:lineRule="auto"/>
      <w:jc w:val="left"/>
    </w:pPr>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5C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line="240" w:lineRule="auto"/>
      <w:jc w:val="left"/>
    </w:pPr>
    <w:rPr>
      <w:rFonts w:ascii="Courier New" w:hAnsi="Courier New" w:cs="Courier New"/>
      <w:szCs w:val="20"/>
    </w:rPr>
  </w:style>
  <w:style w:type="character" w:customStyle="1" w:styleId="HTMLPreformattedChar">
    <w:name w:val="HTML Preformatted Char"/>
    <w:link w:val="HTMLPreformatted"/>
    <w:uiPriority w:val="99"/>
    <w:rsid w:val="005C3DEA"/>
    <w:rPr>
      <w:rFonts w:ascii="Courier New" w:hAnsi="Courier New" w:cs="Courier New"/>
    </w:rPr>
  </w:style>
  <w:style w:type="character" w:customStyle="1" w:styleId="pln">
    <w:name w:val="pln"/>
    <w:basedOn w:val="DefaultParagraphFont"/>
    <w:rsid w:val="005C3DEA"/>
  </w:style>
  <w:style w:type="character" w:customStyle="1" w:styleId="com">
    <w:name w:val="com"/>
    <w:basedOn w:val="DefaultParagraphFont"/>
    <w:rsid w:val="005C3DEA"/>
  </w:style>
  <w:style w:type="character" w:customStyle="1" w:styleId="str">
    <w:name w:val="str"/>
    <w:basedOn w:val="DefaultParagraphFont"/>
    <w:rsid w:val="005C3DEA"/>
  </w:style>
  <w:style w:type="character" w:customStyle="1" w:styleId="kwd">
    <w:name w:val="kwd"/>
    <w:basedOn w:val="DefaultParagraphFont"/>
    <w:rsid w:val="005C3DEA"/>
  </w:style>
  <w:style w:type="character" w:customStyle="1" w:styleId="pun">
    <w:name w:val="pun"/>
    <w:basedOn w:val="DefaultParagraphFont"/>
    <w:rsid w:val="005C3DEA"/>
  </w:style>
  <w:style w:type="character" w:customStyle="1" w:styleId="lit">
    <w:name w:val="lit"/>
    <w:basedOn w:val="DefaultParagraphFont"/>
    <w:rsid w:val="005C3DEA"/>
  </w:style>
  <w:style w:type="character" w:customStyle="1" w:styleId="mi">
    <w:name w:val="mi"/>
    <w:basedOn w:val="DefaultParagraphFont"/>
    <w:rsid w:val="00991C52"/>
  </w:style>
  <w:style w:type="character" w:customStyle="1" w:styleId="mo">
    <w:name w:val="mo"/>
    <w:basedOn w:val="DefaultParagraphFont"/>
    <w:rsid w:val="00991C52"/>
  </w:style>
  <w:style w:type="character" w:customStyle="1" w:styleId="mn">
    <w:name w:val="mn"/>
    <w:basedOn w:val="DefaultParagraphFont"/>
    <w:rsid w:val="00991C52"/>
  </w:style>
  <w:style w:type="character" w:styleId="PlaceholderText">
    <w:name w:val="Placeholder Text"/>
    <w:uiPriority w:val="99"/>
    <w:semiHidden/>
    <w:rsid w:val="007D0E15"/>
    <w:rPr>
      <w:color w:val="808080"/>
    </w:rPr>
  </w:style>
  <w:style w:type="character" w:customStyle="1" w:styleId="tex-span">
    <w:name w:val="tex-span"/>
    <w:basedOn w:val="DefaultParagraphFont"/>
    <w:rsid w:val="00A817B5"/>
  </w:style>
  <w:style w:type="character" w:customStyle="1" w:styleId="tex-font-style-bf">
    <w:name w:val="tex-font-style-bf"/>
    <w:basedOn w:val="DefaultParagraphFont"/>
    <w:rsid w:val="00766EF8"/>
  </w:style>
  <w:style w:type="character" w:customStyle="1" w:styleId="UnresolvedMention1">
    <w:name w:val="Unresolved Mention1"/>
    <w:basedOn w:val="DefaultParagraphFont"/>
    <w:uiPriority w:val="99"/>
    <w:semiHidden/>
    <w:unhideWhenUsed/>
    <w:rsid w:val="00C71C39"/>
    <w:rPr>
      <w:color w:val="605E5C"/>
      <w:shd w:val="clear" w:color="auto" w:fill="E1DFDD"/>
    </w:rPr>
  </w:style>
  <w:style w:type="character" w:styleId="FollowedHyperlink">
    <w:name w:val="FollowedHyperlink"/>
    <w:basedOn w:val="DefaultParagraphFont"/>
    <w:semiHidden/>
    <w:unhideWhenUsed/>
    <w:rsid w:val="002164E0"/>
    <w:rPr>
      <w:color w:val="954F72" w:themeColor="followedHyperlink"/>
      <w:u w:val="single"/>
    </w:rPr>
  </w:style>
  <w:style w:type="character" w:customStyle="1" w:styleId="Heading1Char">
    <w:name w:val="Heading 1 Char"/>
    <w:basedOn w:val="DefaultParagraphFont"/>
    <w:link w:val="Heading1"/>
    <w:uiPriority w:val="9"/>
    <w:rsid w:val="00E63D03"/>
    <w:rPr>
      <w:rFonts w:ascii="Cambria" w:hAnsi="Cambria" w:cs="Arial"/>
      <w:b/>
      <w:bCs/>
      <w:caps/>
      <w:kern w:val="32"/>
      <w:sz w:val="34"/>
      <w:szCs w:val="30"/>
      <w:lang w:val="en-US" w:eastAsia="en-US"/>
    </w:rPr>
  </w:style>
  <w:style w:type="character" w:customStyle="1" w:styleId="Heading4Char">
    <w:name w:val="Heading 4 Char"/>
    <w:basedOn w:val="DefaultParagraphFont"/>
    <w:link w:val="Heading4"/>
    <w:uiPriority w:val="9"/>
    <w:rsid w:val="00F64512"/>
    <w:rPr>
      <w:rFonts w:ascii="Cambria" w:hAnsi="Cambria"/>
      <w:b/>
      <w:bCs/>
      <w:iCs/>
      <w:sz w:val="26"/>
      <w:szCs w:val="28"/>
      <w:lang w:val="en-US" w:eastAsia="en-US"/>
    </w:rPr>
  </w:style>
  <w:style w:type="character" w:customStyle="1" w:styleId="docemphstrong">
    <w:name w:val="docemphstrong"/>
    <w:basedOn w:val="DefaultParagraphFont"/>
    <w:rsid w:val="0043248A"/>
  </w:style>
  <w:style w:type="character" w:customStyle="1" w:styleId="docemphasis">
    <w:name w:val="docemphasis"/>
    <w:basedOn w:val="DefaultParagraphFont"/>
    <w:rsid w:val="0043248A"/>
  </w:style>
  <w:style w:type="character" w:customStyle="1" w:styleId="content">
    <w:name w:val="content"/>
    <w:basedOn w:val="DefaultParagraphFont"/>
    <w:rsid w:val="0043248A"/>
  </w:style>
  <w:style w:type="paragraph" w:styleId="Revision">
    <w:name w:val="Revision"/>
    <w:hidden/>
    <w:uiPriority w:val="99"/>
    <w:semiHidden/>
    <w:rsid w:val="0043248A"/>
    <w:rPr>
      <w:rFonts w:asciiTheme="minorHAnsi" w:eastAsiaTheme="minorHAnsi" w:hAnsiTheme="minorHAnsi" w:cstheme="minorBidi"/>
      <w:sz w:val="22"/>
      <w:szCs w:val="22"/>
      <w:lang w:val="en-US" w:eastAsia="en-US"/>
    </w:rPr>
  </w:style>
  <w:style w:type="numbering" w:customStyle="1" w:styleId="Style1">
    <w:name w:val="Style1"/>
    <w:uiPriority w:val="99"/>
    <w:rsid w:val="0043248A"/>
    <w:pPr>
      <w:numPr>
        <w:numId w:val="4"/>
      </w:numPr>
    </w:pPr>
  </w:style>
  <w:style w:type="numbering" w:customStyle="1" w:styleId="Style2">
    <w:name w:val="Style2"/>
    <w:uiPriority w:val="99"/>
    <w:rsid w:val="0043248A"/>
  </w:style>
  <w:style w:type="character" w:customStyle="1" w:styleId="synph">
    <w:name w:val="synph"/>
    <w:basedOn w:val="DefaultParagraphFont"/>
    <w:rsid w:val="0043248A"/>
  </w:style>
  <w:style w:type="character" w:customStyle="1" w:styleId="var">
    <w:name w:val="var"/>
    <w:basedOn w:val="DefaultParagraphFont"/>
    <w:rsid w:val="0043248A"/>
  </w:style>
  <w:style w:type="character" w:styleId="UnresolvedMention">
    <w:name w:val="Unresolved Mention"/>
    <w:basedOn w:val="DefaultParagraphFont"/>
    <w:uiPriority w:val="99"/>
    <w:semiHidden/>
    <w:unhideWhenUsed/>
    <w:rsid w:val="0043248A"/>
    <w:rPr>
      <w:color w:val="808080"/>
      <w:shd w:val="clear" w:color="auto" w:fill="E6E6E6"/>
    </w:rPr>
  </w:style>
  <w:style w:type="character" w:styleId="HTMLVariable">
    <w:name w:val="HTML Variable"/>
    <w:basedOn w:val="DefaultParagraphFont"/>
    <w:uiPriority w:val="99"/>
    <w:semiHidden/>
    <w:unhideWhenUsed/>
    <w:rsid w:val="007C6306"/>
    <w:rPr>
      <w:i/>
      <w:iCs/>
    </w:rPr>
  </w:style>
  <w:style w:type="character" w:customStyle="1" w:styleId="ccpcmdplain">
    <w:name w:val="ccp_cmdplain"/>
    <w:basedOn w:val="DefaultParagraphFont"/>
    <w:rsid w:val="007C6306"/>
  </w:style>
  <w:style w:type="character" w:customStyle="1" w:styleId="fontstyle01">
    <w:name w:val="fontstyle01"/>
    <w:basedOn w:val="DefaultParagraphFont"/>
    <w:rsid w:val="007C6306"/>
    <w:rPr>
      <w:rFonts w:ascii="Courier-Bold" w:hAnsi="Courier-Bold" w:hint="default"/>
      <w:b/>
      <w:bCs/>
      <w:i w:val="0"/>
      <w:iCs w:val="0"/>
      <w:color w:val="000000"/>
      <w:sz w:val="16"/>
      <w:szCs w:val="16"/>
    </w:rPr>
  </w:style>
  <w:style w:type="character" w:customStyle="1" w:styleId="fontstyle21">
    <w:name w:val="fontstyle21"/>
    <w:basedOn w:val="DefaultParagraphFont"/>
    <w:rsid w:val="007C6306"/>
    <w:rPr>
      <w:rFonts w:ascii="Courier-Oblique" w:hAnsi="Courier-Oblique" w:hint="default"/>
      <w:b w:val="0"/>
      <w:bCs w:val="0"/>
      <w:i/>
      <w:iCs/>
      <w:color w:val="000000"/>
      <w:sz w:val="16"/>
      <w:szCs w:val="16"/>
    </w:rPr>
  </w:style>
  <w:style w:type="character" w:customStyle="1" w:styleId="fontstyle31">
    <w:name w:val="fontstyle31"/>
    <w:basedOn w:val="DefaultParagraphFont"/>
    <w:rsid w:val="007C6306"/>
    <w:rPr>
      <w:rFonts w:ascii="Courier" w:hAnsi="Courier" w:hint="default"/>
      <w:b w:val="0"/>
      <w:bCs w:val="0"/>
      <w:i w:val="0"/>
      <w:iCs w:val="0"/>
      <w:color w:val="000000"/>
      <w:sz w:val="16"/>
      <w:szCs w:val="16"/>
    </w:rPr>
  </w:style>
  <w:style w:type="character" w:customStyle="1" w:styleId="fontstyle41">
    <w:name w:val="fontstyle41"/>
    <w:basedOn w:val="DefaultParagraphFont"/>
    <w:rsid w:val="007C6306"/>
    <w:rPr>
      <w:rFonts w:ascii="Courier-BoldOblique" w:hAnsi="Courier-BoldOblique" w:hint="default"/>
      <w:b/>
      <w:bCs/>
      <w:i/>
      <w:iCs/>
      <w:color w:val="000000"/>
      <w:sz w:val="16"/>
      <w:szCs w:val="16"/>
    </w:rPr>
  </w:style>
  <w:style w:type="character" w:styleId="Strong">
    <w:name w:val="Strong"/>
    <w:basedOn w:val="DefaultParagraphFont"/>
    <w:uiPriority w:val="22"/>
    <w:qFormat/>
    <w:rsid w:val="007C6306"/>
    <w:rPr>
      <w:b/>
      <w:bCs/>
    </w:rPr>
  </w:style>
  <w:style w:type="character" w:styleId="HTMLCode">
    <w:name w:val="HTML Code"/>
    <w:basedOn w:val="DefaultParagraphFont"/>
    <w:uiPriority w:val="99"/>
    <w:semiHidden/>
    <w:unhideWhenUsed/>
    <w:rsid w:val="007C63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83547">
      <w:bodyDiv w:val="1"/>
      <w:marLeft w:val="0"/>
      <w:marRight w:val="0"/>
      <w:marTop w:val="0"/>
      <w:marBottom w:val="0"/>
      <w:divBdr>
        <w:top w:val="none" w:sz="0" w:space="0" w:color="auto"/>
        <w:left w:val="none" w:sz="0" w:space="0" w:color="auto"/>
        <w:bottom w:val="none" w:sz="0" w:space="0" w:color="auto"/>
        <w:right w:val="none" w:sz="0" w:space="0" w:color="auto"/>
      </w:divBdr>
    </w:div>
    <w:div w:id="60451519">
      <w:bodyDiv w:val="1"/>
      <w:marLeft w:val="0"/>
      <w:marRight w:val="0"/>
      <w:marTop w:val="0"/>
      <w:marBottom w:val="0"/>
      <w:divBdr>
        <w:top w:val="none" w:sz="0" w:space="0" w:color="auto"/>
        <w:left w:val="none" w:sz="0" w:space="0" w:color="auto"/>
        <w:bottom w:val="none" w:sz="0" w:space="0" w:color="auto"/>
        <w:right w:val="none" w:sz="0" w:space="0" w:color="auto"/>
      </w:divBdr>
    </w:div>
    <w:div w:id="82149087">
      <w:bodyDiv w:val="1"/>
      <w:marLeft w:val="0"/>
      <w:marRight w:val="0"/>
      <w:marTop w:val="0"/>
      <w:marBottom w:val="0"/>
      <w:divBdr>
        <w:top w:val="none" w:sz="0" w:space="0" w:color="auto"/>
        <w:left w:val="none" w:sz="0" w:space="0" w:color="auto"/>
        <w:bottom w:val="none" w:sz="0" w:space="0" w:color="auto"/>
        <w:right w:val="none" w:sz="0" w:space="0" w:color="auto"/>
      </w:divBdr>
      <w:divsChild>
        <w:div w:id="926884506">
          <w:marLeft w:val="0"/>
          <w:marRight w:val="0"/>
          <w:marTop w:val="0"/>
          <w:marBottom w:val="240"/>
          <w:divBdr>
            <w:top w:val="none" w:sz="0" w:space="0" w:color="auto"/>
            <w:left w:val="none" w:sz="0" w:space="0" w:color="auto"/>
            <w:bottom w:val="none" w:sz="0" w:space="0" w:color="auto"/>
            <w:right w:val="none" w:sz="0" w:space="0" w:color="auto"/>
          </w:divBdr>
          <w:divsChild>
            <w:div w:id="4945693">
              <w:marLeft w:val="0"/>
              <w:marRight w:val="0"/>
              <w:marTop w:val="0"/>
              <w:marBottom w:val="0"/>
              <w:divBdr>
                <w:top w:val="none" w:sz="0" w:space="0" w:color="auto"/>
                <w:left w:val="none" w:sz="0" w:space="0" w:color="auto"/>
                <w:bottom w:val="none" w:sz="0" w:space="0" w:color="auto"/>
                <w:right w:val="none" w:sz="0" w:space="0" w:color="auto"/>
              </w:divBdr>
            </w:div>
          </w:divsChild>
        </w:div>
        <w:div w:id="1058166296">
          <w:marLeft w:val="0"/>
          <w:marRight w:val="0"/>
          <w:marTop w:val="0"/>
          <w:marBottom w:val="0"/>
          <w:divBdr>
            <w:top w:val="none" w:sz="0" w:space="0" w:color="auto"/>
            <w:left w:val="none" w:sz="0" w:space="0" w:color="auto"/>
            <w:bottom w:val="none" w:sz="0" w:space="0" w:color="auto"/>
            <w:right w:val="none" w:sz="0" w:space="0" w:color="auto"/>
          </w:divBdr>
          <w:divsChild>
            <w:div w:id="10557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170">
      <w:bodyDiv w:val="1"/>
      <w:marLeft w:val="0"/>
      <w:marRight w:val="0"/>
      <w:marTop w:val="0"/>
      <w:marBottom w:val="0"/>
      <w:divBdr>
        <w:top w:val="none" w:sz="0" w:space="0" w:color="auto"/>
        <w:left w:val="none" w:sz="0" w:space="0" w:color="auto"/>
        <w:bottom w:val="none" w:sz="0" w:space="0" w:color="auto"/>
        <w:right w:val="none" w:sz="0" w:space="0" w:color="auto"/>
      </w:divBdr>
    </w:div>
    <w:div w:id="156845958">
      <w:bodyDiv w:val="1"/>
      <w:marLeft w:val="0"/>
      <w:marRight w:val="0"/>
      <w:marTop w:val="0"/>
      <w:marBottom w:val="0"/>
      <w:divBdr>
        <w:top w:val="none" w:sz="0" w:space="0" w:color="auto"/>
        <w:left w:val="none" w:sz="0" w:space="0" w:color="auto"/>
        <w:bottom w:val="none" w:sz="0" w:space="0" w:color="auto"/>
        <w:right w:val="none" w:sz="0" w:space="0" w:color="auto"/>
      </w:divBdr>
    </w:div>
    <w:div w:id="235020346">
      <w:bodyDiv w:val="1"/>
      <w:marLeft w:val="0"/>
      <w:marRight w:val="0"/>
      <w:marTop w:val="0"/>
      <w:marBottom w:val="0"/>
      <w:divBdr>
        <w:top w:val="none" w:sz="0" w:space="0" w:color="auto"/>
        <w:left w:val="none" w:sz="0" w:space="0" w:color="auto"/>
        <w:bottom w:val="none" w:sz="0" w:space="0" w:color="auto"/>
        <w:right w:val="none" w:sz="0" w:space="0" w:color="auto"/>
      </w:divBdr>
    </w:div>
    <w:div w:id="255019959">
      <w:bodyDiv w:val="1"/>
      <w:marLeft w:val="0"/>
      <w:marRight w:val="0"/>
      <w:marTop w:val="0"/>
      <w:marBottom w:val="0"/>
      <w:divBdr>
        <w:top w:val="none" w:sz="0" w:space="0" w:color="auto"/>
        <w:left w:val="none" w:sz="0" w:space="0" w:color="auto"/>
        <w:bottom w:val="none" w:sz="0" w:space="0" w:color="auto"/>
        <w:right w:val="none" w:sz="0" w:space="0" w:color="auto"/>
      </w:divBdr>
      <w:divsChild>
        <w:div w:id="244000832">
          <w:marLeft w:val="0"/>
          <w:marRight w:val="0"/>
          <w:marTop w:val="0"/>
          <w:marBottom w:val="0"/>
          <w:divBdr>
            <w:top w:val="none" w:sz="0" w:space="0" w:color="auto"/>
            <w:left w:val="none" w:sz="0" w:space="0" w:color="auto"/>
            <w:bottom w:val="none" w:sz="0" w:space="0" w:color="auto"/>
            <w:right w:val="none" w:sz="0" w:space="0" w:color="auto"/>
          </w:divBdr>
        </w:div>
        <w:div w:id="687223308">
          <w:marLeft w:val="0"/>
          <w:marRight w:val="0"/>
          <w:marTop w:val="0"/>
          <w:marBottom w:val="0"/>
          <w:divBdr>
            <w:top w:val="none" w:sz="0" w:space="0" w:color="auto"/>
            <w:left w:val="none" w:sz="0" w:space="0" w:color="auto"/>
            <w:bottom w:val="none" w:sz="0" w:space="0" w:color="auto"/>
            <w:right w:val="none" w:sz="0" w:space="0" w:color="auto"/>
          </w:divBdr>
          <w:divsChild>
            <w:div w:id="1117682648">
              <w:marLeft w:val="0"/>
              <w:marRight w:val="0"/>
              <w:marTop w:val="0"/>
              <w:marBottom w:val="0"/>
              <w:divBdr>
                <w:top w:val="none" w:sz="0" w:space="0" w:color="auto"/>
                <w:left w:val="none" w:sz="0" w:space="0" w:color="auto"/>
                <w:bottom w:val="none" w:sz="0" w:space="0" w:color="auto"/>
                <w:right w:val="none" w:sz="0" w:space="0" w:color="auto"/>
              </w:divBdr>
            </w:div>
          </w:divsChild>
        </w:div>
        <w:div w:id="1138843058">
          <w:marLeft w:val="0"/>
          <w:marRight w:val="0"/>
          <w:marTop w:val="0"/>
          <w:marBottom w:val="240"/>
          <w:divBdr>
            <w:top w:val="none" w:sz="0" w:space="0" w:color="auto"/>
            <w:left w:val="none" w:sz="0" w:space="0" w:color="auto"/>
            <w:bottom w:val="none" w:sz="0" w:space="0" w:color="auto"/>
            <w:right w:val="none" w:sz="0" w:space="0" w:color="auto"/>
          </w:divBdr>
          <w:divsChild>
            <w:div w:id="1103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8378">
      <w:bodyDiv w:val="1"/>
      <w:marLeft w:val="0"/>
      <w:marRight w:val="0"/>
      <w:marTop w:val="0"/>
      <w:marBottom w:val="0"/>
      <w:divBdr>
        <w:top w:val="none" w:sz="0" w:space="0" w:color="auto"/>
        <w:left w:val="none" w:sz="0" w:space="0" w:color="auto"/>
        <w:bottom w:val="none" w:sz="0" w:space="0" w:color="auto"/>
        <w:right w:val="none" w:sz="0" w:space="0" w:color="auto"/>
      </w:divBdr>
    </w:div>
    <w:div w:id="343671973">
      <w:bodyDiv w:val="1"/>
      <w:marLeft w:val="0"/>
      <w:marRight w:val="0"/>
      <w:marTop w:val="0"/>
      <w:marBottom w:val="0"/>
      <w:divBdr>
        <w:top w:val="none" w:sz="0" w:space="0" w:color="auto"/>
        <w:left w:val="none" w:sz="0" w:space="0" w:color="auto"/>
        <w:bottom w:val="none" w:sz="0" w:space="0" w:color="auto"/>
        <w:right w:val="none" w:sz="0" w:space="0" w:color="auto"/>
      </w:divBdr>
    </w:div>
    <w:div w:id="450444822">
      <w:bodyDiv w:val="1"/>
      <w:marLeft w:val="0"/>
      <w:marRight w:val="0"/>
      <w:marTop w:val="0"/>
      <w:marBottom w:val="0"/>
      <w:divBdr>
        <w:top w:val="none" w:sz="0" w:space="0" w:color="auto"/>
        <w:left w:val="none" w:sz="0" w:space="0" w:color="auto"/>
        <w:bottom w:val="none" w:sz="0" w:space="0" w:color="auto"/>
        <w:right w:val="none" w:sz="0" w:space="0" w:color="auto"/>
      </w:divBdr>
    </w:div>
    <w:div w:id="526724054">
      <w:bodyDiv w:val="1"/>
      <w:marLeft w:val="0"/>
      <w:marRight w:val="0"/>
      <w:marTop w:val="0"/>
      <w:marBottom w:val="0"/>
      <w:divBdr>
        <w:top w:val="none" w:sz="0" w:space="0" w:color="auto"/>
        <w:left w:val="none" w:sz="0" w:space="0" w:color="auto"/>
        <w:bottom w:val="none" w:sz="0" w:space="0" w:color="auto"/>
        <w:right w:val="none" w:sz="0" w:space="0" w:color="auto"/>
      </w:divBdr>
      <w:divsChild>
        <w:div w:id="830684680">
          <w:marLeft w:val="0"/>
          <w:marRight w:val="0"/>
          <w:marTop w:val="0"/>
          <w:marBottom w:val="0"/>
          <w:divBdr>
            <w:top w:val="none" w:sz="0" w:space="0" w:color="auto"/>
            <w:left w:val="none" w:sz="0" w:space="0" w:color="auto"/>
            <w:bottom w:val="none" w:sz="0" w:space="0" w:color="auto"/>
            <w:right w:val="none" w:sz="0" w:space="0" w:color="auto"/>
          </w:divBdr>
          <w:divsChild>
            <w:div w:id="49306368">
              <w:marLeft w:val="0"/>
              <w:marRight w:val="0"/>
              <w:marTop w:val="0"/>
              <w:marBottom w:val="0"/>
              <w:divBdr>
                <w:top w:val="none" w:sz="0" w:space="0" w:color="auto"/>
                <w:left w:val="none" w:sz="0" w:space="0" w:color="auto"/>
                <w:bottom w:val="none" w:sz="0" w:space="0" w:color="auto"/>
                <w:right w:val="none" w:sz="0" w:space="0" w:color="auto"/>
              </w:divBdr>
            </w:div>
          </w:divsChild>
        </w:div>
        <w:div w:id="1322849536">
          <w:marLeft w:val="0"/>
          <w:marRight w:val="0"/>
          <w:marTop w:val="0"/>
          <w:marBottom w:val="240"/>
          <w:divBdr>
            <w:top w:val="none" w:sz="0" w:space="0" w:color="auto"/>
            <w:left w:val="none" w:sz="0" w:space="0" w:color="auto"/>
            <w:bottom w:val="none" w:sz="0" w:space="0" w:color="auto"/>
            <w:right w:val="none" w:sz="0" w:space="0" w:color="auto"/>
          </w:divBdr>
          <w:divsChild>
            <w:div w:id="1694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9753">
      <w:bodyDiv w:val="1"/>
      <w:marLeft w:val="0"/>
      <w:marRight w:val="0"/>
      <w:marTop w:val="0"/>
      <w:marBottom w:val="0"/>
      <w:divBdr>
        <w:top w:val="none" w:sz="0" w:space="0" w:color="auto"/>
        <w:left w:val="none" w:sz="0" w:space="0" w:color="auto"/>
        <w:bottom w:val="none" w:sz="0" w:space="0" w:color="auto"/>
        <w:right w:val="none" w:sz="0" w:space="0" w:color="auto"/>
      </w:divBdr>
      <w:divsChild>
        <w:div w:id="1983775862">
          <w:marLeft w:val="0"/>
          <w:marRight w:val="0"/>
          <w:marTop w:val="0"/>
          <w:marBottom w:val="0"/>
          <w:divBdr>
            <w:top w:val="none" w:sz="0" w:space="0" w:color="auto"/>
            <w:left w:val="none" w:sz="0" w:space="0" w:color="auto"/>
            <w:bottom w:val="none" w:sz="0" w:space="0" w:color="auto"/>
            <w:right w:val="none" w:sz="0" w:space="0" w:color="auto"/>
          </w:divBdr>
        </w:div>
      </w:divsChild>
    </w:div>
    <w:div w:id="568805056">
      <w:bodyDiv w:val="1"/>
      <w:marLeft w:val="0"/>
      <w:marRight w:val="0"/>
      <w:marTop w:val="0"/>
      <w:marBottom w:val="0"/>
      <w:divBdr>
        <w:top w:val="none" w:sz="0" w:space="0" w:color="auto"/>
        <w:left w:val="none" w:sz="0" w:space="0" w:color="auto"/>
        <w:bottom w:val="none" w:sz="0" w:space="0" w:color="auto"/>
        <w:right w:val="none" w:sz="0" w:space="0" w:color="auto"/>
      </w:divBdr>
    </w:div>
    <w:div w:id="605621385">
      <w:bodyDiv w:val="1"/>
      <w:marLeft w:val="0"/>
      <w:marRight w:val="0"/>
      <w:marTop w:val="0"/>
      <w:marBottom w:val="0"/>
      <w:divBdr>
        <w:top w:val="none" w:sz="0" w:space="0" w:color="auto"/>
        <w:left w:val="none" w:sz="0" w:space="0" w:color="auto"/>
        <w:bottom w:val="none" w:sz="0" w:space="0" w:color="auto"/>
        <w:right w:val="none" w:sz="0" w:space="0" w:color="auto"/>
      </w:divBdr>
    </w:div>
    <w:div w:id="647365721">
      <w:bodyDiv w:val="1"/>
      <w:marLeft w:val="0"/>
      <w:marRight w:val="0"/>
      <w:marTop w:val="0"/>
      <w:marBottom w:val="0"/>
      <w:divBdr>
        <w:top w:val="none" w:sz="0" w:space="0" w:color="auto"/>
        <w:left w:val="none" w:sz="0" w:space="0" w:color="auto"/>
        <w:bottom w:val="none" w:sz="0" w:space="0" w:color="auto"/>
        <w:right w:val="none" w:sz="0" w:space="0" w:color="auto"/>
      </w:divBdr>
    </w:div>
    <w:div w:id="699554930">
      <w:bodyDiv w:val="1"/>
      <w:marLeft w:val="0"/>
      <w:marRight w:val="0"/>
      <w:marTop w:val="0"/>
      <w:marBottom w:val="0"/>
      <w:divBdr>
        <w:top w:val="none" w:sz="0" w:space="0" w:color="auto"/>
        <w:left w:val="none" w:sz="0" w:space="0" w:color="auto"/>
        <w:bottom w:val="none" w:sz="0" w:space="0" w:color="auto"/>
        <w:right w:val="none" w:sz="0" w:space="0" w:color="auto"/>
      </w:divBdr>
      <w:divsChild>
        <w:div w:id="665519385">
          <w:marLeft w:val="0"/>
          <w:marRight w:val="0"/>
          <w:marTop w:val="0"/>
          <w:marBottom w:val="0"/>
          <w:divBdr>
            <w:top w:val="none" w:sz="0" w:space="0" w:color="auto"/>
            <w:left w:val="none" w:sz="0" w:space="0" w:color="auto"/>
            <w:bottom w:val="none" w:sz="0" w:space="0" w:color="auto"/>
            <w:right w:val="none" w:sz="0" w:space="0" w:color="auto"/>
          </w:divBdr>
        </w:div>
        <w:div w:id="679309935">
          <w:marLeft w:val="0"/>
          <w:marRight w:val="0"/>
          <w:marTop w:val="0"/>
          <w:marBottom w:val="240"/>
          <w:divBdr>
            <w:top w:val="none" w:sz="0" w:space="0" w:color="auto"/>
            <w:left w:val="none" w:sz="0" w:space="0" w:color="auto"/>
            <w:bottom w:val="none" w:sz="0" w:space="0" w:color="auto"/>
            <w:right w:val="none" w:sz="0" w:space="0" w:color="auto"/>
          </w:divBdr>
          <w:divsChild>
            <w:div w:id="1734085377">
              <w:marLeft w:val="0"/>
              <w:marRight w:val="0"/>
              <w:marTop w:val="0"/>
              <w:marBottom w:val="0"/>
              <w:divBdr>
                <w:top w:val="none" w:sz="0" w:space="0" w:color="auto"/>
                <w:left w:val="none" w:sz="0" w:space="0" w:color="auto"/>
                <w:bottom w:val="none" w:sz="0" w:space="0" w:color="auto"/>
                <w:right w:val="none" w:sz="0" w:space="0" w:color="auto"/>
              </w:divBdr>
            </w:div>
          </w:divsChild>
        </w:div>
        <w:div w:id="1165508108">
          <w:marLeft w:val="0"/>
          <w:marRight w:val="0"/>
          <w:marTop w:val="0"/>
          <w:marBottom w:val="0"/>
          <w:divBdr>
            <w:top w:val="none" w:sz="0" w:space="0" w:color="auto"/>
            <w:left w:val="none" w:sz="0" w:space="0" w:color="auto"/>
            <w:bottom w:val="none" w:sz="0" w:space="0" w:color="auto"/>
            <w:right w:val="none" w:sz="0" w:space="0" w:color="auto"/>
          </w:divBdr>
          <w:divsChild>
            <w:div w:id="202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8766">
      <w:bodyDiv w:val="1"/>
      <w:marLeft w:val="0"/>
      <w:marRight w:val="0"/>
      <w:marTop w:val="0"/>
      <w:marBottom w:val="0"/>
      <w:divBdr>
        <w:top w:val="none" w:sz="0" w:space="0" w:color="auto"/>
        <w:left w:val="none" w:sz="0" w:space="0" w:color="auto"/>
        <w:bottom w:val="none" w:sz="0" w:space="0" w:color="auto"/>
        <w:right w:val="none" w:sz="0" w:space="0" w:color="auto"/>
      </w:divBdr>
    </w:div>
    <w:div w:id="713314223">
      <w:bodyDiv w:val="1"/>
      <w:marLeft w:val="0"/>
      <w:marRight w:val="0"/>
      <w:marTop w:val="0"/>
      <w:marBottom w:val="0"/>
      <w:divBdr>
        <w:top w:val="none" w:sz="0" w:space="0" w:color="auto"/>
        <w:left w:val="none" w:sz="0" w:space="0" w:color="auto"/>
        <w:bottom w:val="none" w:sz="0" w:space="0" w:color="auto"/>
        <w:right w:val="none" w:sz="0" w:space="0" w:color="auto"/>
      </w:divBdr>
    </w:div>
    <w:div w:id="727722578">
      <w:bodyDiv w:val="1"/>
      <w:marLeft w:val="0"/>
      <w:marRight w:val="0"/>
      <w:marTop w:val="0"/>
      <w:marBottom w:val="0"/>
      <w:divBdr>
        <w:top w:val="none" w:sz="0" w:space="0" w:color="auto"/>
        <w:left w:val="none" w:sz="0" w:space="0" w:color="auto"/>
        <w:bottom w:val="none" w:sz="0" w:space="0" w:color="auto"/>
        <w:right w:val="none" w:sz="0" w:space="0" w:color="auto"/>
      </w:divBdr>
    </w:div>
    <w:div w:id="756098583">
      <w:bodyDiv w:val="1"/>
      <w:marLeft w:val="0"/>
      <w:marRight w:val="0"/>
      <w:marTop w:val="0"/>
      <w:marBottom w:val="0"/>
      <w:divBdr>
        <w:top w:val="none" w:sz="0" w:space="0" w:color="auto"/>
        <w:left w:val="none" w:sz="0" w:space="0" w:color="auto"/>
        <w:bottom w:val="none" w:sz="0" w:space="0" w:color="auto"/>
        <w:right w:val="none" w:sz="0" w:space="0" w:color="auto"/>
      </w:divBdr>
    </w:div>
    <w:div w:id="775174775">
      <w:bodyDiv w:val="1"/>
      <w:marLeft w:val="0"/>
      <w:marRight w:val="0"/>
      <w:marTop w:val="0"/>
      <w:marBottom w:val="0"/>
      <w:divBdr>
        <w:top w:val="none" w:sz="0" w:space="0" w:color="auto"/>
        <w:left w:val="none" w:sz="0" w:space="0" w:color="auto"/>
        <w:bottom w:val="none" w:sz="0" w:space="0" w:color="auto"/>
        <w:right w:val="none" w:sz="0" w:space="0" w:color="auto"/>
      </w:divBdr>
    </w:div>
    <w:div w:id="786049638">
      <w:bodyDiv w:val="1"/>
      <w:marLeft w:val="0"/>
      <w:marRight w:val="0"/>
      <w:marTop w:val="0"/>
      <w:marBottom w:val="0"/>
      <w:divBdr>
        <w:top w:val="none" w:sz="0" w:space="0" w:color="auto"/>
        <w:left w:val="none" w:sz="0" w:space="0" w:color="auto"/>
        <w:bottom w:val="none" w:sz="0" w:space="0" w:color="auto"/>
        <w:right w:val="none" w:sz="0" w:space="0" w:color="auto"/>
      </w:divBdr>
    </w:div>
    <w:div w:id="832184691">
      <w:bodyDiv w:val="1"/>
      <w:marLeft w:val="0"/>
      <w:marRight w:val="0"/>
      <w:marTop w:val="0"/>
      <w:marBottom w:val="0"/>
      <w:divBdr>
        <w:top w:val="none" w:sz="0" w:space="0" w:color="auto"/>
        <w:left w:val="none" w:sz="0" w:space="0" w:color="auto"/>
        <w:bottom w:val="none" w:sz="0" w:space="0" w:color="auto"/>
        <w:right w:val="none" w:sz="0" w:space="0" w:color="auto"/>
      </w:divBdr>
      <w:divsChild>
        <w:div w:id="729496455">
          <w:marLeft w:val="0"/>
          <w:marRight w:val="0"/>
          <w:marTop w:val="0"/>
          <w:marBottom w:val="0"/>
          <w:divBdr>
            <w:top w:val="none" w:sz="0" w:space="0" w:color="auto"/>
            <w:left w:val="none" w:sz="0" w:space="0" w:color="auto"/>
            <w:bottom w:val="none" w:sz="0" w:space="0" w:color="auto"/>
            <w:right w:val="none" w:sz="0" w:space="0" w:color="auto"/>
          </w:divBdr>
        </w:div>
      </w:divsChild>
    </w:div>
    <w:div w:id="845899816">
      <w:bodyDiv w:val="1"/>
      <w:marLeft w:val="0"/>
      <w:marRight w:val="0"/>
      <w:marTop w:val="0"/>
      <w:marBottom w:val="0"/>
      <w:divBdr>
        <w:top w:val="none" w:sz="0" w:space="0" w:color="auto"/>
        <w:left w:val="none" w:sz="0" w:space="0" w:color="auto"/>
        <w:bottom w:val="none" w:sz="0" w:space="0" w:color="auto"/>
        <w:right w:val="none" w:sz="0" w:space="0" w:color="auto"/>
      </w:divBdr>
    </w:div>
    <w:div w:id="891814723">
      <w:bodyDiv w:val="1"/>
      <w:marLeft w:val="0"/>
      <w:marRight w:val="0"/>
      <w:marTop w:val="0"/>
      <w:marBottom w:val="0"/>
      <w:divBdr>
        <w:top w:val="none" w:sz="0" w:space="0" w:color="auto"/>
        <w:left w:val="none" w:sz="0" w:space="0" w:color="auto"/>
        <w:bottom w:val="none" w:sz="0" w:space="0" w:color="auto"/>
        <w:right w:val="none" w:sz="0" w:space="0" w:color="auto"/>
      </w:divBdr>
      <w:divsChild>
        <w:div w:id="535318067">
          <w:marLeft w:val="0"/>
          <w:marRight w:val="0"/>
          <w:marTop w:val="0"/>
          <w:marBottom w:val="0"/>
          <w:divBdr>
            <w:top w:val="none" w:sz="0" w:space="0" w:color="auto"/>
            <w:left w:val="none" w:sz="0" w:space="0" w:color="auto"/>
            <w:bottom w:val="none" w:sz="0" w:space="0" w:color="auto"/>
            <w:right w:val="none" w:sz="0" w:space="0" w:color="auto"/>
          </w:divBdr>
        </w:div>
        <w:div w:id="1019621365">
          <w:marLeft w:val="0"/>
          <w:marRight w:val="0"/>
          <w:marTop w:val="0"/>
          <w:marBottom w:val="0"/>
          <w:divBdr>
            <w:top w:val="none" w:sz="0" w:space="0" w:color="auto"/>
            <w:left w:val="none" w:sz="0" w:space="0" w:color="auto"/>
            <w:bottom w:val="none" w:sz="0" w:space="0" w:color="auto"/>
            <w:right w:val="none" w:sz="0" w:space="0" w:color="auto"/>
          </w:divBdr>
          <w:divsChild>
            <w:div w:id="361591505">
              <w:marLeft w:val="0"/>
              <w:marRight w:val="0"/>
              <w:marTop w:val="0"/>
              <w:marBottom w:val="0"/>
              <w:divBdr>
                <w:top w:val="none" w:sz="0" w:space="0" w:color="auto"/>
                <w:left w:val="none" w:sz="0" w:space="0" w:color="auto"/>
                <w:bottom w:val="none" w:sz="0" w:space="0" w:color="auto"/>
                <w:right w:val="none" w:sz="0" w:space="0" w:color="auto"/>
              </w:divBdr>
            </w:div>
          </w:divsChild>
        </w:div>
        <w:div w:id="1222135895">
          <w:marLeft w:val="0"/>
          <w:marRight w:val="0"/>
          <w:marTop w:val="0"/>
          <w:marBottom w:val="240"/>
          <w:divBdr>
            <w:top w:val="none" w:sz="0" w:space="0" w:color="auto"/>
            <w:left w:val="none" w:sz="0" w:space="0" w:color="auto"/>
            <w:bottom w:val="none" w:sz="0" w:space="0" w:color="auto"/>
            <w:right w:val="none" w:sz="0" w:space="0" w:color="auto"/>
          </w:divBdr>
          <w:divsChild>
            <w:div w:id="15772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9436">
      <w:bodyDiv w:val="1"/>
      <w:marLeft w:val="0"/>
      <w:marRight w:val="0"/>
      <w:marTop w:val="0"/>
      <w:marBottom w:val="0"/>
      <w:divBdr>
        <w:top w:val="none" w:sz="0" w:space="0" w:color="auto"/>
        <w:left w:val="none" w:sz="0" w:space="0" w:color="auto"/>
        <w:bottom w:val="none" w:sz="0" w:space="0" w:color="auto"/>
        <w:right w:val="none" w:sz="0" w:space="0" w:color="auto"/>
      </w:divBdr>
      <w:divsChild>
        <w:div w:id="1061447368">
          <w:marLeft w:val="0"/>
          <w:marRight w:val="0"/>
          <w:marTop w:val="0"/>
          <w:marBottom w:val="0"/>
          <w:divBdr>
            <w:top w:val="none" w:sz="0" w:space="0" w:color="auto"/>
            <w:left w:val="none" w:sz="0" w:space="0" w:color="auto"/>
            <w:bottom w:val="none" w:sz="0" w:space="0" w:color="auto"/>
            <w:right w:val="none" w:sz="0" w:space="0" w:color="auto"/>
          </w:divBdr>
        </w:div>
      </w:divsChild>
    </w:div>
    <w:div w:id="962812522">
      <w:bodyDiv w:val="1"/>
      <w:marLeft w:val="0"/>
      <w:marRight w:val="0"/>
      <w:marTop w:val="0"/>
      <w:marBottom w:val="0"/>
      <w:divBdr>
        <w:top w:val="none" w:sz="0" w:space="0" w:color="auto"/>
        <w:left w:val="none" w:sz="0" w:space="0" w:color="auto"/>
        <w:bottom w:val="none" w:sz="0" w:space="0" w:color="auto"/>
        <w:right w:val="none" w:sz="0" w:space="0" w:color="auto"/>
      </w:divBdr>
      <w:divsChild>
        <w:div w:id="1416242954">
          <w:marLeft w:val="0"/>
          <w:marRight w:val="0"/>
          <w:marTop w:val="240"/>
          <w:marBottom w:val="240"/>
          <w:divBdr>
            <w:top w:val="none" w:sz="0" w:space="0" w:color="auto"/>
            <w:left w:val="none" w:sz="0" w:space="0" w:color="auto"/>
            <w:bottom w:val="none" w:sz="0" w:space="0" w:color="auto"/>
            <w:right w:val="none" w:sz="0" w:space="0" w:color="auto"/>
          </w:divBdr>
        </w:div>
      </w:divsChild>
    </w:div>
    <w:div w:id="1069771504">
      <w:bodyDiv w:val="1"/>
      <w:marLeft w:val="0"/>
      <w:marRight w:val="0"/>
      <w:marTop w:val="0"/>
      <w:marBottom w:val="0"/>
      <w:divBdr>
        <w:top w:val="none" w:sz="0" w:space="0" w:color="auto"/>
        <w:left w:val="none" w:sz="0" w:space="0" w:color="auto"/>
        <w:bottom w:val="none" w:sz="0" w:space="0" w:color="auto"/>
        <w:right w:val="none" w:sz="0" w:space="0" w:color="auto"/>
      </w:divBdr>
      <w:divsChild>
        <w:div w:id="237441169">
          <w:marLeft w:val="0"/>
          <w:marRight w:val="0"/>
          <w:marTop w:val="240"/>
          <w:marBottom w:val="240"/>
          <w:divBdr>
            <w:top w:val="none" w:sz="0" w:space="0" w:color="auto"/>
            <w:left w:val="none" w:sz="0" w:space="0" w:color="auto"/>
            <w:bottom w:val="none" w:sz="0" w:space="0" w:color="auto"/>
            <w:right w:val="none" w:sz="0" w:space="0" w:color="auto"/>
          </w:divBdr>
        </w:div>
        <w:div w:id="682708989">
          <w:marLeft w:val="0"/>
          <w:marRight w:val="0"/>
          <w:marTop w:val="240"/>
          <w:marBottom w:val="240"/>
          <w:divBdr>
            <w:top w:val="none" w:sz="0" w:space="0" w:color="auto"/>
            <w:left w:val="none" w:sz="0" w:space="0" w:color="auto"/>
            <w:bottom w:val="none" w:sz="0" w:space="0" w:color="auto"/>
            <w:right w:val="none" w:sz="0" w:space="0" w:color="auto"/>
          </w:divBdr>
        </w:div>
        <w:div w:id="999456381">
          <w:marLeft w:val="0"/>
          <w:marRight w:val="0"/>
          <w:marTop w:val="240"/>
          <w:marBottom w:val="240"/>
          <w:divBdr>
            <w:top w:val="none" w:sz="0" w:space="0" w:color="auto"/>
            <w:left w:val="none" w:sz="0" w:space="0" w:color="auto"/>
            <w:bottom w:val="none" w:sz="0" w:space="0" w:color="auto"/>
            <w:right w:val="none" w:sz="0" w:space="0" w:color="auto"/>
          </w:divBdr>
        </w:div>
      </w:divsChild>
    </w:div>
    <w:div w:id="1078483538">
      <w:bodyDiv w:val="1"/>
      <w:marLeft w:val="0"/>
      <w:marRight w:val="0"/>
      <w:marTop w:val="0"/>
      <w:marBottom w:val="0"/>
      <w:divBdr>
        <w:top w:val="none" w:sz="0" w:space="0" w:color="auto"/>
        <w:left w:val="none" w:sz="0" w:space="0" w:color="auto"/>
        <w:bottom w:val="none" w:sz="0" w:space="0" w:color="auto"/>
        <w:right w:val="none" w:sz="0" w:space="0" w:color="auto"/>
      </w:divBdr>
    </w:div>
    <w:div w:id="1155606211">
      <w:bodyDiv w:val="1"/>
      <w:marLeft w:val="0"/>
      <w:marRight w:val="0"/>
      <w:marTop w:val="0"/>
      <w:marBottom w:val="0"/>
      <w:divBdr>
        <w:top w:val="none" w:sz="0" w:space="0" w:color="auto"/>
        <w:left w:val="none" w:sz="0" w:space="0" w:color="auto"/>
        <w:bottom w:val="none" w:sz="0" w:space="0" w:color="auto"/>
        <w:right w:val="none" w:sz="0" w:space="0" w:color="auto"/>
      </w:divBdr>
      <w:divsChild>
        <w:div w:id="1754466956">
          <w:marLeft w:val="0"/>
          <w:marRight w:val="0"/>
          <w:marTop w:val="0"/>
          <w:marBottom w:val="0"/>
          <w:divBdr>
            <w:top w:val="none" w:sz="0" w:space="0" w:color="auto"/>
            <w:left w:val="none" w:sz="0" w:space="0" w:color="auto"/>
            <w:bottom w:val="none" w:sz="0" w:space="0" w:color="auto"/>
            <w:right w:val="none" w:sz="0" w:space="0" w:color="auto"/>
          </w:divBdr>
          <w:divsChild>
            <w:div w:id="1567954014">
              <w:marLeft w:val="0"/>
              <w:marRight w:val="0"/>
              <w:marTop w:val="0"/>
              <w:marBottom w:val="0"/>
              <w:divBdr>
                <w:top w:val="none" w:sz="0" w:space="0" w:color="auto"/>
                <w:left w:val="none" w:sz="0" w:space="0" w:color="auto"/>
                <w:bottom w:val="none" w:sz="0" w:space="0" w:color="auto"/>
                <w:right w:val="none" w:sz="0" w:space="0" w:color="auto"/>
              </w:divBdr>
            </w:div>
          </w:divsChild>
        </w:div>
        <w:div w:id="1800568112">
          <w:marLeft w:val="0"/>
          <w:marRight w:val="0"/>
          <w:marTop w:val="0"/>
          <w:marBottom w:val="240"/>
          <w:divBdr>
            <w:top w:val="none" w:sz="0" w:space="0" w:color="auto"/>
            <w:left w:val="none" w:sz="0" w:space="0" w:color="auto"/>
            <w:bottom w:val="none" w:sz="0" w:space="0" w:color="auto"/>
            <w:right w:val="none" w:sz="0" w:space="0" w:color="auto"/>
          </w:divBdr>
          <w:divsChild>
            <w:div w:id="4301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423">
      <w:bodyDiv w:val="1"/>
      <w:marLeft w:val="0"/>
      <w:marRight w:val="0"/>
      <w:marTop w:val="0"/>
      <w:marBottom w:val="0"/>
      <w:divBdr>
        <w:top w:val="none" w:sz="0" w:space="0" w:color="auto"/>
        <w:left w:val="none" w:sz="0" w:space="0" w:color="auto"/>
        <w:bottom w:val="none" w:sz="0" w:space="0" w:color="auto"/>
        <w:right w:val="none" w:sz="0" w:space="0" w:color="auto"/>
      </w:divBdr>
    </w:div>
    <w:div w:id="1237982246">
      <w:bodyDiv w:val="1"/>
      <w:marLeft w:val="0"/>
      <w:marRight w:val="0"/>
      <w:marTop w:val="0"/>
      <w:marBottom w:val="0"/>
      <w:divBdr>
        <w:top w:val="none" w:sz="0" w:space="0" w:color="auto"/>
        <w:left w:val="none" w:sz="0" w:space="0" w:color="auto"/>
        <w:bottom w:val="none" w:sz="0" w:space="0" w:color="auto"/>
        <w:right w:val="none" w:sz="0" w:space="0" w:color="auto"/>
      </w:divBdr>
    </w:div>
    <w:div w:id="1260679800">
      <w:bodyDiv w:val="1"/>
      <w:marLeft w:val="0"/>
      <w:marRight w:val="0"/>
      <w:marTop w:val="0"/>
      <w:marBottom w:val="0"/>
      <w:divBdr>
        <w:top w:val="none" w:sz="0" w:space="0" w:color="auto"/>
        <w:left w:val="none" w:sz="0" w:space="0" w:color="auto"/>
        <w:bottom w:val="none" w:sz="0" w:space="0" w:color="auto"/>
        <w:right w:val="none" w:sz="0" w:space="0" w:color="auto"/>
      </w:divBdr>
    </w:div>
    <w:div w:id="1265965748">
      <w:bodyDiv w:val="1"/>
      <w:marLeft w:val="0"/>
      <w:marRight w:val="0"/>
      <w:marTop w:val="0"/>
      <w:marBottom w:val="0"/>
      <w:divBdr>
        <w:top w:val="none" w:sz="0" w:space="0" w:color="auto"/>
        <w:left w:val="none" w:sz="0" w:space="0" w:color="auto"/>
        <w:bottom w:val="none" w:sz="0" w:space="0" w:color="auto"/>
        <w:right w:val="none" w:sz="0" w:space="0" w:color="auto"/>
      </w:divBdr>
    </w:div>
    <w:div w:id="1266113269">
      <w:bodyDiv w:val="1"/>
      <w:marLeft w:val="0"/>
      <w:marRight w:val="0"/>
      <w:marTop w:val="0"/>
      <w:marBottom w:val="0"/>
      <w:divBdr>
        <w:top w:val="none" w:sz="0" w:space="0" w:color="auto"/>
        <w:left w:val="none" w:sz="0" w:space="0" w:color="auto"/>
        <w:bottom w:val="none" w:sz="0" w:space="0" w:color="auto"/>
        <w:right w:val="none" w:sz="0" w:space="0" w:color="auto"/>
      </w:divBdr>
      <w:divsChild>
        <w:div w:id="1912304753">
          <w:marLeft w:val="0"/>
          <w:marRight w:val="0"/>
          <w:marTop w:val="240"/>
          <w:marBottom w:val="240"/>
          <w:divBdr>
            <w:top w:val="none" w:sz="0" w:space="0" w:color="auto"/>
            <w:left w:val="none" w:sz="0" w:space="0" w:color="auto"/>
            <w:bottom w:val="none" w:sz="0" w:space="0" w:color="auto"/>
            <w:right w:val="none" w:sz="0" w:space="0" w:color="auto"/>
          </w:divBdr>
        </w:div>
      </w:divsChild>
    </w:div>
    <w:div w:id="1341857508">
      <w:bodyDiv w:val="1"/>
      <w:marLeft w:val="0"/>
      <w:marRight w:val="0"/>
      <w:marTop w:val="0"/>
      <w:marBottom w:val="0"/>
      <w:divBdr>
        <w:top w:val="none" w:sz="0" w:space="0" w:color="auto"/>
        <w:left w:val="none" w:sz="0" w:space="0" w:color="auto"/>
        <w:bottom w:val="none" w:sz="0" w:space="0" w:color="auto"/>
        <w:right w:val="none" w:sz="0" w:space="0" w:color="auto"/>
      </w:divBdr>
      <w:divsChild>
        <w:div w:id="1143500412">
          <w:marLeft w:val="0"/>
          <w:marRight w:val="0"/>
          <w:marTop w:val="0"/>
          <w:marBottom w:val="0"/>
          <w:divBdr>
            <w:top w:val="none" w:sz="0" w:space="0" w:color="auto"/>
            <w:left w:val="none" w:sz="0" w:space="0" w:color="auto"/>
            <w:bottom w:val="none" w:sz="0" w:space="0" w:color="auto"/>
            <w:right w:val="none" w:sz="0" w:space="0" w:color="auto"/>
          </w:divBdr>
          <w:divsChild>
            <w:div w:id="1568807289">
              <w:marLeft w:val="0"/>
              <w:marRight w:val="0"/>
              <w:marTop w:val="0"/>
              <w:marBottom w:val="0"/>
              <w:divBdr>
                <w:top w:val="none" w:sz="0" w:space="0" w:color="auto"/>
                <w:left w:val="none" w:sz="0" w:space="0" w:color="auto"/>
                <w:bottom w:val="none" w:sz="0" w:space="0" w:color="auto"/>
                <w:right w:val="none" w:sz="0" w:space="0" w:color="auto"/>
              </w:divBdr>
            </w:div>
          </w:divsChild>
        </w:div>
        <w:div w:id="1568762319">
          <w:marLeft w:val="0"/>
          <w:marRight w:val="0"/>
          <w:marTop w:val="0"/>
          <w:marBottom w:val="240"/>
          <w:divBdr>
            <w:top w:val="none" w:sz="0" w:space="0" w:color="auto"/>
            <w:left w:val="none" w:sz="0" w:space="0" w:color="auto"/>
            <w:bottom w:val="none" w:sz="0" w:space="0" w:color="auto"/>
            <w:right w:val="none" w:sz="0" w:space="0" w:color="auto"/>
          </w:divBdr>
          <w:divsChild>
            <w:div w:id="10490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519">
      <w:bodyDiv w:val="1"/>
      <w:marLeft w:val="0"/>
      <w:marRight w:val="0"/>
      <w:marTop w:val="0"/>
      <w:marBottom w:val="0"/>
      <w:divBdr>
        <w:top w:val="none" w:sz="0" w:space="0" w:color="auto"/>
        <w:left w:val="none" w:sz="0" w:space="0" w:color="auto"/>
        <w:bottom w:val="none" w:sz="0" w:space="0" w:color="auto"/>
        <w:right w:val="none" w:sz="0" w:space="0" w:color="auto"/>
      </w:divBdr>
      <w:divsChild>
        <w:div w:id="446972841">
          <w:marLeft w:val="0"/>
          <w:marRight w:val="0"/>
          <w:marTop w:val="0"/>
          <w:marBottom w:val="0"/>
          <w:divBdr>
            <w:top w:val="none" w:sz="0" w:space="0" w:color="auto"/>
            <w:left w:val="none" w:sz="0" w:space="0" w:color="auto"/>
            <w:bottom w:val="none" w:sz="0" w:space="0" w:color="auto"/>
            <w:right w:val="none" w:sz="0" w:space="0" w:color="auto"/>
          </w:divBdr>
        </w:div>
      </w:divsChild>
    </w:div>
    <w:div w:id="1371954646">
      <w:bodyDiv w:val="1"/>
      <w:marLeft w:val="0"/>
      <w:marRight w:val="0"/>
      <w:marTop w:val="0"/>
      <w:marBottom w:val="0"/>
      <w:divBdr>
        <w:top w:val="none" w:sz="0" w:space="0" w:color="auto"/>
        <w:left w:val="none" w:sz="0" w:space="0" w:color="auto"/>
        <w:bottom w:val="none" w:sz="0" w:space="0" w:color="auto"/>
        <w:right w:val="none" w:sz="0" w:space="0" w:color="auto"/>
      </w:divBdr>
    </w:div>
    <w:div w:id="1374307968">
      <w:bodyDiv w:val="1"/>
      <w:marLeft w:val="0"/>
      <w:marRight w:val="0"/>
      <w:marTop w:val="0"/>
      <w:marBottom w:val="0"/>
      <w:divBdr>
        <w:top w:val="none" w:sz="0" w:space="0" w:color="auto"/>
        <w:left w:val="none" w:sz="0" w:space="0" w:color="auto"/>
        <w:bottom w:val="none" w:sz="0" w:space="0" w:color="auto"/>
        <w:right w:val="none" w:sz="0" w:space="0" w:color="auto"/>
      </w:divBdr>
    </w:div>
    <w:div w:id="1376925126">
      <w:bodyDiv w:val="1"/>
      <w:marLeft w:val="0"/>
      <w:marRight w:val="0"/>
      <w:marTop w:val="0"/>
      <w:marBottom w:val="0"/>
      <w:divBdr>
        <w:top w:val="none" w:sz="0" w:space="0" w:color="auto"/>
        <w:left w:val="none" w:sz="0" w:space="0" w:color="auto"/>
        <w:bottom w:val="none" w:sz="0" w:space="0" w:color="auto"/>
        <w:right w:val="none" w:sz="0" w:space="0" w:color="auto"/>
      </w:divBdr>
      <w:divsChild>
        <w:div w:id="111947214">
          <w:marLeft w:val="0"/>
          <w:marRight w:val="0"/>
          <w:marTop w:val="240"/>
          <w:marBottom w:val="240"/>
          <w:divBdr>
            <w:top w:val="none" w:sz="0" w:space="0" w:color="auto"/>
            <w:left w:val="none" w:sz="0" w:space="0" w:color="auto"/>
            <w:bottom w:val="none" w:sz="0" w:space="0" w:color="auto"/>
            <w:right w:val="none" w:sz="0" w:space="0" w:color="auto"/>
          </w:divBdr>
        </w:div>
        <w:div w:id="343823551">
          <w:marLeft w:val="0"/>
          <w:marRight w:val="0"/>
          <w:marTop w:val="240"/>
          <w:marBottom w:val="240"/>
          <w:divBdr>
            <w:top w:val="none" w:sz="0" w:space="0" w:color="auto"/>
            <w:left w:val="none" w:sz="0" w:space="0" w:color="auto"/>
            <w:bottom w:val="none" w:sz="0" w:space="0" w:color="auto"/>
            <w:right w:val="none" w:sz="0" w:space="0" w:color="auto"/>
          </w:divBdr>
        </w:div>
        <w:div w:id="1298024086">
          <w:marLeft w:val="0"/>
          <w:marRight w:val="0"/>
          <w:marTop w:val="240"/>
          <w:marBottom w:val="240"/>
          <w:divBdr>
            <w:top w:val="none" w:sz="0" w:space="0" w:color="auto"/>
            <w:left w:val="none" w:sz="0" w:space="0" w:color="auto"/>
            <w:bottom w:val="none" w:sz="0" w:space="0" w:color="auto"/>
            <w:right w:val="none" w:sz="0" w:space="0" w:color="auto"/>
          </w:divBdr>
        </w:div>
      </w:divsChild>
    </w:div>
    <w:div w:id="1449812660">
      <w:bodyDiv w:val="1"/>
      <w:marLeft w:val="0"/>
      <w:marRight w:val="0"/>
      <w:marTop w:val="0"/>
      <w:marBottom w:val="0"/>
      <w:divBdr>
        <w:top w:val="none" w:sz="0" w:space="0" w:color="auto"/>
        <w:left w:val="none" w:sz="0" w:space="0" w:color="auto"/>
        <w:bottom w:val="none" w:sz="0" w:space="0" w:color="auto"/>
        <w:right w:val="none" w:sz="0" w:space="0" w:color="auto"/>
      </w:divBdr>
      <w:divsChild>
        <w:div w:id="1825782814">
          <w:marLeft w:val="0"/>
          <w:marRight w:val="0"/>
          <w:marTop w:val="0"/>
          <w:marBottom w:val="0"/>
          <w:divBdr>
            <w:top w:val="none" w:sz="0" w:space="0" w:color="auto"/>
            <w:left w:val="none" w:sz="0" w:space="0" w:color="auto"/>
            <w:bottom w:val="none" w:sz="0" w:space="0" w:color="auto"/>
            <w:right w:val="none" w:sz="0" w:space="0" w:color="auto"/>
          </w:divBdr>
        </w:div>
      </w:divsChild>
    </w:div>
    <w:div w:id="1451893435">
      <w:bodyDiv w:val="1"/>
      <w:marLeft w:val="0"/>
      <w:marRight w:val="0"/>
      <w:marTop w:val="0"/>
      <w:marBottom w:val="0"/>
      <w:divBdr>
        <w:top w:val="none" w:sz="0" w:space="0" w:color="auto"/>
        <w:left w:val="none" w:sz="0" w:space="0" w:color="auto"/>
        <w:bottom w:val="none" w:sz="0" w:space="0" w:color="auto"/>
        <w:right w:val="none" w:sz="0" w:space="0" w:color="auto"/>
      </w:divBdr>
    </w:div>
    <w:div w:id="1515224305">
      <w:bodyDiv w:val="1"/>
      <w:marLeft w:val="0"/>
      <w:marRight w:val="0"/>
      <w:marTop w:val="0"/>
      <w:marBottom w:val="0"/>
      <w:divBdr>
        <w:top w:val="none" w:sz="0" w:space="0" w:color="auto"/>
        <w:left w:val="none" w:sz="0" w:space="0" w:color="auto"/>
        <w:bottom w:val="none" w:sz="0" w:space="0" w:color="auto"/>
        <w:right w:val="none" w:sz="0" w:space="0" w:color="auto"/>
      </w:divBdr>
      <w:divsChild>
        <w:div w:id="359744762">
          <w:marLeft w:val="0"/>
          <w:marRight w:val="0"/>
          <w:marTop w:val="240"/>
          <w:marBottom w:val="240"/>
          <w:divBdr>
            <w:top w:val="none" w:sz="0" w:space="0" w:color="auto"/>
            <w:left w:val="none" w:sz="0" w:space="0" w:color="auto"/>
            <w:bottom w:val="none" w:sz="0" w:space="0" w:color="auto"/>
            <w:right w:val="none" w:sz="0" w:space="0" w:color="auto"/>
          </w:divBdr>
        </w:div>
      </w:divsChild>
    </w:div>
    <w:div w:id="1530528503">
      <w:bodyDiv w:val="1"/>
      <w:marLeft w:val="0"/>
      <w:marRight w:val="0"/>
      <w:marTop w:val="0"/>
      <w:marBottom w:val="0"/>
      <w:divBdr>
        <w:top w:val="none" w:sz="0" w:space="0" w:color="auto"/>
        <w:left w:val="none" w:sz="0" w:space="0" w:color="auto"/>
        <w:bottom w:val="none" w:sz="0" w:space="0" w:color="auto"/>
        <w:right w:val="none" w:sz="0" w:space="0" w:color="auto"/>
      </w:divBdr>
      <w:divsChild>
        <w:div w:id="995567311">
          <w:marLeft w:val="0"/>
          <w:marRight w:val="0"/>
          <w:marTop w:val="0"/>
          <w:marBottom w:val="0"/>
          <w:divBdr>
            <w:top w:val="none" w:sz="0" w:space="0" w:color="auto"/>
            <w:left w:val="none" w:sz="0" w:space="0" w:color="auto"/>
            <w:bottom w:val="none" w:sz="0" w:space="0" w:color="auto"/>
            <w:right w:val="none" w:sz="0" w:space="0" w:color="auto"/>
          </w:divBdr>
        </w:div>
      </w:divsChild>
    </w:div>
    <w:div w:id="1567062929">
      <w:bodyDiv w:val="1"/>
      <w:marLeft w:val="0"/>
      <w:marRight w:val="0"/>
      <w:marTop w:val="0"/>
      <w:marBottom w:val="0"/>
      <w:divBdr>
        <w:top w:val="none" w:sz="0" w:space="0" w:color="auto"/>
        <w:left w:val="none" w:sz="0" w:space="0" w:color="auto"/>
        <w:bottom w:val="none" w:sz="0" w:space="0" w:color="auto"/>
        <w:right w:val="none" w:sz="0" w:space="0" w:color="auto"/>
      </w:divBdr>
      <w:divsChild>
        <w:div w:id="1789857735">
          <w:marLeft w:val="0"/>
          <w:marRight w:val="0"/>
          <w:marTop w:val="0"/>
          <w:marBottom w:val="0"/>
          <w:divBdr>
            <w:top w:val="none" w:sz="0" w:space="0" w:color="auto"/>
            <w:left w:val="none" w:sz="0" w:space="0" w:color="auto"/>
            <w:bottom w:val="none" w:sz="0" w:space="0" w:color="auto"/>
            <w:right w:val="none" w:sz="0" w:space="0" w:color="auto"/>
          </w:divBdr>
          <w:divsChild>
            <w:div w:id="1108281040">
              <w:marLeft w:val="0"/>
              <w:marRight w:val="0"/>
              <w:marTop w:val="0"/>
              <w:marBottom w:val="0"/>
              <w:divBdr>
                <w:top w:val="none" w:sz="0" w:space="0" w:color="auto"/>
                <w:left w:val="none" w:sz="0" w:space="0" w:color="auto"/>
                <w:bottom w:val="none" w:sz="0" w:space="0" w:color="auto"/>
                <w:right w:val="none" w:sz="0" w:space="0" w:color="auto"/>
              </w:divBdr>
            </w:div>
          </w:divsChild>
        </w:div>
        <w:div w:id="2033024702">
          <w:marLeft w:val="0"/>
          <w:marRight w:val="0"/>
          <w:marTop w:val="0"/>
          <w:marBottom w:val="240"/>
          <w:divBdr>
            <w:top w:val="none" w:sz="0" w:space="0" w:color="auto"/>
            <w:left w:val="none" w:sz="0" w:space="0" w:color="auto"/>
            <w:bottom w:val="none" w:sz="0" w:space="0" w:color="auto"/>
            <w:right w:val="none" w:sz="0" w:space="0" w:color="auto"/>
          </w:divBdr>
          <w:divsChild>
            <w:div w:id="12281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9368">
      <w:bodyDiv w:val="1"/>
      <w:marLeft w:val="0"/>
      <w:marRight w:val="0"/>
      <w:marTop w:val="0"/>
      <w:marBottom w:val="0"/>
      <w:divBdr>
        <w:top w:val="none" w:sz="0" w:space="0" w:color="auto"/>
        <w:left w:val="none" w:sz="0" w:space="0" w:color="auto"/>
        <w:bottom w:val="none" w:sz="0" w:space="0" w:color="auto"/>
        <w:right w:val="none" w:sz="0" w:space="0" w:color="auto"/>
      </w:divBdr>
    </w:div>
    <w:div w:id="1583950503">
      <w:bodyDiv w:val="1"/>
      <w:marLeft w:val="0"/>
      <w:marRight w:val="0"/>
      <w:marTop w:val="0"/>
      <w:marBottom w:val="0"/>
      <w:divBdr>
        <w:top w:val="none" w:sz="0" w:space="0" w:color="auto"/>
        <w:left w:val="none" w:sz="0" w:space="0" w:color="auto"/>
        <w:bottom w:val="none" w:sz="0" w:space="0" w:color="auto"/>
        <w:right w:val="none" w:sz="0" w:space="0" w:color="auto"/>
      </w:divBdr>
      <w:divsChild>
        <w:div w:id="257063015">
          <w:marLeft w:val="0"/>
          <w:marRight w:val="0"/>
          <w:marTop w:val="0"/>
          <w:marBottom w:val="0"/>
          <w:divBdr>
            <w:top w:val="none" w:sz="0" w:space="0" w:color="auto"/>
            <w:left w:val="none" w:sz="0" w:space="0" w:color="auto"/>
            <w:bottom w:val="none" w:sz="0" w:space="0" w:color="auto"/>
            <w:right w:val="none" w:sz="0" w:space="0" w:color="auto"/>
          </w:divBdr>
        </w:div>
        <w:div w:id="1662542510">
          <w:marLeft w:val="0"/>
          <w:marRight w:val="0"/>
          <w:marTop w:val="0"/>
          <w:marBottom w:val="0"/>
          <w:divBdr>
            <w:top w:val="none" w:sz="0" w:space="0" w:color="auto"/>
            <w:left w:val="none" w:sz="0" w:space="0" w:color="auto"/>
            <w:bottom w:val="none" w:sz="0" w:space="0" w:color="auto"/>
            <w:right w:val="none" w:sz="0" w:space="0" w:color="auto"/>
          </w:divBdr>
          <w:divsChild>
            <w:div w:id="895703035">
              <w:marLeft w:val="0"/>
              <w:marRight w:val="0"/>
              <w:marTop w:val="0"/>
              <w:marBottom w:val="0"/>
              <w:divBdr>
                <w:top w:val="none" w:sz="0" w:space="0" w:color="auto"/>
                <w:left w:val="none" w:sz="0" w:space="0" w:color="auto"/>
                <w:bottom w:val="none" w:sz="0" w:space="0" w:color="auto"/>
                <w:right w:val="none" w:sz="0" w:space="0" w:color="auto"/>
              </w:divBdr>
            </w:div>
          </w:divsChild>
        </w:div>
        <w:div w:id="1725716932">
          <w:marLeft w:val="0"/>
          <w:marRight w:val="0"/>
          <w:marTop w:val="0"/>
          <w:marBottom w:val="240"/>
          <w:divBdr>
            <w:top w:val="none" w:sz="0" w:space="0" w:color="auto"/>
            <w:left w:val="none" w:sz="0" w:space="0" w:color="auto"/>
            <w:bottom w:val="none" w:sz="0" w:space="0" w:color="auto"/>
            <w:right w:val="none" w:sz="0" w:space="0" w:color="auto"/>
          </w:divBdr>
          <w:divsChild>
            <w:div w:id="1126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6881">
      <w:bodyDiv w:val="1"/>
      <w:marLeft w:val="0"/>
      <w:marRight w:val="0"/>
      <w:marTop w:val="0"/>
      <w:marBottom w:val="0"/>
      <w:divBdr>
        <w:top w:val="none" w:sz="0" w:space="0" w:color="auto"/>
        <w:left w:val="none" w:sz="0" w:space="0" w:color="auto"/>
        <w:bottom w:val="none" w:sz="0" w:space="0" w:color="auto"/>
        <w:right w:val="none" w:sz="0" w:space="0" w:color="auto"/>
      </w:divBdr>
      <w:divsChild>
        <w:div w:id="797183693">
          <w:marLeft w:val="0"/>
          <w:marRight w:val="0"/>
          <w:marTop w:val="0"/>
          <w:marBottom w:val="240"/>
          <w:divBdr>
            <w:top w:val="none" w:sz="0" w:space="0" w:color="auto"/>
            <w:left w:val="none" w:sz="0" w:space="0" w:color="auto"/>
            <w:bottom w:val="none" w:sz="0" w:space="0" w:color="auto"/>
            <w:right w:val="none" w:sz="0" w:space="0" w:color="auto"/>
          </w:divBdr>
          <w:divsChild>
            <w:div w:id="117571935">
              <w:marLeft w:val="0"/>
              <w:marRight w:val="0"/>
              <w:marTop w:val="0"/>
              <w:marBottom w:val="0"/>
              <w:divBdr>
                <w:top w:val="none" w:sz="0" w:space="0" w:color="auto"/>
                <w:left w:val="none" w:sz="0" w:space="0" w:color="auto"/>
                <w:bottom w:val="none" w:sz="0" w:space="0" w:color="auto"/>
                <w:right w:val="none" w:sz="0" w:space="0" w:color="auto"/>
              </w:divBdr>
            </w:div>
          </w:divsChild>
        </w:div>
        <w:div w:id="1243104327">
          <w:marLeft w:val="0"/>
          <w:marRight w:val="0"/>
          <w:marTop w:val="0"/>
          <w:marBottom w:val="0"/>
          <w:divBdr>
            <w:top w:val="none" w:sz="0" w:space="0" w:color="auto"/>
            <w:left w:val="none" w:sz="0" w:space="0" w:color="auto"/>
            <w:bottom w:val="none" w:sz="0" w:space="0" w:color="auto"/>
            <w:right w:val="none" w:sz="0" w:space="0" w:color="auto"/>
          </w:divBdr>
          <w:divsChild>
            <w:div w:id="1061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1882">
      <w:bodyDiv w:val="1"/>
      <w:marLeft w:val="0"/>
      <w:marRight w:val="0"/>
      <w:marTop w:val="0"/>
      <w:marBottom w:val="0"/>
      <w:divBdr>
        <w:top w:val="none" w:sz="0" w:space="0" w:color="auto"/>
        <w:left w:val="none" w:sz="0" w:space="0" w:color="auto"/>
        <w:bottom w:val="none" w:sz="0" w:space="0" w:color="auto"/>
        <w:right w:val="none" w:sz="0" w:space="0" w:color="auto"/>
      </w:divBdr>
    </w:div>
    <w:div w:id="1685207426">
      <w:bodyDiv w:val="1"/>
      <w:marLeft w:val="0"/>
      <w:marRight w:val="0"/>
      <w:marTop w:val="0"/>
      <w:marBottom w:val="0"/>
      <w:divBdr>
        <w:top w:val="none" w:sz="0" w:space="0" w:color="auto"/>
        <w:left w:val="none" w:sz="0" w:space="0" w:color="auto"/>
        <w:bottom w:val="none" w:sz="0" w:space="0" w:color="auto"/>
        <w:right w:val="none" w:sz="0" w:space="0" w:color="auto"/>
      </w:divBdr>
    </w:div>
    <w:div w:id="1689211076">
      <w:bodyDiv w:val="1"/>
      <w:marLeft w:val="0"/>
      <w:marRight w:val="0"/>
      <w:marTop w:val="0"/>
      <w:marBottom w:val="0"/>
      <w:divBdr>
        <w:top w:val="none" w:sz="0" w:space="0" w:color="auto"/>
        <w:left w:val="none" w:sz="0" w:space="0" w:color="auto"/>
        <w:bottom w:val="none" w:sz="0" w:space="0" w:color="auto"/>
        <w:right w:val="none" w:sz="0" w:space="0" w:color="auto"/>
      </w:divBdr>
      <w:divsChild>
        <w:div w:id="195124082">
          <w:marLeft w:val="0"/>
          <w:marRight w:val="0"/>
          <w:marTop w:val="0"/>
          <w:marBottom w:val="0"/>
          <w:divBdr>
            <w:top w:val="none" w:sz="0" w:space="0" w:color="auto"/>
            <w:left w:val="none" w:sz="0" w:space="0" w:color="auto"/>
            <w:bottom w:val="none" w:sz="0" w:space="0" w:color="auto"/>
            <w:right w:val="none" w:sz="0" w:space="0" w:color="auto"/>
          </w:divBdr>
          <w:divsChild>
            <w:div w:id="199898906">
              <w:marLeft w:val="0"/>
              <w:marRight w:val="0"/>
              <w:marTop w:val="0"/>
              <w:marBottom w:val="0"/>
              <w:divBdr>
                <w:top w:val="none" w:sz="0" w:space="0" w:color="auto"/>
                <w:left w:val="none" w:sz="0" w:space="0" w:color="auto"/>
                <w:bottom w:val="none" w:sz="0" w:space="0" w:color="auto"/>
                <w:right w:val="none" w:sz="0" w:space="0" w:color="auto"/>
              </w:divBdr>
            </w:div>
          </w:divsChild>
        </w:div>
        <w:div w:id="507712926">
          <w:marLeft w:val="0"/>
          <w:marRight w:val="0"/>
          <w:marTop w:val="0"/>
          <w:marBottom w:val="240"/>
          <w:divBdr>
            <w:top w:val="none" w:sz="0" w:space="0" w:color="auto"/>
            <w:left w:val="none" w:sz="0" w:space="0" w:color="auto"/>
            <w:bottom w:val="none" w:sz="0" w:space="0" w:color="auto"/>
            <w:right w:val="none" w:sz="0" w:space="0" w:color="auto"/>
          </w:divBdr>
          <w:divsChild>
            <w:div w:id="1141267333">
              <w:marLeft w:val="0"/>
              <w:marRight w:val="0"/>
              <w:marTop w:val="0"/>
              <w:marBottom w:val="0"/>
              <w:divBdr>
                <w:top w:val="none" w:sz="0" w:space="0" w:color="auto"/>
                <w:left w:val="none" w:sz="0" w:space="0" w:color="auto"/>
                <w:bottom w:val="none" w:sz="0" w:space="0" w:color="auto"/>
                <w:right w:val="none" w:sz="0" w:space="0" w:color="auto"/>
              </w:divBdr>
            </w:div>
          </w:divsChild>
        </w:div>
        <w:div w:id="1183393284">
          <w:marLeft w:val="0"/>
          <w:marRight w:val="0"/>
          <w:marTop w:val="0"/>
          <w:marBottom w:val="0"/>
          <w:divBdr>
            <w:top w:val="none" w:sz="0" w:space="0" w:color="auto"/>
            <w:left w:val="none" w:sz="0" w:space="0" w:color="auto"/>
            <w:bottom w:val="none" w:sz="0" w:space="0" w:color="auto"/>
            <w:right w:val="none" w:sz="0" w:space="0" w:color="auto"/>
          </w:divBdr>
        </w:div>
      </w:divsChild>
    </w:div>
    <w:div w:id="1746101733">
      <w:bodyDiv w:val="1"/>
      <w:marLeft w:val="0"/>
      <w:marRight w:val="0"/>
      <w:marTop w:val="0"/>
      <w:marBottom w:val="0"/>
      <w:divBdr>
        <w:top w:val="none" w:sz="0" w:space="0" w:color="auto"/>
        <w:left w:val="none" w:sz="0" w:space="0" w:color="auto"/>
        <w:bottom w:val="none" w:sz="0" w:space="0" w:color="auto"/>
        <w:right w:val="none" w:sz="0" w:space="0" w:color="auto"/>
      </w:divBdr>
    </w:div>
    <w:div w:id="1822967963">
      <w:bodyDiv w:val="1"/>
      <w:marLeft w:val="0"/>
      <w:marRight w:val="0"/>
      <w:marTop w:val="0"/>
      <w:marBottom w:val="0"/>
      <w:divBdr>
        <w:top w:val="none" w:sz="0" w:space="0" w:color="auto"/>
        <w:left w:val="none" w:sz="0" w:space="0" w:color="auto"/>
        <w:bottom w:val="none" w:sz="0" w:space="0" w:color="auto"/>
        <w:right w:val="none" w:sz="0" w:space="0" w:color="auto"/>
      </w:divBdr>
    </w:div>
    <w:div w:id="1913806166">
      <w:bodyDiv w:val="1"/>
      <w:marLeft w:val="0"/>
      <w:marRight w:val="0"/>
      <w:marTop w:val="0"/>
      <w:marBottom w:val="0"/>
      <w:divBdr>
        <w:top w:val="none" w:sz="0" w:space="0" w:color="auto"/>
        <w:left w:val="none" w:sz="0" w:space="0" w:color="auto"/>
        <w:bottom w:val="none" w:sz="0" w:space="0" w:color="auto"/>
        <w:right w:val="none" w:sz="0" w:space="0" w:color="auto"/>
      </w:divBdr>
    </w:div>
    <w:div w:id="1916818638">
      <w:bodyDiv w:val="1"/>
      <w:marLeft w:val="0"/>
      <w:marRight w:val="0"/>
      <w:marTop w:val="0"/>
      <w:marBottom w:val="0"/>
      <w:divBdr>
        <w:top w:val="none" w:sz="0" w:space="0" w:color="auto"/>
        <w:left w:val="none" w:sz="0" w:space="0" w:color="auto"/>
        <w:bottom w:val="none" w:sz="0" w:space="0" w:color="auto"/>
        <w:right w:val="none" w:sz="0" w:space="0" w:color="auto"/>
      </w:divBdr>
      <w:divsChild>
        <w:div w:id="601382804">
          <w:marLeft w:val="0"/>
          <w:marRight w:val="0"/>
          <w:marTop w:val="240"/>
          <w:marBottom w:val="240"/>
          <w:divBdr>
            <w:top w:val="none" w:sz="0" w:space="0" w:color="auto"/>
            <w:left w:val="none" w:sz="0" w:space="0" w:color="auto"/>
            <w:bottom w:val="none" w:sz="0" w:space="0" w:color="auto"/>
            <w:right w:val="none" w:sz="0" w:space="0" w:color="auto"/>
          </w:divBdr>
        </w:div>
        <w:div w:id="1345280910">
          <w:marLeft w:val="0"/>
          <w:marRight w:val="0"/>
          <w:marTop w:val="240"/>
          <w:marBottom w:val="240"/>
          <w:divBdr>
            <w:top w:val="none" w:sz="0" w:space="0" w:color="auto"/>
            <w:left w:val="none" w:sz="0" w:space="0" w:color="auto"/>
            <w:bottom w:val="none" w:sz="0" w:space="0" w:color="auto"/>
            <w:right w:val="none" w:sz="0" w:space="0" w:color="auto"/>
          </w:divBdr>
        </w:div>
      </w:divsChild>
    </w:div>
    <w:div w:id="1963731659">
      <w:bodyDiv w:val="1"/>
      <w:marLeft w:val="0"/>
      <w:marRight w:val="0"/>
      <w:marTop w:val="0"/>
      <w:marBottom w:val="0"/>
      <w:divBdr>
        <w:top w:val="none" w:sz="0" w:space="0" w:color="auto"/>
        <w:left w:val="none" w:sz="0" w:space="0" w:color="auto"/>
        <w:bottom w:val="none" w:sz="0" w:space="0" w:color="auto"/>
        <w:right w:val="none" w:sz="0" w:space="0" w:color="auto"/>
      </w:divBdr>
    </w:div>
    <w:div w:id="1994868343">
      <w:bodyDiv w:val="1"/>
      <w:marLeft w:val="0"/>
      <w:marRight w:val="0"/>
      <w:marTop w:val="0"/>
      <w:marBottom w:val="0"/>
      <w:divBdr>
        <w:top w:val="none" w:sz="0" w:space="0" w:color="auto"/>
        <w:left w:val="none" w:sz="0" w:space="0" w:color="auto"/>
        <w:bottom w:val="none" w:sz="0" w:space="0" w:color="auto"/>
        <w:right w:val="none" w:sz="0" w:space="0" w:color="auto"/>
      </w:divBdr>
    </w:div>
    <w:div w:id="2000423771">
      <w:bodyDiv w:val="1"/>
      <w:marLeft w:val="0"/>
      <w:marRight w:val="0"/>
      <w:marTop w:val="0"/>
      <w:marBottom w:val="0"/>
      <w:divBdr>
        <w:top w:val="none" w:sz="0" w:space="0" w:color="auto"/>
        <w:left w:val="none" w:sz="0" w:space="0" w:color="auto"/>
        <w:bottom w:val="none" w:sz="0" w:space="0" w:color="auto"/>
        <w:right w:val="none" w:sz="0" w:space="0" w:color="auto"/>
      </w:divBdr>
    </w:div>
    <w:div w:id="2020740721">
      <w:bodyDiv w:val="1"/>
      <w:marLeft w:val="0"/>
      <w:marRight w:val="0"/>
      <w:marTop w:val="0"/>
      <w:marBottom w:val="0"/>
      <w:divBdr>
        <w:top w:val="none" w:sz="0" w:space="0" w:color="auto"/>
        <w:left w:val="none" w:sz="0" w:space="0" w:color="auto"/>
        <w:bottom w:val="none" w:sz="0" w:space="0" w:color="auto"/>
        <w:right w:val="none" w:sz="0" w:space="0" w:color="auto"/>
      </w:divBdr>
    </w:div>
    <w:div w:id="2027364559">
      <w:bodyDiv w:val="1"/>
      <w:marLeft w:val="0"/>
      <w:marRight w:val="0"/>
      <w:marTop w:val="0"/>
      <w:marBottom w:val="0"/>
      <w:divBdr>
        <w:top w:val="none" w:sz="0" w:space="0" w:color="auto"/>
        <w:left w:val="none" w:sz="0" w:space="0" w:color="auto"/>
        <w:bottom w:val="none" w:sz="0" w:space="0" w:color="auto"/>
        <w:right w:val="none" w:sz="0" w:space="0" w:color="auto"/>
      </w:divBdr>
    </w:div>
    <w:div w:id="214211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sco.com/c/en/us/td/docs/security/asa/asa95/configuration/firewall/asa-95-firewall-config/inspect-basic.html" TargetMode="External"/><Relationship Id="rId18" Type="http://schemas.microsoft.com/office/2018/08/relationships/commentsExtensible" Target="commentsExtensible.xml"/><Relationship Id="rId26" Type="http://schemas.openxmlformats.org/officeDocument/2006/relationships/hyperlink" Target="https://download.virtualbox.org/virtualbox/6.1.12/VirtualBox-6.1.12-139181-Win.exe" TargetMode="External"/><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comments" Target="comments.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e2084qM9y9HbtbzWF1z3GedBR5qCJVpV" TargetMode="External"/><Relationship Id="rId22" Type="http://schemas.openxmlformats.org/officeDocument/2006/relationships/image" Target="media/image8.png"/><Relationship Id="rId27" Type="http://schemas.openxmlformats.org/officeDocument/2006/relationships/hyperlink" Target="https://download.virtualbox.org/virtualbox/6.1.12/Oracle_VM_VirtualBox_Extension_Pack-6.1.12.vbox-extpack"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46" Type="http://schemas.microsoft.com/office/2011/relationships/people" Target="people.xml"/><Relationship Id="rId20" Type="http://schemas.openxmlformats.org/officeDocument/2006/relationships/image" Target="media/image6.png"/><Relationship Id="rId41"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AOVIET\Cac%20quy%20trinh\Mau%20tai%20lieu\Mau%20viet%20quy%20trinh%20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P401 – NHÀ B1 – ĐẠI HỌC BÁCH KHOA HÀ NỘI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4DDE0-5F3A-4808-9B05-9F56B714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viet quy trinh v2.dot</Template>
  <TotalTime>1341</TotalTime>
  <Pages>37</Pages>
  <Words>5862</Words>
  <Characters>33418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TÀI LIỆU HƯỚNG DẪN THỰC HÀNH                                      TIN HỌC ĐẠI CƯƠNG - IT1110</vt:lpstr>
    </vt:vector>
  </TitlesOfParts>
  <Company>trung tâm máy tính</Company>
  <LinksUpToDate>false</LinksUpToDate>
  <CharactersWithSpaces>39202</CharactersWithSpaces>
  <SharedDoc>false</SharedDoc>
  <HLinks>
    <vt:vector size="180" baseType="variant">
      <vt:variant>
        <vt:i4>1179738</vt:i4>
      </vt:variant>
      <vt:variant>
        <vt:i4>165</vt:i4>
      </vt:variant>
      <vt:variant>
        <vt:i4>0</vt:i4>
      </vt:variant>
      <vt:variant>
        <vt:i4>5</vt:i4>
      </vt:variant>
      <vt:variant>
        <vt:lpwstr>https://sourceforge.net/projects/orwelldevcpp/files/Setup Releases/Dev-Cpp 5.6.2 TDM-GCC x64 4.8.1 Setup.exe/download</vt:lpwstr>
      </vt:variant>
      <vt:variant>
        <vt:lpwstr/>
      </vt:variant>
      <vt:variant>
        <vt:i4>3604584</vt:i4>
      </vt:variant>
      <vt:variant>
        <vt:i4>162</vt:i4>
      </vt:variant>
      <vt:variant>
        <vt:i4>0</vt:i4>
      </vt:variant>
      <vt:variant>
        <vt:i4>5</vt:i4>
      </vt:variant>
      <vt:variant>
        <vt:lpwstr>https://sourceforge.net/projects/orwelldevcpp/files/Setup Releases/Dev-Cpp 5.6.2 MinGW 4.8.1 Setup.exe/download</vt:lpwstr>
      </vt:variant>
      <vt:variant>
        <vt:lpwstr/>
      </vt:variant>
      <vt:variant>
        <vt:i4>7929911</vt:i4>
      </vt:variant>
      <vt:variant>
        <vt:i4>159</vt:i4>
      </vt:variant>
      <vt:variant>
        <vt:i4>0</vt:i4>
      </vt:variant>
      <vt:variant>
        <vt:i4>5</vt:i4>
      </vt:variant>
      <vt:variant>
        <vt:lpwstr>https://codeforces.com/group/bveFK04PIR/members</vt:lpwstr>
      </vt:variant>
      <vt:variant>
        <vt:lpwstr/>
      </vt:variant>
      <vt:variant>
        <vt:i4>3735665</vt:i4>
      </vt:variant>
      <vt:variant>
        <vt:i4>156</vt:i4>
      </vt:variant>
      <vt:variant>
        <vt:i4>0</vt:i4>
      </vt:variant>
      <vt:variant>
        <vt:i4>5</vt:i4>
      </vt:variant>
      <vt:variant>
        <vt:lpwstr>http://codeforces.com/register</vt:lpwstr>
      </vt:variant>
      <vt:variant>
        <vt:lpwstr/>
      </vt:variant>
      <vt:variant>
        <vt:i4>3080293</vt:i4>
      </vt:variant>
      <vt:variant>
        <vt:i4>153</vt:i4>
      </vt:variant>
      <vt:variant>
        <vt:i4>0</vt:i4>
      </vt:variant>
      <vt:variant>
        <vt:i4>5</vt:i4>
      </vt:variant>
      <vt:variant>
        <vt:lpwstr>https://www.facebook.com/groups/594924281117643</vt:lpwstr>
      </vt:variant>
      <vt:variant>
        <vt:lpwstr/>
      </vt:variant>
      <vt:variant>
        <vt:i4>1638449</vt:i4>
      </vt:variant>
      <vt:variant>
        <vt:i4>146</vt:i4>
      </vt:variant>
      <vt:variant>
        <vt:i4>0</vt:i4>
      </vt:variant>
      <vt:variant>
        <vt:i4>5</vt:i4>
      </vt:variant>
      <vt:variant>
        <vt:lpwstr/>
      </vt:variant>
      <vt:variant>
        <vt:lpwstr>_Toc37383524</vt:lpwstr>
      </vt:variant>
      <vt:variant>
        <vt:i4>1966129</vt:i4>
      </vt:variant>
      <vt:variant>
        <vt:i4>140</vt:i4>
      </vt:variant>
      <vt:variant>
        <vt:i4>0</vt:i4>
      </vt:variant>
      <vt:variant>
        <vt:i4>5</vt:i4>
      </vt:variant>
      <vt:variant>
        <vt:lpwstr/>
      </vt:variant>
      <vt:variant>
        <vt:lpwstr>_Toc37383523</vt:lpwstr>
      </vt:variant>
      <vt:variant>
        <vt:i4>2031665</vt:i4>
      </vt:variant>
      <vt:variant>
        <vt:i4>134</vt:i4>
      </vt:variant>
      <vt:variant>
        <vt:i4>0</vt:i4>
      </vt:variant>
      <vt:variant>
        <vt:i4>5</vt:i4>
      </vt:variant>
      <vt:variant>
        <vt:lpwstr/>
      </vt:variant>
      <vt:variant>
        <vt:lpwstr>_Toc37383522</vt:lpwstr>
      </vt:variant>
      <vt:variant>
        <vt:i4>1835057</vt:i4>
      </vt:variant>
      <vt:variant>
        <vt:i4>128</vt:i4>
      </vt:variant>
      <vt:variant>
        <vt:i4>0</vt:i4>
      </vt:variant>
      <vt:variant>
        <vt:i4>5</vt:i4>
      </vt:variant>
      <vt:variant>
        <vt:lpwstr/>
      </vt:variant>
      <vt:variant>
        <vt:lpwstr>_Toc37383521</vt:lpwstr>
      </vt:variant>
      <vt:variant>
        <vt:i4>1900593</vt:i4>
      </vt:variant>
      <vt:variant>
        <vt:i4>122</vt:i4>
      </vt:variant>
      <vt:variant>
        <vt:i4>0</vt:i4>
      </vt:variant>
      <vt:variant>
        <vt:i4>5</vt:i4>
      </vt:variant>
      <vt:variant>
        <vt:lpwstr/>
      </vt:variant>
      <vt:variant>
        <vt:lpwstr>_Toc37383520</vt:lpwstr>
      </vt:variant>
      <vt:variant>
        <vt:i4>1310770</vt:i4>
      </vt:variant>
      <vt:variant>
        <vt:i4>116</vt:i4>
      </vt:variant>
      <vt:variant>
        <vt:i4>0</vt:i4>
      </vt:variant>
      <vt:variant>
        <vt:i4>5</vt:i4>
      </vt:variant>
      <vt:variant>
        <vt:lpwstr/>
      </vt:variant>
      <vt:variant>
        <vt:lpwstr>_Toc37383519</vt:lpwstr>
      </vt:variant>
      <vt:variant>
        <vt:i4>1376306</vt:i4>
      </vt:variant>
      <vt:variant>
        <vt:i4>110</vt:i4>
      </vt:variant>
      <vt:variant>
        <vt:i4>0</vt:i4>
      </vt:variant>
      <vt:variant>
        <vt:i4>5</vt:i4>
      </vt:variant>
      <vt:variant>
        <vt:lpwstr/>
      </vt:variant>
      <vt:variant>
        <vt:lpwstr>_Toc37383518</vt:lpwstr>
      </vt:variant>
      <vt:variant>
        <vt:i4>1703986</vt:i4>
      </vt:variant>
      <vt:variant>
        <vt:i4>104</vt:i4>
      </vt:variant>
      <vt:variant>
        <vt:i4>0</vt:i4>
      </vt:variant>
      <vt:variant>
        <vt:i4>5</vt:i4>
      </vt:variant>
      <vt:variant>
        <vt:lpwstr/>
      </vt:variant>
      <vt:variant>
        <vt:lpwstr>_Toc37383517</vt:lpwstr>
      </vt:variant>
      <vt:variant>
        <vt:i4>1769522</vt:i4>
      </vt:variant>
      <vt:variant>
        <vt:i4>98</vt:i4>
      </vt:variant>
      <vt:variant>
        <vt:i4>0</vt:i4>
      </vt:variant>
      <vt:variant>
        <vt:i4>5</vt:i4>
      </vt:variant>
      <vt:variant>
        <vt:lpwstr/>
      </vt:variant>
      <vt:variant>
        <vt:lpwstr>_Toc37383516</vt:lpwstr>
      </vt:variant>
      <vt:variant>
        <vt:i4>1572914</vt:i4>
      </vt:variant>
      <vt:variant>
        <vt:i4>92</vt:i4>
      </vt:variant>
      <vt:variant>
        <vt:i4>0</vt:i4>
      </vt:variant>
      <vt:variant>
        <vt:i4>5</vt:i4>
      </vt:variant>
      <vt:variant>
        <vt:lpwstr/>
      </vt:variant>
      <vt:variant>
        <vt:lpwstr>_Toc37383515</vt:lpwstr>
      </vt:variant>
      <vt:variant>
        <vt:i4>1638450</vt:i4>
      </vt:variant>
      <vt:variant>
        <vt:i4>86</vt:i4>
      </vt:variant>
      <vt:variant>
        <vt:i4>0</vt:i4>
      </vt:variant>
      <vt:variant>
        <vt:i4>5</vt:i4>
      </vt:variant>
      <vt:variant>
        <vt:lpwstr/>
      </vt:variant>
      <vt:variant>
        <vt:lpwstr>_Toc37383514</vt:lpwstr>
      </vt:variant>
      <vt:variant>
        <vt:i4>1966130</vt:i4>
      </vt:variant>
      <vt:variant>
        <vt:i4>80</vt:i4>
      </vt:variant>
      <vt:variant>
        <vt:i4>0</vt:i4>
      </vt:variant>
      <vt:variant>
        <vt:i4>5</vt:i4>
      </vt:variant>
      <vt:variant>
        <vt:lpwstr/>
      </vt:variant>
      <vt:variant>
        <vt:lpwstr>_Toc37383513</vt:lpwstr>
      </vt:variant>
      <vt:variant>
        <vt:i4>2031666</vt:i4>
      </vt:variant>
      <vt:variant>
        <vt:i4>74</vt:i4>
      </vt:variant>
      <vt:variant>
        <vt:i4>0</vt:i4>
      </vt:variant>
      <vt:variant>
        <vt:i4>5</vt:i4>
      </vt:variant>
      <vt:variant>
        <vt:lpwstr/>
      </vt:variant>
      <vt:variant>
        <vt:lpwstr>_Toc37383512</vt:lpwstr>
      </vt:variant>
      <vt:variant>
        <vt:i4>1835058</vt:i4>
      </vt:variant>
      <vt:variant>
        <vt:i4>68</vt:i4>
      </vt:variant>
      <vt:variant>
        <vt:i4>0</vt:i4>
      </vt:variant>
      <vt:variant>
        <vt:i4>5</vt:i4>
      </vt:variant>
      <vt:variant>
        <vt:lpwstr/>
      </vt:variant>
      <vt:variant>
        <vt:lpwstr>_Toc37383511</vt:lpwstr>
      </vt:variant>
      <vt:variant>
        <vt:i4>1900594</vt:i4>
      </vt:variant>
      <vt:variant>
        <vt:i4>62</vt:i4>
      </vt:variant>
      <vt:variant>
        <vt:i4>0</vt:i4>
      </vt:variant>
      <vt:variant>
        <vt:i4>5</vt:i4>
      </vt:variant>
      <vt:variant>
        <vt:lpwstr/>
      </vt:variant>
      <vt:variant>
        <vt:lpwstr>_Toc37383510</vt:lpwstr>
      </vt:variant>
      <vt:variant>
        <vt:i4>1310771</vt:i4>
      </vt:variant>
      <vt:variant>
        <vt:i4>56</vt:i4>
      </vt:variant>
      <vt:variant>
        <vt:i4>0</vt:i4>
      </vt:variant>
      <vt:variant>
        <vt:i4>5</vt:i4>
      </vt:variant>
      <vt:variant>
        <vt:lpwstr/>
      </vt:variant>
      <vt:variant>
        <vt:lpwstr>_Toc37383509</vt:lpwstr>
      </vt:variant>
      <vt:variant>
        <vt:i4>1376307</vt:i4>
      </vt:variant>
      <vt:variant>
        <vt:i4>50</vt:i4>
      </vt:variant>
      <vt:variant>
        <vt:i4>0</vt:i4>
      </vt:variant>
      <vt:variant>
        <vt:i4>5</vt:i4>
      </vt:variant>
      <vt:variant>
        <vt:lpwstr/>
      </vt:variant>
      <vt:variant>
        <vt:lpwstr>_Toc37383508</vt:lpwstr>
      </vt:variant>
      <vt:variant>
        <vt:i4>1703987</vt:i4>
      </vt:variant>
      <vt:variant>
        <vt:i4>44</vt:i4>
      </vt:variant>
      <vt:variant>
        <vt:i4>0</vt:i4>
      </vt:variant>
      <vt:variant>
        <vt:i4>5</vt:i4>
      </vt:variant>
      <vt:variant>
        <vt:lpwstr/>
      </vt:variant>
      <vt:variant>
        <vt:lpwstr>_Toc37383507</vt:lpwstr>
      </vt:variant>
      <vt:variant>
        <vt:i4>1769523</vt:i4>
      </vt:variant>
      <vt:variant>
        <vt:i4>38</vt:i4>
      </vt:variant>
      <vt:variant>
        <vt:i4>0</vt:i4>
      </vt:variant>
      <vt:variant>
        <vt:i4>5</vt:i4>
      </vt:variant>
      <vt:variant>
        <vt:lpwstr/>
      </vt:variant>
      <vt:variant>
        <vt:lpwstr>_Toc37383506</vt:lpwstr>
      </vt:variant>
      <vt:variant>
        <vt:i4>1572915</vt:i4>
      </vt:variant>
      <vt:variant>
        <vt:i4>32</vt:i4>
      </vt:variant>
      <vt:variant>
        <vt:i4>0</vt:i4>
      </vt:variant>
      <vt:variant>
        <vt:i4>5</vt:i4>
      </vt:variant>
      <vt:variant>
        <vt:lpwstr/>
      </vt:variant>
      <vt:variant>
        <vt:lpwstr>_Toc37383505</vt:lpwstr>
      </vt:variant>
      <vt:variant>
        <vt:i4>1638451</vt:i4>
      </vt:variant>
      <vt:variant>
        <vt:i4>26</vt:i4>
      </vt:variant>
      <vt:variant>
        <vt:i4>0</vt:i4>
      </vt:variant>
      <vt:variant>
        <vt:i4>5</vt:i4>
      </vt:variant>
      <vt:variant>
        <vt:lpwstr/>
      </vt:variant>
      <vt:variant>
        <vt:lpwstr>_Toc37383504</vt:lpwstr>
      </vt:variant>
      <vt:variant>
        <vt:i4>1966131</vt:i4>
      </vt:variant>
      <vt:variant>
        <vt:i4>20</vt:i4>
      </vt:variant>
      <vt:variant>
        <vt:i4>0</vt:i4>
      </vt:variant>
      <vt:variant>
        <vt:i4>5</vt:i4>
      </vt:variant>
      <vt:variant>
        <vt:lpwstr/>
      </vt:variant>
      <vt:variant>
        <vt:lpwstr>_Toc37383503</vt:lpwstr>
      </vt:variant>
      <vt:variant>
        <vt:i4>2031667</vt:i4>
      </vt:variant>
      <vt:variant>
        <vt:i4>14</vt:i4>
      </vt:variant>
      <vt:variant>
        <vt:i4>0</vt:i4>
      </vt:variant>
      <vt:variant>
        <vt:i4>5</vt:i4>
      </vt:variant>
      <vt:variant>
        <vt:lpwstr/>
      </vt:variant>
      <vt:variant>
        <vt:lpwstr>_Toc37383502</vt:lpwstr>
      </vt:variant>
      <vt:variant>
        <vt:i4>1835059</vt:i4>
      </vt:variant>
      <vt:variant>
        <vt:i4>8</vt:i4>
      </vt:variant>
      <vt:variant>
        <vt:i4>0</vt:i4>
      </vt:variant>
      <vt:variant>
        <vt:i4>5</vt:i4>
      </vt:variant>
      <vt:variant>
        <vt:lpwstr/>
      </vt:variant>
      <vt:variant>
        <vt:lpwstr>_Toc37383501</vt:lpwstr>
      </vt:variant>
      <vt:variant>
        <vt:i4>1900595</vt:i4>
      </vt:variant>
      <vt:variant>
        <vt:i4>2</vt:i4>
      </vt:variant>
      <vt:variant>
        <vt:i4>0</vt:i4>
      </vt:variant>
      <vt:variant>
        <vt:i4>5</vt:i4>
      </vt:variant>
      <vt:variant>
        <vt:lpwstr/>
      </vt:variant>
      <vt:variant>
        <vt:lpwstr>_Toc37383500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HƯỚNG DẪN THỰC HÀNH                                      TIN HỌC ĐẠI CƯƠNG - IT1110</dc:title>
  <dc:subject>học kỳ 20192  - Hình thức thực hành: online</dc:subject>
  <dc:creator>© 2020 – COMPUTER CENTER- SoICT - HUST</dc:creator>
  <cp:keywords/>
  <dc:description>Danh cho viec viet quy trinh cai dat, van hanh he thong</dc:description>
  <cp:lastModifiedBy>Tú Ngọc</cp:lastModifiedBy>
  <cp:revision>315</cp:revision>
  <cp:lastPrinted>2025-08-31T05:50:00Z</cp:lastPrinted>
  <dcterms:created xsi:type="dcterms:W3CDTF">2021-02-16T13:50:00Z</dcterms:created>
  <dcterms:modified xsi:type="dcterms:W3CDTF">2025-08-31T05:52:00Z</dcterms:modified>
</cp:coreProperties>
</file>